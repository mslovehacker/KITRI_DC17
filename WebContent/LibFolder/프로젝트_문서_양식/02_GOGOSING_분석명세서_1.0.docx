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9C" w:rsidRPr="008E3E81" w:rsidRDefault="00141E9C" w:rsidP="003F0A59">
      <w:pPr>
        <w:pStyle w:val="af2"/>
        <w:spacing w:afterLines="50" w:after="120" w:line="240" w:lineRule="auto"/>
        <w:contextualSpacing/>
        <w:rPr>
          <w:rFonts w:ascii="Century Gothic" w:eastAsia="굴림" w:hAnsi="Century Gothic"/>
        </w:rPr>
      </w:pPr>
      <w:bookmarkStart w:id="0" w:name="_Toc480799224"/>
    </w:p>
    <w:p w:rsidR="00141E9C" w:rsidRPr="008E3E81" w:rsidRDefault="00141E9C" w:rsidP="003F0A59">
      <w:pPr>
        <w:pStyle w:val="af2"/>
        <w:spacing w:afterLines="50" w:after="120" w:line="240" w:lineRule="auto"/>
        <w:contextualSpacing/>
        <w:rPr>
          <w:rFonts w:ascii="Century Gothic" w:eastAsia="굴림" w:hAnsi="Century Gothic"/>
        </w:rPr>
      </w:pPr>
    </w:p>
    <w:p w:rsidR="00141E9C" w:rsidRPr="008E3E81" w:rsidRDefault="00141E9C" w:rsidP="003F0A59">
      <w:pPr>
        <w:wordWrap/>
        <w:spacing w:afterLines="50" w:after="120"/>
        <w:contextualSpacing/>
        <w:rPr>
          <w:rFonts w:ascii="Century Gothic" w:hAnsi="Century Gothic"/>
        </w:rPr>
      </w:pPr>
    </w:p>
    <w:p w:rsidR="00141E9C" w:rsidRPr="008E3E81" w:rsidRDefault="00141E9C" w:rsidP="003F0A59">
      <w:pPr>
        <w:wordWrap/>
        <w:spacing w:afterLines="50" w:after="120"/>
        <w:contextualSpacing/>
        <w:rPr>
          <w:rFonts w:ascii="Century Gothic" w:hAnsi="Century Gothic"/>
        </w:rPr>
      </w:pPr>
    </w:p>
    <w:p w:rsidR="00141E9C" w:rsidRPr="008E3E81" w:rsidRDefault="00141E9C" w:rsidP="003F0A59">
      <w:pPr>
        <w:wordWrap/>
        <w:spacing w:afterLines="50" w:after="120"/>
        <w:contextualSpacing/>
        <w:rPr>
          <w:rFonts w:ascii="Century Gothic" w:hAnsi="Century Gothic"/>
        </w:rPr>
      </w:pPr>
    </w:p>
    <w:p w:rsidR="00141E9C" w:rsidRPr="008E3E81" w:rsidRDefault="00141E9C" w:rsidP="003F0A59">
      <w:pPr>
        <w:wordWrap/>
        <w:spacing w:afterLines="50" w:after="120"/>
        <w:contextualSpacing/>
        <w:rPr>
          <w:rFonts w:ascii="Century Gothic" w:hAnsi="Century Gothic"/>
        </w:rPr>
      </w:pPr>
    </w:p>
    <w:p w:rsidR="00141E9C" w:rsidRPr="008E3E81" w:rsidRDefault="00141E9C" w:rsidP="003F0A59">
      <w:pPr>
        <w:wordWrap/>
        <w:spacing w:afterLines="50" w:after="120"/>
        <w:contextualSpacing/>
        <w:rPr>
          <w:rFonts w:ascii="Century Gothic" w:hAnsi="Century Gothic"/>
        </w:rPr>
      </w:pPr>
    </w:p>
    <w:p w:rsidR="00141E9C" w:rsidRPr="008E3E81" w:rsidRDefault="00141E9C" w:rsidP="003F0A59">
      <w:pPr>
        <w:wordWrap/>
        <w:spacing w:afterLines="50" w:after="120"/>
        <w:contextualSpacing/>
        <w:rPr>
          <w:rFonts w:ascii="Century Gothic" w:hAnsi="Century Gothic"/>
        </w:rPr>
      </w:pPr>
    </w:p>
    <w:p w:rsidR="00141E9C" w:rsidRPr="008E3E81" w:rsidRDefault="00141E9C" w:rsidP="003F0A59">
      <w:pPr>
        <w:wordWrap/>
        <w:spacing w:afterLines="50" w:after="120"/>
        <w:contextualSpacing/>
        <w:rPr>
          <w:rFonts w:ascii="Century Gothic" w:hAnsi="Century Gothic"/>
        </w:rPr>
      </w:pPr>
    </w:p>
    <w:p w:rsidR="00141E9C" w:rsidRPr="008E3E81" w:rsidRDefault="00141E9C" w:rsidP="003F0A59">
      <w:pPr>
        <w:wordWrap/>
        <w:spacing w:afterLines="50" w:after="120"/>
        <w:contextualSpacing/>
        <w:rPr>
          <w:rFonts w:ascii="Century Gothic" w:hAnsi="Century Gothic"/>
        </w:rPr>
      </w:pPr>
    </w:p>
    <w:p w:rsidR="00141E9C" w:rsidRPr="008E3E81" w:rsidRDefault="00141E9C" w:rsidP="003F0A59">
      <w:pPr>
        <w:wordWrap/>
        <w:spacing w:afterLines="50" w:after="120"/>
        <w:contextualSpacing/>
        <w:rPr>
          <w:rFonts w:ascii="Century Gothic" w:hAnsi="Century Gothic"/>
        </w:rPr>
      </w:pPr>
    </w:p>
    <w:p w:rsidR="00141E9C" w:rsidRPr="008E3E81" w:rsidRDefault="00141E9C" w:rsidP="003F0A59">
      <w:pPr>
        <w:wordWrap/>
        <w:spacing w:afterLines="50" w:after="120"/>
        <w:contextualSpacing/>
        <w:rPr>
          <w:rFonts w:ascii="Century Gothic" w:hAnsi="Century Gothic"/>
        </w:rPr>
      </w:pPr>
    </w:p>
    <w:p w:rsidR="00141E9C" w:rsidRPr="008E3E81" w:rsidRDefault="00141E9C" w:rsidP="003F0A59">
      <w:pPr>
        <w:wordWrap/>
        <w:spacing w:afterLines="50" w:after="120"/>
        <w:contextualSpacing/>
        <w:rPr>
          <w:rFonts w:ascii="Century Gothic" w:hAnsi="Century Gothic"/>
        </w:rPr>
      </w:pPr>
    </w:p>
    <w:p w:rsidR="00141E9C" w:rsidRPr="008E3E81" w:rsidRDefault="00141E9C" w:rsidP="003F0A59">
      <w:pPr>
        <w:wordWrap/>
        <w:spacing w:afterLines="50" w:after="120"/>
        <w:contextualSpacing/>
        <w:rPr>
          <w:rFonts w:ascii="Century Gothic" w:hAnsi="Century Gothic"/>
        </w:rPr>
      </w:pPr>
    </w:p>
    <w:p w:rsidR="00141E9C" w:rsidRPr="008E3E81" w:rsidRDefault="00141E9C" w:rsidP="003F0A59">
      <w:pPr>
        <w:pStyle w:val="af3"/>
        <w:wordWrap/>
        <w:spacing w:afterLines="50" w:after="120"/>
        <w:ind w:firstLineChars="400" w:firstLine="1570"/>
        <w:contextualSpacing/>
        <w:jc w:val="right"/>
        <w:rPr>
          <w:rFonts w:ascii="Century Gothic" w:hAnsi="Century Gothic"/>
          <w:sz w:val="40"/>
        </w:rPr>
      </w:pPr>
    </w:p>
    <w:p w:rsidR="00141E9C" w:rsidRPr="008E3E81" w:rsidRDefault="00157C86" w:rsidP="003F0A59">
      <w:pPr>
        <w:wordWrap/>
        <w:spacing w:afterLines="50" w:after="120"/>
        <w:contextualSpacing/>
        <w:jc w:val="right"/>
        <w:rPr>
          <w:rFonts w:ascii="Century Gothic" w:hAnsi="Century Gothic"/>
          <w:b/>
          <w:sz w:val="36"/>
        </w:rPr>
      </w:pPr>
      <w:r w:rsidRPr="00AE2678">
        <w:rPr>
          <w:rFonts w:ascii="맑은 고딕" w:eastAsia="맑은 고딕" w:hAnsi="맑은 고딕" w:hint="eastAsia"/>
          <w:b/>
          <w:sz w:val="36"/>
        </w:rPr>
        <w:t>(</w:t>
      </w:r>
      <w:r>
        <w:rPr>
          <w:rFonts w:ascii="맑은 고딕" w:eastAsia="맑은 고딕" w:hAnsi="맑은 고딕"/>
          <w:b/>
          <w:sz w:val="36"/>
        </w:rPr>
        <w:t>KITRI-</w:t>
      </w:r>
      <w:r>
        <w:rPr>
          <w:rFonts w:ascii="맑은 고딕" w:eastAsia="맑은 고딕" w:hAnsi="맑은 고딕" w:hint="eastAsia"/>
          <w:b/>
          <w:sz w:val="36"/>
        </w:rPr>
        <w:t>이공계7</w:t>
      </w:r>
      <w:r>
        <w:rPr>
          <w:rFonts w:ascii="맑은 고딕" w:eastAsia="맑은 고딕" w:hAnsi="맑은 고딕"/>
          <w:b/>
          <w:sz w:val="36"/>
        </w:rPr>
        <w:t>8</w:t>
      </w:r>
      <w:r w:rsidRPr="00AE2678">
        <w:rPr>
          <w:rFonts w:ascii="맑은 고딕" w:eastAsia="맑은 고딕" w:hAnsi="맑은 고딕" w:hint="eastAsia"/>
          <w:b/>
          <w:sz w:val="36"/>
        </w:rPr>
        <w:t>-1</w:t>
      </w:r>
      <w:r>
        <w:rPr>
          <w:rFonts w:ascii="맑은 고딕" w:eastAsia="맑은 고딕" w:hAnsi="맑은 고딕"/>
          <w:b/>
          <w:sz w:val="36"/>
        </w:rPr>
        <w:t>-2</w:t>
      </w:r>
      <w:r w:rsidRPr="00AE2678">
        <w:rPr>
          <w:rFonts w:ascii="맑은 고딕" w:eastAsia="맑은 고딕" w:hAnsi="맑은 고딕" w:hint="eastAsia"/>
          <w:b/>
          <w:sz w:val="36"/>
        </w:rPr>
        <w:t xml:space="preserve">) </w:t>
      </w:r>
      <w:r>
        <w:rPr>
          <w:rFonts w:ascii="맑은 고딕" w:eastAsia="맑은 고딕" w:hAnsi="맑은 고딕" w:hint="eastAsia"/>
          <w:b/>
          <w:sz w:val="36"/>
        </w:rPr>
        <w:t>프로젝트</w:t>
      </w:r>
      <w:r w:rsidR="0050767D" w:rsidRPr="00157C86">
        <w:rPr>
          <w:rFonts w:ascii="맑은 고딕" w:eastAsia="맑은 고딕" w:hAnsi="맑은 고딕"/>
          <w:b/>
          <w:sz w:val="36"/>
        </w:rPr>
        <w:t xml:space="preserve"> </w:t>
      </w:r>
      <w:r w:rsidR="0050767D" w:rsidRPr="00157C86">
        <w:rPr>
          <w:rFonts w:ascii="맑은 고딕" w:eastAsia="맑은 고딕" w:hAnsi="맑은 고딕" w:hint="eastAsia"/>
          <w:b/>
          <w:sz w:val="36"/>
        </w:rPr>
        <w:t xml:space="preserve">시스템 </w:t>
      </w:r>
      <w:r w:rsidR="002A6079" w:rsidRPr="00157C86">
        <w:rPr>
          <w:rFonts w:ascii="맑은 고딕" w:eastAsia="맑은 고딕" w:hAnsi="맑은 고딕"/>
          <w:b/>
          <w:sz w:val="36"/>
        </w:rPr>
        <w:t>분석</w:t>
      </w:r>
      <w:r w:rsidR="007B4202" w:rsidRPr="00157C86">
        <w:rPr>
          <w:rFonts w:ascii="맑은 고딕" w:eastAsia="맑은 고딕" w:hAnsi="맑은 고딕"/>
          <w:b/>
          <w:sz w:val="36"/>
        </w:rPr>
        <w:t xml:space="preserve"> 명세서</w:t>
      </w:r>
    </w:p>
    <w:p w:rsidR="00141E9C" w:rsidRPr="008E3E81" w:rsidRDefault="00141E9C" w:rsidP="003F0A59">
      <w:pPr>
        <w:wordWrap/>
        <w:spacing w:afterLines="50" w:after="120"/>
        <w:contextualSpacing/>
        <w:jc w:val="right"/>
        <w:rPr>
          <w:rFonts w:ascii="Century Gothic" w:hAnsi="Century Gothic"/>
        </w:rPr>
      </w:pPr>
    </w:p>
    <w:p w:rsidR="00141E9C" w:rsidRPr="008E3E81" w:rsidRDefault="00141E9C" w:rsidP="003F0A59">
      <w:pPr>
        <w:wordWrap/>
        <w:spacing w:afterLines="50" w:after="120"/>
        <w:contextualSpacing/>
        <w:jc w:val="right"/>
        <w:rPr>
          <w:rFonts w:ascii="Century Gothic" w:hAnsi="Century Gothic"/>
          <w:sz w:val="28"/>
        </w:rPr>
      </w:pPr>
      <w:proofErr w:type="gramStart"/>
      <w:r w:rsidRPr="008E3E81">
        <w:rPr>
          <w:rFonts w:ascii="Century Gothic" w:hAnsi="Century Gothic"/>
          <w:sz w:val="28"/>
        </w:rPr>
        <w:t>version</w:t>
      </w:r>
      <w:proofErr w:type="gramEnd"/>
      <w:r w:rsidRPr="008E3E81">
        <w:rPr>
          <w:rFonts w:ascii="Century Gothic" w:hAnsi="Century Gothic"/>
          <w:sz w:val="28"/>
        </w:rPr>
        <w:t xml:space="preserve"> 1.</w:t>
      </w:r>
      <w:r w:rsidR="00C6380D">
        <w:rPr>
          <w:rFonts w:ascii="Century Gothic" w:hAnsi="Century Gothic" w:hint="eastAsia"/>
          <w:sz w:val="28"/>
        </w:rPr>
        <w:t>0</w:t>
      </w:r>
    </w:p>
    <w:p w:rsidR="00141E9C" w:rsidRPr="008E3E81" w:rsidRDefault="00141E9C" w:rsidP="003F0A59">
      <w:pPr>
        <w:wordWrap/>
        <w:spacing w:afterLines="50" w:after="120"/>
        <w:contextualSpacing/>
        <w:rPr>
          <w:rFonts w:ascii="Century Gothic" w:hAnsi="Century Gothic"/>
        </w:rPr>
      </w:pPr>
    </w:p>
    <w:p w:rsidR="00141E9C" w:rsidRPr="008E3E81" w:rsidRDefault="00141E9C" w:rsidP="003F0A59">
      <w:pPr>
        <w:wordWrap/>
        <w:spacing w:afterLines="50" w:after="120"/>
        <w:contextualSpacing/>
        <w:rPr>
          <w:rFonts w:ascii="Century Gothic" w:hAnsi="Century Gothic"/>
        </w:rPr>
      </w:pPr>
    </w:p>
    <w:p w:rsidR="00141E9C" w:rsidRPr="008E3E81" w:rsidRDefault="00141E9C" w:rsidP="003F0A59">
      <w:pPr>
        <w:wordWrap/>
        <w:spacing w:afterLines="50" w:after="120"/>
        <w:contextualSpacing/>
        <w:rPr>
          <w:rFonts w:ascii="Century Gothic" w:hAnsi="Century Gothic"/>
        </w:rPr>
      </w:pPr>
    </w:p>
    <w:p w:rsidR="00141E9C" w:rsidRPr="008E3E81" w:rsidRDefault="00141E9C" w:rsidP="003F0A59">
      <w:pPr>
        <w:wordWrap/>
        <w:spacing w:afterLines="50" w:after="120"/>
        <w:contextualSpacing/>
        <w:rPr>
          <w:rFonts w:ascii="Century Gothic" w:hAnsi="Century Gothic"/>
        </w:rPr>
        <w:sectPr w:rsidR="00141E9C" w:rsidRPr="008E3E81" w:rsidSect="0027317F">
          <w:headerReference w:type="default" r:id="rId8"/>
          <w:footerReference w:type="even" r:id="rId9"/>
          <w:footerReference w:type="default" r:id="rId10"/>
          <w:pgSz w:w="11906" w:h="16838" w:code="9"/>
          <w:pgMar w:top="1134" w:right="680" w:bottom="1134" w:left="1021" w:header="992" w:footer="851" w:gutter="0"/>
          <w:pgNumType w:start="1"/>
          <w:cols w:space="425" w:equalWidth="0">
            <w:col w:w="9808" w:space="425"/>
          </w:cols>
          <w:docGrid w:linePitch="326"/>
        </w:sectPr>
      </w:pPr>
    </w:p>
    <w:bookmarkEnd w:id="0"/>
    <w:p w:rsidR="00141E9C" w:rsidRPr="008E3E81" w:rsidRDefault="00141E9C" w:rsidP="003F0A59">
      <w:pPr>
        <w:pStyle w:val="af2"/>
        <w:spacing w:afterLines="50" w:after="120" w:line="240" w:lineRule="auto"/>
        <w:contextualSpacing/>
        <w:jc w:val="right"/>
        <w:rPr>
          <w:rFonts w:ascii="Century Gothic" w:eastAsia="굴림" w:hAnsi="Century Gothic"/>
          <w:sz w:val="32"/>
        </w:rPr>
      </w:pPr>
    </w:p>
    <w:p w:rsidR="00141E9C" w:rsidRPr="008E3E81" w:rsidRDefault="00141E9C" w:rsidP="003F0A59">
      <w:pPr>
        <w:pStyle w:val="af2"/>
        <w:spacing w:afterLines="50" w:after="120" w:line="240" w:lineRule="auto"/>
        <w:contextualSpacing/>
        <w:rPr>
          <w:rFonts w:ascii="Century Gothic" w:eastAsia="굴림" w:hAnsi="Century Gothic"/>
        </w:rPr>
      </w:pPr>
      <w:r w:rsidRPr="008E3E81">
        <w:rPr>
          <w:rFonts w:ascii="Century Gothic" w:eastAsia="굴림" w:hAnsi="Century Gothic"/>
        </w:rPr>
        <w:t>Revision History</w:t>
      </w:r>
    </w:p>
    <w:p w:rsidR="00141E9C" w:rsidRPr="008E3E81" w:rsidRDefault="00141E9C" w:rsidP="003F0A59">
      <w:pPr>
        <w:pStyle w:val="a9"/>
        <w:tabs>
          <w:tab w:val="clear" w:pos="4252"/>
          <w:tab w:val="clear" w:pos="8504"/>
        </w:tabs>
        <w:wordWrap/>
        <w:snapToGrid/>
        <w:spacing w:afterLines="50" w:after="120"/>
        <w:contextualSpacing/>
        <w:rPr>
          <w:rFonts w:ascii="Century Gothic" w:hAnsi="Century Gothic"/>
        </w:rPr>
      </w:pPr>
    </w:p>
    <w:p w:rsidR="00141E9C" w:rsidRPr="008E3E81" w:rsidRDefault="00141E9C" w:rsidP="003F0A59">
      <w:pPr>
        <w:wordWrap/>
        <w:spacing w:afterLines="50" w:after="120"/>
        <w:contextualSpacing/>
        <w:rPr>
          <w:rFonts w:ascii="Century Gothic" w:hAnsi="Century Gothic"/>
        </w:rPr>
      </w:pPr>
    </w:p>
    <w:tbl>
      <w:tblPr>
        <w:tblW w:w="9981" w:type="dxa"/>
        <w:tblInd w:w="2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0"/>
        <w:gridCol w:w="924"/>
        <w:gridCol w:w="4780"/>
        <w:gridCol w:w="1440"/>
        <w:gridCol w:w="1227"/>
      </w:tblGrid>
      <w:tr w:rsidR="00141E9C" w:rsidRPr="008E3E81">
        <w:tc>
          <w:tcPr>
            <w:tcW w:w="1610" w:type="dxa"/>
          </w:tcPr>
          <w:p w:rsidR="00141E9C" w:rsidRPr="00157C86" w:rsidRDefault="00141E9C" w:rsidP="00157C86">
            <w:pPr>
              <w:pStyle w:val="Tabletext"/>
              <w:ind w:left="120"/>
              <w:jc w:val="center"/>
              <w:rPr>
                <w:rFonts w:ascii="맑은 고딕" w:eastAsia="맑은 고딕" w:hAnsi="맑은 고딕"/>
                <w:b/>
              </w:rPr>
            </w:pPr>
            <w:r w:rsidRPr="00157C86">
              <w:rPr>
                <w:rFonts w:ascii="맑은 고딕" w:eastAsia="맑은 고딕" w:hAnsi="맑은 고딕"/>
                <w:b/>
              </w:rPr>
              <w:t>날짜</w:t>
            </w:r>
            <w:bookmarkStart w:id="1" w:name="_GoBack"/>
            <w:bookmarkEnd w:id="1"/>
          </w:p>
        </w:tc>
        <w:tc>
          <w:tcPr>
            <w:tcW w:w="924" w:type="dxa"/>
          </w:tcPr>
          <w:p w:rsidR="00141E9C" w:rsidRPr="00157C86" w:rsidRDefault="00141E9C" w:rsidP="00157C86">
            <w:pPr>
              <w:pStyle w:val="Tabletext"/>
              <w:ind w:left="120"/>
              <w:jc w:val="center"/>
              <w:rPr>
                <w:rFonts w:ascii="맑은 고딕" w:eastAsia="맑은 고딕" w:hAnsi="맑은 고딕"/>
                <w:b/>
              </w:rPr>
            </w:pPr>
            <w:r w:rsidRPr="00157C86">
              <w:rPr>
                <w:rFonts w:ascii="맑은 고딕" w:eastAsia="맑은 고딕" w:hAnsi="맑은 고딕"/>
                <w:b/>
              </w:rPr>
              <w:t>버전</w:t>
            </w:r>
          </w:p>
        </w:tc>
        <w:tc>
          <w:tcPr>
            <w:tcW w:w="4780" w:type="dxa"/>
          </w:tcPr>
          <w:p w:rsidR="00141E9C" w:rsidRPr="00157C86" w:rsidRDefault="0025419F" w:rsidP="00157C86">
            <w:pPr>
              <w:pStyle w:val="Tabletext"/>
              <w:ind w:left="120"/>
              <w:jc w:val="center"/>
              <w:rPr>
                <w:rFonts w:ascii="맑은 고딕" w:eastAsia="맑은 고딕" w:hAnsi="맑은 고딕"/>
                <w:b/>
              </w:rPr>
            </w:pPr>
            <w:r w:rsidRPr="00157C86">
              <w:rPr>
                <w:rFonts w:ascii="맑은 고딕" w:eastAsia="맑은 고딕" w:hAnsi="맑은 고딕"/>
                <w:b/>
              </w:rPr>
              <w:t xml:space="preserve">작성 / </w:t>
            </w:r>
            <w:r w:rsidR="00141E9C" w:rsidRPr="00157C86">
              <w:rPr>
                <w:rFonts w:ascii="맑은 고딕" w:eastAsia="맑은 고딕" w:hAnsi="맑은 고딕"/>
                <w:b/>
              </w:rPr>
              <w:t>변경</w:t>
            </w:r>
            <w:r w:rsidRPr="00157C86">
              <w:rPr>
                <w:rFonts w:ascii="맑은 고딕" w:eastAsia="맑은 고딕" w:hAnsi="맑은 고딕"/>
                <w:b/>
              </w:rPr>
              <w:t xml:space="preserve"> </w:t>
            </w:r>
            <w:r w:rsidR="00141E9C" w:rsidRPr="00157C86">
              <w:rPr>
                <w:rFonts w:ascii="맑은 고딕" w:eastAsia="맑은 고딕" w:hAnsi="맑은 고딕"/>
                <w:b/>
              </w:rPr>
              <w:t>/</w:t>
            </w:r>
            <w:r w:rsidRPr="00157C86">
              <w:rPr>
                <w:rFonts w:ascii="맑은 고딕" w:eastAsia="맑은 고딕" w:hAnsi="맑은 고딕"/>
                <w:b/>
              </w:rPr>
              <w:t xml:space="preserve"> </w:t>
            </w:r>
            <w:r w:rsidR="00141E9C" w:rsidRPr="00157C86">
              <w:rPr>
                <w:rFonts w:ascii="맑은 고딕" w:eastAsia="맑은 고딕" w:hAnsi="맑은 고딕"/>
                <w:b/>
              </w:rPr>
              <w:t>추가 내역</w:t>
            </w:r>
          </w:p>
        </w:tc>
        <w:tc>
          <w:tcPr>
            <w:tcW w:w="1440" w:type="dxa"/>
          </w:tcPr>
          <w:p w:rsidR="00141E9C" w:rsidRPr="00157C86" w:rsidRDefault="00141E9C" w:rsidP="00157C86">
            <w:pPr>
              <w:pStyle w:val="Tabletext"/>
              <w:ind w:left="120"/>
              <w:jc w:val="center"/>
              <w:rPr>
                <w:rFonts w:ascii="맑은 고딕" w:eastAsia="맑은 고딕" w:hAnsi="맑은 고딕"/>
                <w:b/>
              </w:rPr>
            </w:pPr>
            <w:r w:rsidRPr="00157C86">
              <w:rPr>
                <w:rFonts w:ascii="맑은 고딕" w:eastAsia="맑은 고딕" w:hAnsi="맑은 고딕"/>
                <w:b/>
              </w:rPr>
              <w:t>변경</w:t>
            </w:r>
            <w:r w:rsidR="00150A6D" w:rsidRPr="00157C86">
              <w:rPr>
                <w:rFonts w:ascii="맑은 고딕" w:eastAsia="맑은 고딕" w:hAnsi="맑은 고딕"/>
                <w:b/>
              </w:rPr>
              <w:t xml:space="preserve"> </w:t>
            </w:r>
            <w:proofErr w:type="spellStart"/>
            <w:r w:rsidRPr="00157C86">
              <w:rPr>
                <w:rFonts w:ascii="맑은 고딕" w:eastAsia="맑은 고딕" w:hAnsi="맑은 고딕"/>
                <w:b/>
              </w:rPr>
              <w:t>요청자</w:t>
            </w:r>
            <w:proofErr w:type="spellEnd"/>
          </w:p>
        </w:tc>
        <w:tc>
          <w:tcPr>
            <w:tcW w:w="1227" w:type="dxa"/>
          </w:tcPr>
          <w:p w:rsidR="00141E9C" w:rsidRPr="00157C86" w:rsidRDefault="00141E9C" w:rsidP="00157C86">
            <w:pPr>
              <w:pStyle w:val="Tabletext"/>
              <w:ind w:left="120"/>
              <w:jc w:val="center"/>
              <w:rPr>
                <w:rFonts w:ascii="맑은 고딕" w:eastAsia="맑은 고딕" w:hAnsi="맑은 고딕"/>
                <w:b/>
              </w:rPr>
            </w:pPr>
            <w:smartTag w:uri="urn:schemas-microsoft-com:office:smarttags" w:element="PersonName">
              <w:r w:rsidRPr="00157C86">
                <w:rPr>
                  <w:rFonts w:ascii="맑은 고딕" w:eastAsia="맑은 고딕" w:hAnsi="맑은 고딕"/>
                  <w:b/>
                </w:rPr>
                <w:t>승인자</w:t>
              </w:r>
            </w:smartTag>
          </w:p>
        </w:tc>
      </w:tr>
      <w:tr w:rsidR="00141E9C" w:rsidRPr="008E3E81">
        <w:tc>
          <w:tcPr>
            <w:tcW w:w="1610" w:type="dxa"/>
          </w:tcPr>
          <w:p w:rsidR="00141E9C" w:rsidRPr="00157C86" w:rsidRDefault="005F0E9E" w:rsidP="00F0749E">
            <w:pPr>
              <w:pStyle w:val="Tabletext"/>
              <w:jc w:val="center"/>
              <w:rPr>
                <w:rFonts w:ascii="맑은 고딕" w:eastAsia="맑은 고딕" w:hAnsi="맑은 고딕"/>
              </w:rPr>
            </w:pPr>
            <w:r w:rsidRPr="00157C86">
              <w:rPr>
                <w:rFonts w:ascii="맑은 고딕" w:eastAsia="맑은 고딕" w:hAnsi="맑은 고딕"/>
              </w:rPr>
              <w:t>201</w:t>
            </w:r>
            <w:r w:rsidR="000D7807" w:rsidRPr="00157C86">
              <w:rPr>
                <w:rFonts w:ascii="맑은 고딕" w:eastAsia="맑은 고딕" w:hAnsi="맑은 고딕" w:hint="eastAsia"/>
              </w:rPr>
              <w:t>5-0</w:t>
            </w:r>
            <w:r w:rsidR="00157C86" w:rsidRPr="00157C86">
              <w:rPr>
                <w:rFonts w:ascii="맑은 고딕" w:eastAsia="맑은 고딕" w:hAnsi="맑은 고딕"/>
              </w:rPr>
              <w:t>8</w:t>
            </w:r>
            <w:r w:rsidR="00583B02" w:rsidRPr="00157C86">
              <w:rPr>
                <w:rFonts w:ascii="맑은 고딕" w:eastAsia="맑은 고딕" w:hAnsi="맑은 고딕" w:hint="eastAsia"/>
              </w:rPr>
              <w:t>-1</w:t>
            </w:r>
            <w:r w:rsidR="000D7807" w:rsidRPr="00157C86"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924" w:type="dxa"/>
          </w:tcPr>
          <w:p w:rsidR="00141E9C" w:rsidRPr="00157C86" w:rsidRDefault="001B3DF5" w:rsidP="00F0749E">
            <w:pPr>
              <w:pStyle w:val="Tabletext"/>
              <w:jc w:val="center"/>
              <w:rPr>
                <w:rFonts w:ascii="맑은 고딕" w:eastAsia="맑은 고딕" w:hAnsi="맑은 고딕"/>
              </w:rPr>
            </w:pPr>
            <w:r w:rsidRPr="00157C86">
              <w:rPr>
                <w:rFonts w:ascii="맑은 고딕" w:eastAsia="맑은 고딕" w:hAnsi="맑은 고딕"/>
              </w:rPr>
              <w:t>1.0</w:t>
            </w:r>
          </w:p>
        </w:tc>
        <w:tc>
          <w:tcPr>
            <w:tcW w:w="4780" w:type="dxa"/>
          </w:tcPr>
          <w:p w:rsidR="00141E9C" w:rsidRPr="00157C86" w:rsidRDefault="006842AE" w:rsidP="00157C86">
            <w:pPr>
              <w:pStyle w:val="Tabletext"/>
              <w:ind w:left="120"/>
              <w:rPr>
                <w:rFonts w:ascii="맑은 고딕" w:eastAsia="맑은 고딕" w:hAnsi="맑은 고딕"/>
              </w:rPr>
            </w:pPr>
            <w:r w:rsidRPr="00157C86">
              <w:rPr>
                <w:rFonts w:ascii="맑은 고딕" w:eastAsia="맑은 고딕" w:hAnsi="맑은 고딕"/>
              </w:rPr>
              <w:t>문서 최초 작성</w:t>
            </w:r>
          </w:p>
        </w:tc>
        <w:tc>
          <w:tcPr>
            <w:tcW w:w="1440" w:type="dxa"/>
          </w:tcPr>
          <w:p w:rsidR="00141E9C" w:rsidRPr="00157C86" w:rsidRDefault="00157C86" w:rsidP="00F0749E">
            <w:pPr>
              <w:pStyle w:val="Tabletex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노희석</w:t>
            </w:r>
          </w:p>
        </w:tc>
        <w:tc>
          <w:tcPr>
            <w:tcW w:w="1227" w:type="dxa"/>
          </w:tcPr>
          <w:p w:rsidR="00141E9C" w:rsidRPr="00157C86" w:rsidRDefault="003B5FFE" w:rsidP="00F0749E">
            <w:pPr>
              <w:pStyle w:val="Tabletext"/>
              <w:jc w:val="center"/>
              <w:rPr>
                <w:rFonts w:ascii="맑은 고딕" w:eastAsia="맑은 고딕" w:hAnsi="맑은 고딕"/>
              </w:rPr>
            </w:pPr>
            <w:r w:rsidRPr="00157C86">
              <w:rPr>
                <w:rFonts w:ascii="맑은 고딕" w:eastAsia="맑은 고딕" w:hAnsi="맑은 고딕" w:hint="eastAsia"/>
              </w:rPr>
              <w:t>김명섭</w:t>
            </w:r>
          </w:p>
        </w:tc>
      </w:tr>
    </w:tbl>
    <w:p w:rsidR="00141E9C" w:rsidRPr="008E3E81" w:rsidRDefault="00141E9C" w:rsidP="003F0A59">
      <w:pPr>
        <w:wordWrap/>
        <w:spacing w:afterLines="50" w:after="120"/>
        <w:ind w:left="120"/>
        <w:contextualSpacing/>
        <w:rPr>
          <w:rFonts w:ascii="Century Gothic" w:hAnsi="Century Gothic"/>
        </w:rPr>
      </w:pPr>
    </w:p>
    <w:p w:rsidR="00141E9C" w:rsidRPr="008E3E81" w:rsidRDefault="00141E9C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7F582B" w:rsidRPr="008E3E81" w:rsidRDefault="007F582B" w:rsidP="003F0A59">
      <w:pPr>
        <w:pStyle w:val="23"/>
        <w:wordWrap/>
        <w:spacing w:afterLines="50" w:after="120"/>
        <w:contextualSpacing/>
        <w:rPr>
          <w:rFonts w:ascii="Century Gothic" w:hAnsi="Century Gothic"/>
          <w:szCs w:val="22"/>
        </w:rPr>
      </w:pPr>
      <w:bookmarkStart w:id="2" w:name="_Toc153177287"/>
      <w:bookmarkStart w:id="3" w:name="_Toc165454064"/>
      <w:bookmarkStart w:id="4" w:name="_Toc280344762"/>
      <w:r w:rsidRPr="008E3E81">
        <w:rPr>
          <w:rFonts w:ascii="Century Gothic" w:hAnsi="Century Gothic"/>
          <w:szCs w:val="22"/>
        </w:rPr>
        <w:t xml:space="preserve"> </w:t>
      </w:r>
    </w:p>
    <w:p w:rsidR="00453372" w:rsidRPr="008E3E81" w:rsidRDefault="00845ABC" w:rsidP="003F0A59">
      <w:pPr>
        <w:pStyle w:val="1"/>
        <w:numPr>
          <w:ilvl w:val="0"/>
          <w:numId w:val="0"/>
        </w:numPr>
        <w:wordWrap/>
        <w:spacing w:afterLines="50" w:after="120"/>
        <w:ind w:left="284"/>
        <w:contextualSpacing/>
        <w:jc w:val="center"/>
        <w:rPr>
          <w:rFonts w:ascii="Century Gothic" w:hAnsi="Century Gothic"/>
          <w:sz w:val="36"/>
          <w:szCs w:val="36"/>
        </w:rPr>
      </w:pPr>
      <w:r w:rsidRPr="008E3E81">
        <w:rPr>
          <w:rFonts w:ascii="Century Gothic" w:hAnsi="Century Gothic"/>
        </w:rPr>
        <w:br w:type="page"/>
      </w:r>
      <w:bookmarkStart w:id="5" w:name="_Toc280359345"/>
      <w:bookmarkStart w:id="6" w:name="_Toc295300517"/>
      <w:bookmarkStart w:id="7" w:name="_Toc348706787"/>
      <w:bookmarkStart w:id="8" w:name="_Toc280348023"/>
      <w:bookmarkStart w:id="9" w:name="_Toc280347819"/>
      <w:bookmarkEnd w:id="2"/>
      <w:bookmarkEnd w:id="3"/>
      <w:bookmarkEnd w:id="4"/>
      <w:r w:rsidR="002A6079" w:rsidRPr="008E3E81">
        <w:rPr>
          <w:rFonts w:ascii="Century Gothic" w:hAnsi="굴림"/>
          <w:sz w:val="36"/>
          <w:szCs w:val="36"/>
        </w:rPr>
        <w:lastRenderedPageBreak/>
        <w:t>분석명세서</w:t>
      </w:r>
      <w:bookmarkEnd w:id="5"/>
      <w:bookmarkEnd w:id="6"/>
      <w:bookmarkEnd w:id="7"/>
    </w:p>
    <w:p w:rsidR="008E3E81" w:rsidRPr="008E3E81" w:rsidRDefault="008E3E81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  <w:b/>
          <w:sz w:val="36"/>
          <w:szCs w:val="36"/>
        </w:rPr>
      </w:pPr>
      <w:r w:rsidRPr="008E3E81">
        <w:rPr>
          <w:rFonts w:ascii="Century Gothic" w:hAnsi="Century Gothic"/>
          <w:b/>
          <w:sz w:val="36"/>
          <w:szCs w:val="36"/>
        </w:rPr>
        <w:t>(</w:t>
      </w:r>
      <w:r w:rsidR="00B82684">
        <w:rPr>
          <w:rFonts w:ascii="Century Gothic" w:hAnsi="Century Gothic" w:hint="eastAsia"/>
          <w:b/>
          <w:sz w:val="36"/>
          <w:szCs w:val="36"/>
        </w:rPr>
        <w:t>SYSTEM ANALYSIS SPECIFICATION</w:t>
      </w:r>
      <w:r w:rsidRPr="008E3E81">
        <w:rPr>
          <w:rFonts w:ascii="Century Gothic" w:hAnsi="Century Gothic"/>
          <w:b/>
          <w:sz w:val="36"/>
          <w:szCs w:val="36"/>
        </w:rPr>
        <w:t>)</w:t>
      </w:r>
    </w:p>
    <w:p w:rsidR="00453372" w:rsidRPr="008E3E81" w:rsidRDefault="004145F9" w:rsidP="003F0A59">
      <w:pPr>
        <w:pStyle w:val="1"/>
        <w:wordWrap/>
        <w:spacing w:afterLines="50" w:after="120"/>
        <w:contextualSpacing/>
        <w:rPr>
          <w:rFonts w:ascii="Century Gothic" w:hAnsi="Century Gothic"/>
        </w:rPr>
      </w:pPr>
      <w:bookmarkStart w:id="10" w:name="_Toc348706788"/>
      <w:r w:rsidRPr="008E3E81">
        <w:rPr>
          <w:rFonts w:ascii="Century Gothic" w:hAnsi="굴림"/>
        </w:rPr>
        <w:t>개요</w:t>
      </w:r>
      <w:bookmarkStart w:id="11" w:name="_Toc280348024"/>
      <w:bookmarkEnd w:id="8"/>
      <w:bookmarkEnd w:id="10"/>
    </w:p>
    <w:p w:rsidR="00840C6B" w:rsidRPr="008E3E81" w:rsidRDefault="00437289" w:rsidP="003F0A59">
      <w:pPr>
        <w:pStyle w:val="a2"/>
        <w:wordWrap/>
        <w:spacing w:afterLines="50" w:after="120"/>
        <w:ind w:firstLine="195"/>
        <w:contextualSpacing/>
        <w:rPr>
          <w:rFonts w:ascii="Century Gothic" w:hAnsi="Century Gothic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347CBB">
        <w:rPr>
          <w:rFonts w:hint="eastAsia"/>
        </w:rPr>
        <w:t xml:space="preserve"> </w:t>
      </w:r>
      <w:proofErr w:type="spellStart"/>
      <w:r w:rsidR="00347CBB">
        <w:rPr>
          <w:rFonts w:hint="eastAsia"/>
        </w:rPr>
        <w:t>카쉐어링</w:t>
      </w:r>
      <w:proofErr w:type="spellEnd"/>
      <w:r w:rsidR="00347CBB">
        <w:rPr>
          <w:rFonts w:hint="eastAsia"/>
        </w:rPr>
        <w:t xml:space="preserve"> </w:t>
      </w:r>
      <w:r w:rsidR="00347CBB">
        <w:rPr>
          <w:rFonts w:hint="eastAsia"/>
        </w:rPr>
        <w:t>서비스를</w:t>
      </w:r>
      <w:r w:rsidR="00347CBB">
        <w:rPr>
          <w:rFonts w:hint="eastAsia"/>
        </w:rPr>
        <w:t xml:space="preserve"> </w:t>
      </w:r>
      <w:r w:rsidR="00347CBB">
        <w:rPr>
          <w:rFonts w:hint="eastAsia"/>
        </w:rPr>
        <w:t>위한</w:t>
      </w:r>
      <w:r w:rsidR="00347CBB">
        <w:rPr>
          <w:rFonts w:hint="eastAsia"/>
        </w:rPr>
        <w:t xml:space="preserve"> </w:t>
      </w:r>
      <w:proofErr w:type="spellStart"/>
      <w:r w:rsidR="00347CBB">
        <w:rPr>
          <w:rFonts w:hint="eastAsia"/>
        </w:rPr>
        <w:t>웹페이지와</w:t>
      </w:r>
      <w:proofErr w:type="spellEnd"/>
      <w:r w:rsidR="00347CBB">
        <w:rPr>
          <w:rFonts w:hint="eastAsia"/>
        </w:rPr>
        <w:t xml:space="preserve"> </w:t>
      </w:r>
      <w:r w:rsidR="00157C86">
        <w:rPr>
          <w:rFonts w:hint="eastAsia"/>
        </w:rPr>
        <w:t>멀티플랫폼</w:t>
      </w:r>
      <w:r w:rsidR="00157C86">
        <w:rPr>
          <w:rFonts w:hint="eastAsia"/>
        </w:rPr>
        <w:t xml:space="preserve"> </w:t>
      </w:r>
      <w:proofErr w:type="spellStart"/>
      <w:r w:rsidR="00347CBB">
        <w:rPr>
          <w:rFonts w:hint="eastAsia"/>
        </w:rPr>
        <w:t>어플</w:t>
      </w:r>
      <w:proofErr w:type="spellEnd"/>
      <w:r w:rsidR="00347CBB">
        <w:rPr>
          <w:rFonts w:hint="eastAsia"/>
        </w:rPr>
        <w:t>(</w:t>
      </w:r>
      <w:proofErr w:type="spellStart"/>
      <w:r w:rsidR="00347CBB">
        <w:rPr>
          <w:rFonts w:hint="eastAsia"/>
        </w:rPr>
        <w:t>gogosing</w:t>
      </w:r>
      <w:proofErr w:type="spellEnd"/>
      <w:r w:rsidR="00347CBB">
        <w:rPr>
          <w:rFonts w:hint="eastAsia"/>
        </w:rPr>
        <w:t>)</w:t>
      </w:r>
      <w:r w:rsidR="00347CBB">
        <w:rPr>
          <w:rFonts w:hint="eastAsia"/>
        </w:rPr>
        <w:t>에</w:t>
      </w:r>
      <w:r w:rsidR="00347CBB">
        <w:rPr>
          <w:rFonts w:hint="eastAsia"/>
        </w:rPr>
        <w:t xml:space="preserve"> </w:t>
      </w:r>
      <w:r w:rsidR="00347CBB">
        <w:rPr>
          <w:rFonts w:hint="eastAsia"/>
        </w:rPr>
        <w:t>대한</w:t>
      </w:r>
      <w:r w:rsidR="00347CBB">
        <w:rPr>
          <w:rFonts w:hint="eastAsia"/>
        </w:rPr>
        <w:t xml:space="preserve"> </w:t>
      </w:r>
      <w:r w:rsidR="00E94916">
        <w:rPr>
          <w:rFonts w:hint="eastAsia"/>
        </w:rPr>
        <w:t>분석</w:t>
      </w:r>
      <w:r w:rsidR="00E94916">
        <w:rPr>
          <w:rFonts w:hint="eastAsia"/>
        </w:rPr>
        <w:t xml:space="preserve"> </w:t>
      </w:r>
      <w:r>
        <w:rPr>
          <w:rFonts w:hint="eastAsia"/>
        </w:rPr>
        <w:t>명세서이다</w:t>
      </w:r>
      <w:r>
        <w:rPr>
          <w:rFonts w:hint="eastAsia"/>
        </w:rPr>
        <w:t xml:space="preserve">. </w:t>
      </w:r>
      <w:r w:rsidR="00347CBB">
        <w:rPr>
          <w:rFonts w:hint="eastAsia"/>
        </w:rPr>
        <w:t>이</w:t>
      </w:r>
      <w:r w:rsidR="00347CBB">
        <w:rPr>
          <w:rFonts w:hint="eastAsia"/>
        </w:rPr>
        <w:t xml:space="preserve"> </w:t>
      </w:r>
      <w:r w:rsidR="00347CBB">
        <w:rPr>
          <w:rFonts w:hint="eastAsia"/>
        </w:rPr>
        <w:t>프로그램은</w:t>
      </w:r>
      <w:r w:rsidR="00347CBB">
        <w:rPr>
          <w:rFonts w:hint="eastAsia"/>
        </w:rPr>
        <w:t xml:space="preserve"> </w:t>
      </w:r>
      <w:proofErr w:type="spellStart"/>
      <w:r w:rsidR="00347CBB">
        <w:rPr>
          <w:rFonts w:hint="eastAsia"/>
        </w:rPr>
        <w:t>카쉐어링을</w:t>
      </w:r>
      <w:proofErr w:type="spellEnd"/>
      <w:r w:rsidR="00347CBB">
        <w:rPr>
          <w:rFonts w:hint="eastAsia"/>
        </w:rPr>
        <w:t xml:space="preserve"> </w:t>
      </w:r>
      <w:r w:rsidR="00347CBB">
        <w:rPr>
          <w:rFonts w:hint="eastAsia"/>
        </w:rPr>
        <w:t>위한</w:t>
      </w:r>
      <w:r w:rsidR="00347CBB"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웹을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, </w:t>
      </w:r>
      <w:r>
        <w:rPr>
          <w:rFonts w:hint="eastAsia"/>
        </w:rPr>
        <w:t>추가</w:t>
      </w:r>
      <w:r>
        <w:rPr>
          <w:rFonts w:hint="eastAsia"/>
        </w:rPr>
        <w:t xml:space="preserve">,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rPr>
          <w:rFonts w:hint="eastAsia"/>
        </w:rPr>
        <w:t>분석하도록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명세서에</w:t>
      </w:r>
      <w:r>
        <w:rPr>
          <w:rFonts w:hint="eastAsia"/>
        </w:rPr>
        <w:t xml:space="preserve"> </w:t>
      </w:r>
      <w:r>
        <w:rPr>
          <w:rFonts w:hint="eastAsia"/>
        </w:rPr>
        <w:t>기재된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proofErr w:type="spellStart"/>
      <w:r w:rsidR="00347CBB">
        <w:rPr>
          <w:rFonts w:hint="eastAsia"/>
        </w:rPr>
        <w:t>카쉐어링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</w:t>
      </w:r>
      <w:r w:rsidR="00347CBB">
        <w:rPr>
          <w:rFonts w:hint="eastAsia"/>
        </w:rPr>
        <w:t>(</w:t>
      </w:r>
      <w:proofErr w:type="spellStart"/>
      <w:r w:rsidR="00347CBB">
        <w:rPr>
          <w:rFonts w:hint="eastAsia"/>
        </w:rPr>
        <w:t>gogosing</w:t>
      </w:r>
      <w:proofErr w:type="spellEnd"/>
      <w:r w:rsidR="00347CBB"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 w:rsidR="00AD49D0"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bookmarkEnd w:id="9"/>
    <w:bookmarkEnd w:id="11"/>
    <w:p w:rsidR="004145F9" w:rsidRPr="008E3E81" w:rsidRDefault="00BA15F2" w:rsidP="003F0A59">
      <w:pPr>
        <w:pStyle w:val="1"/>
        <w:wordWrap/>
        <w:spacing w:afterLines="50" w:after="120"/>
        <w:contextualSpacing/>
        <w:rPr>
          <w:rFonts w:ascii="Century Gothic" w:hAnsi="Century Gothic"/>
        </w:rPr>
      </w:pPr>
      <w:r>
        <w:rPr>
          <w:rFonts w:ascii="Century Gothic" w:hAnsi="굴림"/>
        </w:rPr>
        <w:br w:type="page"/>
      </w:r>
      <w:bookmarkStart w:id="12" w:name="_Toc348706789"/>
      <w:r w:rsidR="002A6079" w:rsidRPr="008E3E81">
        <w:rPr>
          <w:rFonts w:ascii="Century Gothic" w:hAnsi="굴림"/>
        </w:rPr>
        <w:lastRenderedPageBreak/>
        <w:t>시스템</w:t>
      </w:r>
      <w:r w:rsidR="002A6079" w:rsidRPr="008E3E81">
        <w:rPr>
          <w:rFonts w:ascii="Century Gothic" w:hAnsi="Century Gothic"/>
        </w:rPr>
        <w:t xml:space="preserve"> </w:t>
      </w:r>
      <w:r w:rsidR="002A6079" w:rsidRPr="008E3E81">
        <w:rPr>
          <w:rFonts w:ascii="Century Gothic" w:hAnsi="굴림"/>
        </w:rPr>
        <w:t>구성</w:t>
      </w:r>
      <w:bookmarkEnd w:id="12"/>
    </w:p>
    <w:p w:rsidR="002A6079" w:rsidRPr="008E3E81" w:rsidRDefault="002A6079" w:rsidP="003F0A59">
      <w:pPr>
        <w:pStyle w:val="20"/>
        <w:wordWrap/>
        <w:spacing w:afterLines="50" w:after="120"/>
        <w:contextualSpacing/>
        <w:rPr>
          <w:rFonts w:ascii="Century Gothic" w:hAnsi="Century Gothic"/>
        </w:rPr>
      </w:pPr>
      <w:bookmarkStart w:id="13" w:name="_Toc348706790"/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구조도</w:t>
      </w:r>
      <w:bookmarkEnd w:id="13"/>
    </w:p>
    <w:p w:rsidR="002A6079" w:rsidRDefault="002A6079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  <w:noProof/>
        </w:rPr>
      </w:pPr>
    </w:p>
    <w:p w:rsidR="00AF73EF" w:rsidRDefault="00E42885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3683635" cy="5236210"/>
            <wp:effectExtent l="19050" t="0" r="0" b="0"/>
            <wp:docPr id="17" name="그림 1" descr="C:\Users\LG3\Desktop\고고씽 문서\분석패키지분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3\Desktop\고고씽 문서\분석패키지분석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523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3EF" w:rsidRDefault="00AF73EF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  <w:noProof/>
        </w:rPr>
      </w:pPr>
    </w:p>
    <w:p w:rsidR="00F91F9F" w:rsidRPr="008E3E81" w:rsidRDefault="00F91F9F" w:rsidP="003F0A59">
      <w:pPr>
        <w:pStyle w:val="a2"/>
        <w:wordWrap/>
        <w:spacing w:afterLines="50" w:after="120"/>
        <w:contextualSpacing/>
        <w:rPr>
          <w:rFonts w:ascii="Century Gothic" w:hAnsi="Century Gothic"/>
          <w:noProof/>
        </w:rPr>
      </w:pPr>
    </w:p>
    <w:p w:rsidR="002A6079" w:rsidRPr="00B82684" w:rsidRDefault="002A6079" w:rsidP="003F0A59">
      <w:pPr>
        <w:pStyle w:val="20"/>
        <w:wordWrap/>
        <w:spacing w:afterLines="50" w:after="120"/>
        <w:contextualSpacing/>
        <w:rPr>
          <w:rFonts w:ascii="Century Gothic" w:hAnsi="Century Gothic"/>
        </w:rPr>
      </w:pPr>
      <w:bookmarkStart w:id="14" w:name="_Toc348706791"/>
      <w:r w:rsidRPr="008E3E81">
        <w:rPr>
          <w:rFonts w:ascii="Century Gothic" w:hAnsi="굴림"/>
        </w:rPr>
        <w:t>최</w:t>
      </w:r>
      <w:r w:rsidR="00334A51" w:rsidRPr="008E3E81">
        <w:rPr>
          <w:rFonts w:ascii="Century Gothic" w:hAnsi="굴림"/>
        </w:rPr>
        <w:t>상</w:t>
      </w:r>
      <w:r w:rsidRPr="008E3E81">
        <w:rPr>
          <w:rFonts w:ascii="Century Gothic" w:hAnsi="굴림"/>
        </w:rPr>
        <w:t>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개요</w:t>
      </w:r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2A6079" w:rsidRPr="008E3E81" w:rsidTr="00B82684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2A6079" w:rsidRPr="00B82684" w:rsidRDefault="002A6079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B82684">
              <w:rPr>
                <w:rFonts w:ascii="Century Gothic" w:hAnsi="굴림"/>
                <w:b/>
                <w:sz w:val="22"/>
              </w:rPr>
              <w:t>패키지</w:t>
            </w:r>
            <w:r w:rsidRPr="00B82684">
              <w:rPr>
                <w:rFonts w:ascii="Century Gothic" w:hAnsi="Century Gothic"/>
                <w:b/>
                <w:sz w:val="22"/>
              </w:rPr>
              <w:t xml:space="preserve"> </w:t>
            </w:r>
            <w:r w:rsidRPr="00B82684">
              <w:rPr>
                <w:rFonts w:ascii="Century Gothic" w:hAnsi="굴림"/>
                <w:b/>
                <w:sz w:val="22"/>
              </w:rPr>
              <w:t>명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2A6079" w:rsidRPr="00B82684" w:rsidRDefault="002A6079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B82684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2A6079" w:rsidRPr="008E3E81" w:rsidTr="00B8268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2A6079" w:rsidRPr="00B82684" w:rsidRDefault="003358B3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 w:rsidRPr="00B82684">
              <w:rPr>
                <w:rFonts w:ascii="Century Gothic" w:hAnsi="굴림"/>
                <w:b/>
              </w:rPr>
              <w:t>사용자관리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2A6079" w:rsidRPr="008E3E81" w:rsidRDefault="00D365F5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 w:rsidRPr="008E3E81">
              <w:rPr>
                <w:rFonts w:ascii="Century Gothic" w:hAnsi="굴림"/>
              </w:rPr>
              <w:t>어플리케이</w:t>
            </w:r>
            <w:r w:rsidR="00BA767C" w:rsidRPr="008E3E81">
              <w:rPr>
                <w:rFonts w:ascii="Century Gothic" w:hAnsi="굴림"/>
              </w:rPr>
              <w:t>이션의</w:t>
            </w:r>
            <w:proofErr w:type="spellEnd"/>
            <w:r w:rsidR="00BA767C" w:rsidRPr="008E3E81">
              <w:rPr>
                <w:rFonts w:ascii="Century Gothic" w:hAnsi="Century Gothic"/>
              </w:rPr>
              <w:t xml:space="preserve"> </w:t>
            </w:r>
            <w:r w:rsidR="00BA767C" w:rsidRPr="008E3E81">
              <w:rPr>
                <w:rFonts w:ascii="Century Gothic" w:hAnsi="굴림"/>
              </w:rPr>
              <w:t>시작을</w:t>
            </w:r>
            <w:r w:rsidR="00BA767C"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담당하는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패키지로</w:t>
            </w:r>
            <w:r w:rsidRPr="008E3E81">
              <w:rPr>
                <w:rFonts w:ascii="Century Gothic" w:hAnsi="Century Gothic"/>
              </w:rPr>
              <w:t xml:space="preserve"> </w:t>
            </w:r>
            <w:proofErr w:type="spellStart"/>
            <w:r w:rsidR="007373D6" w:rsidRPr="008E3E81">
              <w:rPr>
                <w:rFonts w:ascii="Century Gothic" w:hAnsi="굴림"/>
              </w:rPr>
              <w:t>로그</w:t>
            </w:r>
            <w:r w:rsidR="006A38CB" w:rsidRPr="008E3E81">
              <w:rPr>
                <w:rFonts w:ascii="Century Gothic" w:hAnsi="굴림"/>
              </w:rPr>
              <w:t>인</w:t>
            </w:r>
            <w:r w:rsidR="008D6A99" w:rsidRPr="008E3E81">
              <w:rPr>
                <w:rFonts w:ascii="Century Gothic" w:hAnsi="굴림"/>
              </w:rPr>
              <w:t>을</w:t>
            </w:r>
            <w:proofErr w:type="spellEnd"/>
            <w:r w:rsidR="008D6A99" w:rsidRPr="008E3E81">
              <w:rPr>
                <w:rFonts w:ascii="Century Gothic" w:hAnsi="Century Gothic"/>
              </w:rPr>
              <w:t xml:space="preserve"> </w:t>
            </w:r>
            <w:r w:rsidR="008D6A99" w:rsidRPr="008E3E81">
              <w:rPr>
                <w:rFonts w:ascii="Century Gothic" w:hAnsi="굴림"/>
              </w:rPr>
              <w:t>통해</w:t>
            </w:r>
            <w:r w:rsidR="008D6A99" w:rsidRPr="008E3E81">
              <w:rPr>
                <w:rFonts w:ascii="Century Gothic" w:hAnsi="Century Gothic"/>
              </w:rPr>
              <w:t xml:space="preserve"> </w:t>
            </w:r>
            <w:r w:rsidR="008D6A99" w:rsidRPr="008E3E81">
              <w:rPr>
                <w:rFonts w:ascii="Century Gothic" w:hAnsi="굴림"/>
              </w:rPr>
              <w:t>사용자에</w:t>
            </w:r>
            <w:r w:rsidR="008D6A99" w:rsidRPr="008E3E81">
              <w:rPr>
                <w:rFonts w:ascii="Century Gothic" w:hAnsi="Century Gothic"/>
              </w:rPr>
              <w:t xml:space="preserve"> </w:t>
            </w:r>
            <w:r w:rsidR="008D6A99" w:rsidRPr="008E3E81">
              <w:rPr>
                <w:rFonts w:ascii="Century Gothic" w:hAnsi="굴림"/>
              </w:rPr>
              <w:t>따른</w:t>
            </w:r>
            <w:r w:rsidR="008D6A99" w:rsidRPr="008E3E81">
              <w:rPr>
                <w:rFonts w:ascii="Century Gothic" w:hAnsi="Century Gothic"/>
              </w:rPr>
              <w:t xml:space="preserve"> </w:t>
            </w:r>
            <w:proofErr w:type="spellStart"/>
            <w:r w:rsidR="008D6A99" w:rsidRPr="008E3E81">
              <w:rPr>
                <w:rFonts w:ascii="Century Gothic" w:hAnsi="굴림"/>
              </w:rPr>
              <w:t>메인메뉴를</w:t>
            </w:r>
            <w:proofErr w:type="spellEnd"/>
            <w:r w:rsidR="008D6A99" w:rsidRPr="008E3E81">
              <w:rPr>
                <w:rFonts w:ascii="Century Gothic" w:hAnsi="Century Gothic"/>
              </w:rPr>
              <w:t xml:space="preserve"> </w:t>
            </w:r>
            <w:r w:rsidR="008D6A99" w:rsidRPr="008E3E81">
              <w:rPr>
                <w:rFonts w:ascii="Century Gothic" w:hAnsi="굴림"/>
              </w:rPr>
              <w:t>구분해주는</w:t>
            </w:r>
            <w:r w:rsidR="008D6A99" w:rsidRPr="008E3E81">
              <w:rPr>
                <w:rFonts w:ascii="Century Gothic" w:hAnsi="Century Gothic"/>
              </w:rPr>
              <w:t xml:space="preserve"> </w:t>
            </w:r>
            <w:r w:rsidR="008D6A99" w:rsidRPr="008E3E81">
              <w:rPr>
                <w:rFonts w:ascii="Century Gothic" w:hAnsi="굴림"/>
              </w:rPr>
              <w:t>역할을</w:t>
            </w:r>
            <w:r w:rsidR="00AC7B2F" w:rsidRPr="008E3E81">
              <w:rPr>
                <w:rFonts w:ascii="Century Gothic" w:hAnsi="Century Gothic"/>
              </w:rPr>
              <w:t xml:space="preserve"> </w:t>
            </w:r>
            <w:r w:rsidR="00AC7B2F" w:rsidRPr="008E3E81">
              <w:rPr>
                <w:rFonts w:ascii="Century Gothic" w:hAnsi="굴림"/>
              </w:rPr>
              <w:t>수행</w:t>
            </w:r>
            <w:r w:rsidR="008D6A99" w:rsidRPr="008E3E81">
              <w:rPr>
                <w:rFonts w:ascii="Century Gothic" w:hAnsi="굴림"/>
              </w:rPr>
              <w:t>하는</w:t>
            </w:r>
            <w:r w:rsidR="008D6A99" w:rsidRPr="008E3E81">
              <w:rPr>
                <w:rFonts w:ascii="Century Gothic" w:hAnsi="Century Gothic"/>
              </w:rPr>
              <w:t xml:space="preserve"> </w:t>
            </w:r>
            <w:r w:rsidR="008D6A99" w:rsidRPr="008E3E81">
              <w:rPr>
                <w:rFonts w:ascii="Century Gothic" w:hAnsi="굴림"/>
              </w:rPr>
              <w:t>패키지이다</w:t>
            </w:r>
            <w:r w:rsidR="00B82684">
              <w:rPr>
                <w:rFonts w:ascii="Century Gothic" w:hAnsi="굴림" w:hint="eastAsia"/>
              </w:rPr>
              <w:t>.</w:t>
            </w:r>
          </w:p>
        </w:tc>
      </w:tr>
      <w:tr w:rsidR="007373D6" w:rsidRPr="008E3E81" w:rsidTr="00B8268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7373D6" w:rsidRPr="00B82684" w:rsidRDefault="008D6A99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 w:rsidRPr="00B82684">
              <w:rPr>
                <w:rFonts w:ascii="Century Gothic" w:hAnsi="굴림"/>
                <w:b/>
              </w:rPr>
              <w:t>관리자</w:t>
            </w:r>
            <w:r w:rsidRPr="00B82684">
              <w:rPr>
                <w:rFonts w:ascii="Century Gothic" w:hAnsi="Century Gothic"/>
                <w:b/>
              </w:rPr>
              <w:t xml:space="preserve"> 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8414D8" w:rsidRPr="008414D8" w:rsidRDefault="008414D8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패키지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이다</w:t>
            </w:r>
            <w:r w:rsidR="008D6A99" w:rsidRPr="008E3E81">
              <w:rPr>
                <w:rFonts w:ascii="Century Gothic" w:hAnsi="Century Gothic"/>
              </w:rPr>
              <w:t>.</w:t>
            </w:r>
            <w:r w:rsidR="00550965"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메뉴에는</w:t>
            </w:r>
            <w:r>
              <w:rPr>
                <w:rFonts w:ascii="Century Gothic" w:hAnsi="Century Gothic" w:hint="eastAsia"/>
              </w:rPr>
              <w:t xml:space="preserve"> </w:t>
            </w:r>
            <w:r w:rsidR="00E42885">
              <w:rPr>
                <w:rFonts w:ascii="Century Gothic" w:hAnsi="Century Gothic" w:hint="eastAsia"/>
              </w:rPr>
              <w:t>회원조회</w:t>
            </w:r>
            <w:r w:rsidR="00E42885">
              <w:rPr>
                <w:rFonts w:ascii="Century Gothic" w:hAnsi="Century Gothic" w:hint="eastAsia"/>
              </w:rPr>
              <w:t xml:space="preserve">, </w:t>
            </w:r>
            <w:r w:rsidR="00E42885">
              <w:rPr>
                <w:rFonts w:ascii="Century Gothic" w:hAnsi="Century Gothic" w:hint="eastAsia"/>
              </w:rPr>
              <w:t>예약관리</w:t>
            </w:r>
            <w:r w:rsidR="00E42885">
              <w:rPr>
                <w:rFonts w:ascii="Century Gothic" w:hAnsi="Century Gothic" w:hint="eastAsia"/>
              </w:rPr>
              <w:t xml:space="preserve">, </w:t>
            </w:r>
            <w:proofErr w:type="spellStart"/>
            <w:r w:rsidR="00E42885">
              <w:rPr>
                <w:rFonts w:ascii="Century Gothic" w:hAnsi="Century Gothic" w:hint="eastAsia"/>
              </w:rPr>
              <w:t>차고지관리</w:t>
            </w:r>
            <w:proofErr w:type="spellEnd"/>
            <w:r w:rsidR="00E42885">
              <w:rPr>
                <w:rFonts w:ascii="Century Gothic" w:hAnsi="Century Gothic" w:hint="eastAsia"/>
              </w:rPr>
              <w:t xml:space="preserve">, </w:t>
            </w:r>
            <w:r w:rsidR="00E42885">
              <w:rPr>
                <w:rFonts w:ascii="Century Gothic" w:hAnsi="Century Gothic" w:hint="eastAsia"/>
              </w:rPr>
              <w:t>차량관리</w:t>
            </w:r>
            <w:r w:rsidR="00E42885">
              <w:rPr>
                <w:rFonts w:ascii="Century Gothic" w:hAnsi="Century Gothic" w:hint="eastAsia"/>
              </w:rPr>
              <w:t xml:space="preserve">, </w:t>
            </w:r>
            <w:r w:rsidR="00E42885">
              <w:rPr>
                <w:rFonts w:ascii="Century Gothic" w:hAnsi="Century Gothic" w:hint="eastAsia"/>
              </w:rPr>
              <w:t>통계로</w:t>
            </w:r>
            <w:r w:rsidR="00E42885">
              <w:rPr>
                <w:rFonts w:ascii="Century Gothic" w:hAnsi="Century Gothic" w:hint="eastAsia"/>
              </w:rPr>
              <w:t xml:space="preserve"> </w:t>
            </w:r>
            <w:r w:rsidR="00E42885">
              <w:rPr>
                <w:rFonts w:ascii="Century Gothic" w:hAnsi="Century Gothic" w:hint="eastAsia"/>
              </w:rPr>
              <w:t>구성되어</w:t>
            </w:r>
            <w:r w:rsidR="00E42885">
              <w:rPr>
                <w:rFonts w:ascii="Century Gothic" w:hAnsi="Century Gothic" w:hint="eastAsia"/>
              </w:rPr>
              <w:t xml:space="preserve"> </w:t>
            </w:r>
            <w:r w:rsidR="00E42885">
              <w:rPr>
                <w:rFonts w:ascii="Century Gothic" w:hAnsi="Century Gothic" w:hint="eastAsia"/>
              </w:rPr>
              <w:t>있다</w:t>
            </w:r>
            <w:r w:rsidR="00E42885">
              <w:rPr>
                <w:rFonts w:ascii="Century Gothic" w:hAnsi="Century Gothic" w:hint="eastAsia"/>
              </w:rPr>
              <w:t>.</w:t>
            </w:r>
          </w:p>
        </w:tc>
      </w:tr>
      <w:tr w:rsidR="007373D6" w:rsidRPr="008E3E81" w:rsidTr="00B8268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7373D6" w:rsidRDefault="00E42885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굴림"/>
                <w:b/>
              </w:rPr>
            </w:pPr>
            <w:r>
              <w:rPr>
                <w:rFonts w:ascii="Century Gothic" w:hAnsi="굴림" w:hint="eastAsia"/>
                <w:b/>
              </w:rPr>
              <w:t>회원</w:t>
            </w:r>
          </w:p>
          <w:p w:rsidR="008414D8" w:rsidRPr="00B82684" w:rsidRDefault="008414D8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6185" w:type="dxa"/>
            <w:shd w:val="clear" w:color="auto" w:fill="auto"/>
            <w:vAlign w:val="center"/>
          </w:tcPr>
          <w:p w:rsidR="008414D8" w:rsidRPr="00E42885" w:rsidRDefault="008D6A99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 w:rsidRPr="008E3E81">
              <w:rPr>
                <w:rFonts w:ascii="Century Gothic" w:hAnsi="굴림"/>
              </w:rPr>
              <w:t>사용자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관리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패키지의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로그인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과정을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통해</w:t>
            </w:r>
            <w:r w:rsidRPr="008E3E81">
              <w:rPr>
                <w:rFonts w:ascii="Century Gothic" w:hAnsi="Century Gothic"/>
              </w:rPr>
              <w:t xml:space="preserve"> </w:t>
            </w:r>
            <w:r w:rsidR="00372719" w:rsidRPr="008E3E81">
              <w:rPr>
                <w:rFonts w:ascii="Century Gothic" w:hAnsi="굴림"/>
              </w:rPr>
              <w:t>구분</w:t>
            </w:r>
            <w:r w:rsidR="00976D8A">
              <w:rPr>
                <w:rFonts w:ascii="Century Gothic" w:hAnsi="굴림" w:hint="eastAsia"/>
              </w:rPr>
              <w:t>된</w:t>
            </w:r>
            <w:r w:rsidRPr="008E3E81">
              <w:rPr>
                <w:rFonts w:ascii="Century Gothic" w:hAnsi="Century Gothic"/>
              </w:rPr>
              <w:t xml:space="preserve"> </w:t>
            </w:r>
            <w:r w:rsidR="00E42885">
              <w:rPr>
                <w:rFonts w:ascii="Century Gothic" w:hAnsi="Century Gothic" w:hint="eastAsia"/>
              </w:rPr>
              <w:t>회원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전용</w:t>
            </w:r>
            <w:r w:rsidRPr="008E3E81">
              <w:rPr>
                <w:rFonts w:ascii="Century Gothic" w:hAnsi="Century Gothic"/>
              </w:rPr>
              <w:t xml:space="preserve"> </w:t>
            </w:r>
            <w:r w:rsidR="00E42885">
              <w:rPr>
                <w:rFonts w:ascii="Century Gothic" w:hAnsi="굴림" w:hint="eastAsia"/>
              </w:rPr>
              <w:t>메뉴로</w:t>
            </w:r>
            <w:r w:rsidR="00E42885">
              <w:rPr>
                <w:rFonts w:ascii="Century Gothic" w:hAnsi="굴림" w:hint="eastAsia"/>
              </w:rPr>
              <w:t xml:space="preserve"> </w:t>
            </w:r>
            <w:r w:rsidR="00E42885">
              <w:rPr>
                <w:rFonts w:ascii="Century Gothic" w:hAnsi="굴림" w:hint="eastAsia"/>
              </w:rPr>
              <w:t>서비스안내</w:t>
            </w:r>
            <w:r w:rsidR="00E42885">
              <w:rPr>
                <w:rFonts w:ascii="Century Gothic" w:hAnsi="굴림" w:hint="eastAsia"/>
              </w:rPr>
              <w:t xml:space="preserve">, </w:t>
            </w:r>
            <w:r w:rsidR="00E42885">
              <w:rPr>
                <w:rFonts w:ascii="Century Gothic" w:hAnsi="굴림" w:hint="eastAsia"/>
              </w:rPr>
              <w:t>요금안내</w:t>
            </w:r>
            <w:r w:rsidR="00E42885">
              <w:rPr>
                <w:rFonts w:ascii="Century Gothic" w:hAnsi="굴림" w:hint="eastAsia"/>
              </w:rPr>
              <w:t xml:space="preserve">, </w:t>
            </w:r>
            <w:proofErr w:type="spellStart"/>
            <w:r w:rsidR="00E42885">
              <w:rPr>
                <w:rFonts w:ascii="Century Gothic" w:hAnsi="굴림" w:hint="eastAsia"/>
              </w:rPr>
              <w:t>내정보</w:t>
            </w:r>
            <w:proofErr w:type="spellEnd"/>
            <w:r w:rsidR="00E42885">
              <w:rPr>
                <w:rFonts w:ascii="Century Gothic" w:hAnsi="굴림" w:hint="eastAsia"/>
              </w:rPr>
              <w:t xml:space="preserve">, </w:t>
            </w:r>
            <w:r w:rsidR="00E42885">
              <w:rPr>
                <w:rFonts w:ascii="Century Gothic" w:hAnsi="굴림" w:hint="eastAsia"/>
              </w:rPr>
              <w:t>후기게시판</w:t>
            </w:r>
            <w:r w:rsidR="00E42885">
              <w:rPr>
                <w:rFonts w:ascii="Century Gothic" w:hAnsi="굴림" w:hint="eastAsia"/>
              </w:rPr>
              <w:t xml:space="preserve">, </w:t>
            </w:r>
            <w:proofErr w:type="spellStart"/>
            <w:r w:rsidR="00E42885">
              <w:rPr>
                <w:rFonts w:ascii="Century Gothic" w:hAnsi="굴림" w:hint="eastAsia"/>
              </w:rPr>
              <w:lastRenderedPageBreak/>
              <w:t>차검색</w:t>
            </w:r>
            <w:proofErr w:type="spellEnd"/>
            <w:r w:rsidR="00E42885">
              <w:rPr>
                <w:rFonts w:ascii="Century Gothic" w:hAnsi="굴림" w:hint="eastAsia"/>
              </w:rPr>
              <w:t>/</w:t>
            </w:r>
            <w:r w:rsidR="00E42885">
              <w:rPr>
                <w:rFonts w:ascii="Century Gothic" w:hAnsi="굴림" w:hint="eastAsia"/>
              </w:rPr>
              <w:t>예약하기로</w:t>
            </w:r>
            <w:r w:rsidR="00E42885">
              <w:rPr>
                <w:rFonts w:ascii="Century Gothic" w:hAnsi="굴림" w:hint="eastAsia"/>
              </w:rPr>
              <w:t xml:space="preserve"> </w:t>
            </w:r>
            <w:r w:rsidR="008414D8">
              <w:rPr>
                <w:rFonts w:ascii="Century Gothic" w:hAnsi="Century Gothic" w:hint="eastAsia"/>
              </w:rPr>
              <w:t>구성되어</w:t>
            </w:r>
            <w:r w:rsidR="008414D8">
              <w:rPr>
                <w:rFonts w:ascii="Century Gothic" w:hAnsi="Century Gothic" w:hint="eastAsia"/>
              </w:rPr>
              <w:t xml:space="preserve"> </w:t>
            </w:r>
            <w:r w:rsidR="008414D8">
              <w:rPr>
                <w:rFonts w:ascii="Century Gothic" w:hAnsi="Century Gothic" w:hint="eastAsia"/>
              </w:rPr>
              <w:t>있다</w:t>
            </w:r>
            <w:r w:rsidR="008414D8">
              <w:rPr>
                <w:rFonts w:ascii="Century Gothic" w:hAnsi="Century Gothic" w:hint="eastAsia"/>
              </w:rPr>
              <w:t>.</w:t>
            </w:r>
          </w:p>
        </w:tc>
      </w:tr>
    </w:tbl>
    <w:p w:rsidR="002A6079" w:rsidRDefault="002A6079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BA15F2" w:rsidRPr="008E3E81" w:rsidRDefault="00BA15F2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2A6079" w:rsidRPr="008E3E81" w:rsidRDefault="00334A51" w:rsidP="003F0A59">
      <w:pPr>
        <w:pStyle w:val="20"/>
        <w:wordWrap/>
        <w:spacing w:afterLines="50" w:after="120"/>
        <w:contextualSpacing/>
        <w:rPr>
          <w:rFonts w:ascii="Century Gothic" w:hAnsi="Century Gothic"/>
        </w:rPr>
      </w:pPr>
      <w:bookmarkStart w:id="15" w:name="_Toc348706792"/>
      <w:r w:rsidRPr="008E3E81">
        <w:rPr>
          <w:rFonts w:ascii="Century Gothic" w:hAnsi="굴림"/>
        </w:rPr>
        <w:t>최상위</w:t>
      </w:r>
      <w:r w:rsidRPr="008E3E81">
        <w:rPr>
          <w:rFonts w:ascii="Century Gothic" w:hAnsi="Century Gothic"/>
        </w:rPr>
        <w:t xml:space="preserve"> </w:t>
      </w:r>
      <w:r w:rsidR="002A6079" w:rsidRPr="008E3E81">
        <w:rPr>
          <w:rFonts w:ascii="Century Gothic" w:hAnsi="굴림"/>
        </w:rPr>
        <w:t>분석</w:t>
      </w:r>
      <w:r w:rsidR="002A6079" w:rsidRPr="008E3E81">
        <w:rPr>
          <w:rFonts w:ascii="Century Gothic" w:hAnsi="Century Gothic"/>
        </w:rPr>
        <w:t xml:space="preserve"> </w:t>
      </w:r>
      <w:r w:rsidR="002A6079" w:rsidRPr="008E3E81">
        <w:rPr>
          <w:rFonts w:ascii="Century Gothic" w:hAnsi="굴림"/>
        </w:rPr>
        <w:t>패키지</w:t>
      </w:r>
      <w:r w:rsidR="002A6079" w:rsidRPr="008E3E81">
        <w:rPr>
          <w:rFonts w:ascii="Century Gothic" w:hAnsi="Century Gothic"/>
        </w:rPr>
        <w:t xml:space="preserve"> </w:t>
      </w:r>
      <w:r w:rsidR="002A6079" w:rsidRPr="008E3E81">
        <w:rPr>
          <w:rFonts w:ascii="Century Gothic" w:hAnsi="굴림"/>
        </w:rPr>
        <w:t>명세</w:t>
      </w:r>
      <w:r w:rsidR="002A6079" w:rsidRPr="008E3E81">
        <w:rPr>
          <w:rFonts w:ascii="Century Gothic" w:hAnsi="Century Gothic"/>
        </w:rPr>
        <w:t xml:space="preserve">: </w:t>
      </w:r>
      <w:r w:rsidR="003358B3" w:rsidRPr="008E3E81">
        <w:rPr>
          <w:rFonts w:ascii="Century Gothic" w:hAnsi="굴림"/>
        </w:rPr>
        <w:t>사용자관리</w:t>
      </w:r>
      <w:r w:rsidR="00B82684">
        <w:rPr>
          <w:rFonts w:ascii="Century Gothic" w:hAnsi="굴림" w:hint="eastAsia"/>
        </w:rPr>
        <w:t xml:space="preserve"> </w:t>
      </w:r>
      <w:r w:rsidR="002A6079" w:rsidRPr="008E3E81">
        <w:rPr>
          <w:rFonts w:ascii="Century Gothic" w:hAnsi="Century Gothic"/>
        </w:rPr>
        <w:t>(</w:t>
      </w:r>
      <w:r w:rsidR="002A6079" w:rsidRPr="008E3E81">
        <w:rPr>
          <w:rFonts w:ascii="Century Gothic" w:hAnsi="굴림"/>
        </w:rPr>
        <w:t>패키지</w:t>
      </w:r>
      <w:r w:rsidR="00BA15F2">
        <w:rPr>
          <w:rFonts w:ascii="굴림" w:hAnsi="굴림" w:hint="eastAsia"/>
        </w:rPr>
        <w:t>Ⅰ</w:t>
      </w:r>
      <w:r w:rsidR="002A6079" w:rsidRPr="008E3E81">
        <w:rPr>
          <w:rFonts w:ascii="Century Gothic" w:hAnsi="Century Gothic"/>
        </w:rPr>
        <w:t>)</w:t>
      </w:r>
      <w:bookmarkEnd w:id="15"/>
    </w:p>
    <w:p w:rsidR="00B82684" w:rsidRPr="00B82684" w:rsidRDefault="00334A51" w:rsidP="003F0A59">
      <w:pPr>
        <w:pStyle w:val="30"/>
        <w:wordWrap/>
        <w:spacing w:afterLines="50" w:after="120"/>
        <w:contextualSpacing/>
        <w:rPr>
          <w:rFonts w:ascii="Century Gothic" w:hAnsi="굴림"/>
        </w:rPr>
      </w:pPr>
      <w:bookmarkStart w:id="16" w:name="_Toc348706793"/>
      <w:bookmarkStart w:id="17" w:name="_Toc280347840"/>
      <w:bookmarkStart w:id="18" w:name="_Toc280348046"/>
      <w:r w:rsidRPr="008E3E81">
        <w:rPr>
          <w:rFonts w:ascii="Century Gothic" w:hAnsi="굴림"/>
        </w:rPr>
        <w:t>최상위</w:t>
      </w:r>
      <w:r w:rsidRPr="008E3E81">
        <w:rPr>
          <w:rFonts w:ascii="Century Gothic" w:hAnsi="Century Gothic"/>
        </w:rPr>
        <w:t xml:space="preserve"> </w:t>
      </w:r>
      <w:r w:rsidR="00054C7A" w:rsidRPr="008E3E81">
        <w:rPr>
          <w:rFonts w:ascii="Century Gothic" w:hAnsi="굴림"/>
        </w:rPr>
        <w:t>분석</w:t>
      </w:r>
      <w:r w:rsidR="00054C7A" w:rsidRPr="008E3E81">
        <w:rPr>
          <w:rFonts w:ascii="Century Gothic" w:hAnsi="Century Gothic"/>
        </w:rPr>
        <w:t xml:space="preserve"> </w:t>
      </w:r>
      <w:r w:rsidR="00054C7A" w:rsidRPr="008E3E81">
        <w:rPr>
          <w:rFonts w:ascii="Century Gothic" w:hAnsi="굴림"/>
        </w:rPr>
        <w:t>패키지</w:t>
      </w:r>
      <w:r w:rsidR="00054C7A" w:rsidRPr="008E3E81">
        <w:rPr>
          <w:rFonts w:ascii="Century Gothic" w:hAnsi="Century Gothic"/>
        </w:rPr>
        <w:t xml:space="preserve"> </w:t>
      </w:r>
      <w:r w:rsidR="00054C7A" w:rsidRPr="008E3E81">
        <w:rPr>
          <w:rFonts w:ascii="Century Gothic" w:hAnsi="굴림"/>
        </w:rPr>
        <w:t>구조도</w:t>
      </w:r>
      <w:bookmarkEnd w:id="16"/>
    </w:p>
    <w:p w:rsidR="00054C7A" w:rsidRDefault="00E42885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1981200" cy="1295400"/>
            <wp:effectExtent l="19050" t="0" r="0" b="0"/>
            <wp:docPr id="2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5F2" w:rsidRPr="008E3E81" w:rsidRDefault="00BA15F2" w:rsidP="003F0A59">
      <w:pPr>
        <w:pStyle w:val="a2"/>
        <w:wordWrap/>
        <w:spacing w:afterLines="50" w:after="120"/>
        <w:contextualSpacing/>
        <w:rPr>
          <w:rFonts w:ascii="Century Gothic" w:hAnsi="Century Gothic"/>
          <w:noProof/>
        </w:rPr>
      </w:pPr>
    </w:p>
    <w:p w:rsidR="00054C7A" w:rsidRPr="00B82684" w:rsidRDefault="00334A51" w:rsidP="003F0A59">
      <w:pPr>
        <w:pStyle w:val="30"/>
        <w:wordWrap/>
        <w:spacing w:afterLines="50" w:after="120"/>
        <w:contextualSpacing/>
        <w:rPr>
          <w:rFonts w:ascii="Century Gothic" w:hAnsi="Century Gothic"/>
        </w:rPr>
      </w:pPr>
      <w:bookmarkStart w:id="19" w:name="_Toc348706794"/>
      <w:r w:rsidRPr="008E3E81">
        <w:rPr>
          <w:rFonts w:ascii="Century Gothic" w:hAnsi="굴림"/>
        </w:rPr>
        <w:t>최상위</w:t>
      </w:r>
      <w:r w:rsidRPr="008E3E81">
        <w:rPr>
          <w:rFonts w:ascii="Century Gothic" w:hAnsi="Century Gothic"/>
        </w:rPr>
        <w:t xml:space="preserve"> </w:t>
      </w:r>
      <w:r w:rsidR="00054C7A" w:rsidRPr="008E3E81">
        <w:rPr>
          <w:rFonts w:ascii="Century Gothic" w:hAnsi="굴림"/>
        </w:rPr>
        <w:t>분석</w:t>
      </w:r>
      <w:r w:rsidR="00054C7A" w:rsidRPr="008E3E81">
        <w:rPr>
          <w:rFonts w:ascii="Century Gothic" w:hAnsi="Century Gothic"/>
        </w:rPr>
        <w:t xml:space="preserve"> </w:t>
      </w:r>
      <w:r w:rsidR="00054C7A" w:rsidRPr="008E3E81">
        <w:rPr>
          <w:rFonts w:ascii="Century Gothic" w:hAnsi="굴림"/>
        </w:rPr>
        <w:t>패키지</w:t>
      </w:r>
      <w:r w:rsidR="00054C7A" w:rsidRPr="008E3E81">
        <w:rPr>
          <w:rFonts w:ascii="Century Gothic" w:hAnsi="Century Gothic"/>
        </w:rPr>
        <w:t xml:space="preserve"> </w:t>
      </w:r>
      <w:r w:rsidR="00054C7A" w:rsidRPr="008E3E81">
        <w:rPr>
          <w:rFonts w:ascii="Century Gothic" w:hAnsi="굴림"/>
        </w:rPr>
        <w:t>개요</w:t>
      </w:r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334A51" w:rsidRPr="008E3E81" w:rsidTr="00B82684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334A51" w:rsidRPr="00B82684" w:rsidRDefault="00334A51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bookmarkStart w:id="20" w:name="_Toc206346931"/>
            <w:r w:rsidRPr="00B82684">
              <w:rPr>
                <w:rFonts w:ascii="Century Gothic" w:hAnsi="굴림"/>
                <w:b/>
                <w:sz w:val="22"/>
              </w:rPr>
              <w:t>패키지</w:t>
            </w:r>
            <w:r w:rsidRPr="00B82684">
              <w:rPr>
                <w:rFonts w:ascii="Century Gothic" w:hAnsi="Century Gothic"/>
                <w:b/>
                <w:sz w:val="22"/>
              </w:rPr>
              <w:t xml:space="preserve"> </w:t>
            </w:r>
            <w:r w:rsidRPr="00B82684">
              <w:rPr>
                <w:rFonts w:ascii="Century Gothic" w:hAnsi="굴림"/>
                <w:b/>
                <w:sz w:val="22"/>
              </w:rPr>
              <w:t>명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334A51" w:rsidRPr="00B82684" w:rsidRDefault="00334A51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B82684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334A51" w:rsidRPr="008E3E81" w:rsidTr="00B8268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334A51" w:rsidRPr="00B82684" w:rsidRDefault="000E478E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굴림" w:hint="eastAsia"/>
                <w:b/>
              </w:rPr>
              <w:t>사용자</w:t>
            </w:r>
            <w:r>
              <w:rPr>
                <w:rFonts w:ascii="Century Gothic" w:hAnsi="굴림" w:hint="eastAsia"/>
                <w:b/>
              </w:rPr>
              <w:t xml:space="preserve"> </w:t>
            </w:r>
            <w:r w:rsidR="00334A51" w:rsidRPr="00B82684">
              <w:rPr>
                <w:rFonts w:ascii="Century Gothic" w:hAnsi="굴림"/>
                <w:b/>
              </w:rPr>
              <w:t>관리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334A51" w:rsidRPr="008E3E81" w:rsidRDefault="00372719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 w:rsidRPr="008E3E81">
              <w:rPr>
                <w:rFonts w:ascii="Century Gothic" w:hAnsi="굴림"/>
              </w:rPr>
              <w:t>로그인을</w:t>
            </w:r>
            <w:proofErr w:type="spellEnd"/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담당하는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패키지로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아이디와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비밀번호를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통해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사용자의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레벨을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구분해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내는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역할을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수행</w:t>
            </w:r>
            <w:r w:rsidR="00123E5B" w:rsidRPr="008E3E81">
              <w:rPr>
                <w:rFonts w:ascii="Century Gothic" w:hAnsi="굴림"/>
              </w:rPr>
              <w:t>하며</w:t>
            </w:r>
            <w:r w:rsidR="00123E5B" w:rsidRPr="008E3E81">
              <w:rPr>
                <w:rFonts w:ascii="Century Gothic" w:hAnsi="Century Gothic"/>
              </w:rPr>
              <w:t xml:space="preserve"> </w:t>
            </w:r>
            <w:r w:rsidR="00123E5B" w:rsidRPr="008E3E81">
              <w:rPr>
                <w:rFonts w:ascii="Century Gothic" w:hAnsi="굴림"/>
              </w:rPr>
              <w:t>이로</w:t>
            </w:r>
            <w:r w:rsidR="00123E5B" w:rsidRPr="008E3E81">
              <w:rPr>
                <w:rFonts w:ascii="Century Gothic" w:hAnsi="Century Gothic"/>
              </w:rPr>
              <w:t xml:space="preserve"> </w:t>
            </w:r>
            <w:r w:rsidR="00123E5B" w:rsidRPr="008E3E81">
              <w:rPr>
                <w:rFonts w:ascii="Century Gothic" w:hAnsi="굴림"/>
              </w:rPr>
              <w:t>인해</w:t>
            </w:r>
            <w:r w:rsidR="00123E5B" w:rsidRPr="008E3E81">
              <w:rPr>
                <w:rFonts w:ascii="Century Gothic" w:hAnsi="Century Gothic"/>
              </w:rPr>
              <w:t xml:space="preserve"> ‘</w:t>
            </w:r>
            <w:r w:rsidR="00123E5B" w:rsidRPr="008E3E81">
              <w:rPr>
                <w:rFonts w:ascii="Century Gothic" w:hAnsi="굴림"/>
              </w:rPr>
              <w:t>관리자</w:t>
            </w:r>
            <w:r w:rsidR="00E42885">
              <w:rPr>
                <w:rFonts w:ascii="Century Gothic" w:hAnsi="굴림"/>
              </w:rPr>
              <w:t>’</w:t>
            </w:r>
            <w:r w:rsidR="00E42885">
              <w:rPr>
                <w:rFonts w:ascii="Century Gothic" w:hAnsi="굴림" w:hint="eastAsia"/>
              </w:rPr>
              <w:t>와</w:t>
            </w:r>
            <w:r w:rsidR="00E42885">
              <w:rPr>
                <w:rFonts w:ascii="Century Gothic" w:hAnsi="굴림" w:hint="eastAsia"/>
              </w:rPr>
              <w:t xml:space="preserve"> </w:t>
            </w:r>
            <w:r w:rsidR="00E42885">
              <w:rPr>
                <w:rFonts w:ascii="Century Gothic" w:hAnsi="굴림"/>
              </w:rPr>
              <w:t>‘</w:t>
            </w:r>
            <w:r w:rsidR="00E42885">
              <w:rPr>
                <w:rFonts w:ascii="Century Gothic" w:hAnsi="굴림" w:hint="eastAsia"/>
              </w:rPr>
              <w:t>회원</w:t>
            </w:r>
            <w:r w:rsidR="00123E5B" w:rsidRPr="008E3E81">
              <w:rPr>
                <w:rFonts w:ascii="Century Gothic" w:hAnsi="Century Gothic"/>
              </w:rPr>
              <w:t>’</w:t>
            </w:r>
            <w:r w:rsidR="00123E5B" w:rsidRPr="008E3E81">
              <w:rPr>
                <w:rFonts w:ascii="Century Gothic" w:hAnsi="굴림"/>
              </w:rPr>
              <w:t>의</w:t>
            </w:r>
            <w:r w:rsidR="00123E5B" w:rsidRPr="008E3E81">
              <w:rPr>
                <w:rFonts w:ascii="Century Gothic" w:hAnsi="Century Gothic"/>
              </w:rPr>
              <w:t xml:space="preserve"> </w:t>
            </w:r>
            <w:proofErr w:type="spellStart"/>
            <w:r w:rsidR="00123E5B" w:rsidRPr="008E3E81">
              <w:rPr>
                <w:rFonts w:ascii="Century Gothic" w:hAnsi="굴림"/>
              </w:rPr>
              <w:t>사용자별</w:t>
            </w:r>
            <w:proofErr w:type="spellEnd"/>
            <w:r w:rsidR="00123E5B" w:rsidRPr="008E3E81">
              <w:rPr>
                <w:rFonts w:ascii="Century Gothic" w:hAnsi="Century Gothic"/>
              </w:rPr>
              <w:t xml:space="preserve"> </w:t>
            </w:r>
            <w:r w:rsidR="00123E5B" w:rsidRPr="008E3E81">
              <w:rPr>
                <w:rFonts w:ascii="Century Gothic" w:hAnsi="굴림"/>
              </w:rPr>
              <w:t>메인</w:t>
            </w:r>
            <w:r w:rsidR="00123E5B" w:rsidRPr="008E3E81">
              <w:rPr>
                <w:rFonts w:ascii="Century Gothic" w:hAnsi="Century Gothic"/>
              </w:rPr>
              <w:t xml:space="preserve"> </w:t>
            </w:r>
            <w:r w:rsidR="00123E5B" w:rsidRPr="008E3E81">
              <w:rPr>
                <w:rFonts w:ascii="Century Gothic" w:hAnsi="굴림"/>
              </w:rPr>
              <w:t>메뉴</w:t>
            </w:r>
            <w:r w:rsidR="00123E5B" w:rsidRPr="008E3E81">
              <w:rPr>
                <w:rFonts w:ascii="Century Gothic" w:hAnsi="Century Gothic"/>
              </w:rPr>
              <w:t xml:space="preserve"> </w:t>
            </w:r>
            <w:r w:rsidR="00123E5B" w:rsidRPr="008E3E81">
              <w:rPr>
                <w:rFonts w:ascii="Century Gothic" w:hAnsi="굴림"/>
              </w:rPr>
              <w:t>접근을</w:t>
            </w:r>
            <w:r w:rsidR="00123E5B" w:rsidRPr="008E3E81">
              <w:rPr>
                <w:rFonts w:ascii="Century Gothic" w:hAnsi="Century Gothic"/>
              </w:rPr>
              <w:t xml:space="preserve"> </w:t>
            </w:r>
            <w:r w:rsidR="00123E5B" w:rsidRPr="008E3E81">
              <w:rPr>
                <w:rFonts w:ascii="Century Gothic" w:hAnsi="굴림"/>
              </w:rPr>
              <w:t>구분</w:t>
            </w:r>
            <w:r w:rsidR="001D0365" w:rsidRPr="008E3E81">
              <w:rPr>
                <w:rFonts w:ascii="Century Gothic" w:hAnsi="굴림"/>
              </w:rPr>
              <w:t>한다</w:t>
            </w:r>
            <w:r w:rsidR="001D0365" w:rsidRPr="008E3E81">
              <w:rPr>
                <w:rFonts w:ascii="Century Gothic" w:hAnsi="Century Gothic"/>
              </w:rPr>
              <w:t>.</w:t>
            </w:r>
          </w:p>
        </w:tc>
      </w:tr>
    </w:tbl>
    <w:p w:rsidR="00BA15F2" w:rsidRPr="00BA15F2" w:rsidRDefault="00BA15F2" w:rsidP="00BA15F2">
      <w:pPr>
        <w:pStyle w:val="a2"/>
      </w:pPr>
    </w:p>
    <w:p w:rsidR="00334A51" w:rsidRPr="00B82684" w:rsidRDefault="00334A51" w:rsidP="003F0A59">
      <w:pPr>
        <w:pStyle w:val="30"/>
        <w:wordWrap/>
        <w:spacing w:afterLines="50" w:after="120"/>
        <w:contextualSpacing/>
        <w:rPr>
          <w:rFonts w:ascii="Century Gothic" w:hAnsi="Century Gothic"/>
        </w:rPr>
      </w:pPr>
      <w:bookmarkStart w:id="21" w:name="_Toc348706795"/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명세</w:t>
      </w:r>
      <w:r w:rsidRPr="008E3E81">
        <w:rPr>
          <w:rFonts w:ascii="Century Gothic" w:hAnsi="Century Gothic"/>
        </w:rPr>
        <w:t xml:space="preserve">: </w:t>
      </w:r>
      <w:r w:rsidR="001F6658">
        <w:rPr>
          <w:rFonts w:ascii="Century Gothic" w:hAnsi="굴림" w:hint="eastAsia"/>
        </w:rPr>
        <w:t>회원</w:t>
      </w:r>
      <w:r w:rsidRPr="008E3E81">
        <w:rPr>
          <w:rFonts w:ascii="Century Gothic" w:hAnsi="굴림"/>
        </w:rPr>
        <w:t>관리</w:t>
      </w:r>
      <w:r w:rsidR="00B82684">
        <w:rPr>
          <w:rFonts w:ascii="Century Gothic" w:hAnsi="굴림" w:hint="eastAsia"/>
        </w:rPr>
        <w:t xml:space="preserve"> </w:t>
      </w:r>
      <w:r w:rsidRPr="008E3E81">
        <w:rPr>
          <w:rFonts w:ascii="Century Gothic" w:hAnsi="Century Gothic"/>
        </w:rPr>
        <w:t>(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1)</w:t>
      </w:r>
      <w:bookmarkEnd w:id="21"/>
    </w:p>
    <w:p w:rsidR="00054C7A" w:rsidRPr="00B82684" w:rsidRDefault="00C13743" w:rsidP="003F0A59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bookmarkStart w:id="22" w:name="_Toc348706796"/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="00054C7A" w:rsidRPr="008E3E81">
        <w:rPr>
          <w:rFonts w:ascii="Century Gothic" w:hAnsi="굴림"/>
        </w:rPr>
        <w:t>분석</w:t>
      </w:r>
      <w:r w:rsidR="00054C7A" w:rsidRPr="008E3E81">
        <w:rPr>
          <w:rFonts w:ascii="Century Gothic" w:hAnsi="Century Gothic"/>
        </w:rPr>
        <w:t xml:space="preserve"> </w:t>
      </w:r>
      <w:r w:rsidR="00054C7A" w:rsidRPr="008E3E81">
        <w:rPr>
          <w:rFonts w:ascii="Century Gothic" w:hAnsi="굴림"/>
        </w:rPr>
        <w:t>클래스</w:t>
      </w:r>
      <w:r w:rsidR="00054C7A" w:rsidRPr="008E3E81">
        <w:rPr>
          <w:rFonts w:ascii="Century Gothic" w:hAnsi="Century Gothic"/>
        </w:rPr>
        <w:t xml:space="preserve"> </w:t>
      </w:r>
      <w:r w:rsidR="00054C7A" w:rsidRPr="008E3E81">
        <w:rPr>
          <w:rFonts w:ascii="Century Gothic" w:hAnsi="굴림"/>
        </w:rPr>
        <w:t>다이어그램</w:t>
      </w:r>
      <w:bookmarkEnd w:id="20"/>
      <w:bookmarkEnd w:id="22"/>
    </w:p>
    <w:p w:rsidR="009A0ED3" w:rsidRDefault="000E478E" w:rsidP="003F0A59">
      <w:pPr>
        <w:pStyle w:val="a2"/>
        <w:wordWrap/>
        <w:spacing w:afterLines="50" w:after="120"/>
        <w:contextualSpacing/>
        <w:jc w:val="left"/>
        <w:rPr>
          <w:rFonts w:ascii="Century Gothic" w:hAnsi="Century Gothic"/>
          <w:noProof/>
        </w:rPr>
      </w:pPr>
      <w:r>
        <w:rPr>
          <w:noProof/>
        </w:rPr>
        <w:lastRenderedPageBreak/>
        <w:drawing>
          <wp:inline distT="0" distB="0" distL="0" distR="0">
            <wp:extent cx="6228080" cy="3887604"/>
            <wp:effectExtent l="19050" t="0" r="1270" b="0"/>
            <wp:docPr id="30" name="그림 5" descr="C:\Users\LG3\Desktop\고고씽 문서\member class 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G3\Desktop\고고씽 문서\member class diagram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3887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74" w:rsidRDefault="00FA3174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FA3174" w:rsidRPr="008E3E81" w:rsidRDefault="00FA3174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</w:rPr>
      </w:pPr>
    </w:p>
    <w:p w:rsidR="00054C7A" w:rsidRPr="00B82684" w:rsidRDefault="009A0ED3" w:rsidP="003F0A59">
      <w:pPr>
        <w:pStyle w:val="40"/>
        <w:numPr>
          <w:ilvl w:val="3"/>
          <w:numId w:val="11"/>
        </w:numPr>
        <w:wordWrap/>
        <w:spacing w:afterLines="50" w:after="120"/>
        <w:contextualSpacing/>
        <w:rPr>
          <w:rFonts w:ascii="Century Gothic" w:hAnsi="Century Gothic"/>
        </w:rPr>
      </w:pPr>
      <w:bookmarkStart w:id="23" w:name="_Toc348706797"/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클래스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개요</w:t>
      </w:r>
      <w:bookmarkEnd w:id="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054C7A" w:rsidRPr="008E3E81" w:rsidTr="00B82684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054C7A" w:rsidRPr="00B82684" w:rsidRDefault="008B1EB8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proofErr w:type="spellStart"/>
            <w:r>
              <w:rPr>
                <w:rFonts w:ascii="Century Gothic" w:hAnsi="굴림" w:hint="eastAsia"/>
                <w:b/>
                <w:sz w:val="22"/>
              </w:rPr>
              <w:t>클래스명</w:t>
            </w:r>
            <w:proofErr w:type="spellEnd"/>
          </w:p>
        </w:tc>
        <w:tc>
          <w:tcPr>
            <w:tcW w:w="6185" w:type="dxa"/>
            <w:shd w:val="clear" w:color="auto" w:fill="C0CEF6"/>
            <w:vAlign w:val="center"/>
          </w:tcPr>
          <w:p w:rsidR="00054C7A" w:rsidRPr="00B82684" w:rsidRDefault="00054C7A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B82684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054C7A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054C7A" w:rsidRPr="00B82684" w:rsidRDefault="000E478E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Member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DB15E6" w:rsidRPr="00DB15E6" w:rsidRDefault="002E0B9E" w:rsidP="003F0A59">
            <w:pPr>
              <w:wordWrap/>
              <w:spacing w:afterLines="50" w:after="120"/>
              <w:contextualSpacing/>
              <w:rPr>
                <w:rFonts w:ascii="Century Gothic" w:hAnsi="굴림"/>
              </w:rPr>
            </w:pPr>
            <w:r w:rsidRPr="008E3E81">
              <w:rPr>
                <w:rFonts w:ascii="Century Gothic" w:hAnsi="굴림"/>
              </w:rPr>
              <w:t>초기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로그인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화면으로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사용자의</w:t>
            </w:r>
            <w:r w:rsidR="000E478E">
              <w:rPr>
                <w:rFonts w:ascii="Century Gothic" w:hAnsi="Century Gothic" w:hint="eastAsia"/>
              </w:rPr>
              <w:t xml:space="preserve"> </w:t>
            </w:r>
            <w:r w:rsidR="000E478E">
              <w:rPr>
                <w:rFonts w:ascii="Century Gothic" w:hAnsi="Century Gothic" w:hint="eastAsia"/>
              </w:rPr>
              <w:t>레벨을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구분하는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역할을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담당</w:t>
            </w:r>
            <w:r w:rsidRPr="008E3E81">
              <w:rPr>
                <w:rFonts w:ascii="Century Gothic" w:hAnsi="Century Gothic"/>
              </w:rPr>
              <w:t xml:space="preserve">, </w:t>
            </w:r>
            <w:r w:rsidRPr="008E3E81">
              <w:rPr>
                <w:rFonts w:ascii="Century Gothic" w:hAnsi="굴림"/>
              </w:rPr>
              <w:t>사용자</w:t>
            </w:r>
            <w:r w:rsidRPr="008E3E81">
              <w:rPr>
                <w:rFonts w:ascii="Century Gothic" w:hAnsi="Century Gothic"/>
              </w:rPr>
              <w:t xml:space="preserve"> DB</w:t>
            </w:r>
            <w:r w:rsidRPr="008E3E81">
              <w:rPr>
                <w:rFonts w:ascii="Century Gothic" w:hAnsi="굴림"/>
              </w:rPr>
              <w:t>에</w:t>
            </w:r>
            <w:r w:rsidRPr="008E3E81">
              <w:rPr>
                <w:rFonts w:ascii="Century Gothic" w:hAnsi="Century Gothic"/>
              </w:rPr>
              <w:t xml:space="preserve"> </w:t>
            </w:r>
            <w:r w:rsidRPr="008E3E81">
              <w:rPr>
                <w:rFonts w:ascii="Century Gothic" w:hAnsi="굴림"/>
              </w:rPr>
              <w:t>없는</w:t>
            </w:r>
            <w:r w:rsidRPr="008E3E81">
              <w:rPr>
                <w:rFonts w:ascii="Century Gothic" w:hAnsi="Century Gothic"/>
              </w:rPr>
              <w:t xml:space="preserve"> </w:t>
            </w:r>
            <w:r w:rsidR="000E478E">
              <w:rPr>
                <w:rFonts w:ascii="Century Gothic" w:hAnsi="굴림" w:hint="eastAsia"/>
              </w:rPr>
              <w:t>사용자는</w:t>
            </w:r>
            <w:r w:rsidR="000E478E">
              <w:rPr>
                <w:rFonts w:ascii="Century Gothic" w:hAnsi="굴림" w:hint="eastAsia"/>
              </w:rPr>
              <w:t xml:space="preserve"> </w:t>
            </w:r>
            <w:r w:rsidR="000E478E">
              <w:rPr>
                <w:rFonts w:ascii="Century Gothic" w:hAnsi="굴림" w:hint="eastAsia"/>
              </w:rPr>
              <w:t>회원가입으로</w:t>
            </w:r>
            <w:r w:rsidR="000E478E">
              <w:rPr>
                <w:rFonts w:ascii="Century Gothic" w:hAnsi="굴림" w:hint="eastAsia"/>
              </w:rPr>
              <w:t xml:space="preserve"> </w:t>
            </w:r>
            <w:r w:rsidR="000E478E">
              <w:rPr>
                <w:rFonts w:ascii="Century Gothic" w:hAnsi="굴림" w:hint="eastAsia"/>
              </w:rPr>
              <w:t>넘어가고</w:t>
            </w:r>
            <w:r w:rsidR="000E478E">
              <w:rPr>
                <w:rFonts w:ascii="Century Gothic" w:hAnsi="굴림" w:hint="eastAsia"/>
              </w:rPr>
              <w:t xml:space="preserve">, </w:t>
            </w:r>
            <w:r w:rsidR="000E478E">
              <w:rPr>
                <w:rFonts w:ascii="Century Gothic" w:hAnsi="굴림" w:hint="eastAsia"/>
              </w:rPr>
              <w:t>관리자로</w:t>
            </w:r>
            <w:r w:rsidR="000E478E">
              <w:rPr>
                <w:rFonts w:ascii="Century Gothic" w:hAnsi="굴림" w:hint="eastAsia"/>
              </w:rPr>
              <w:t xml:space="preserve"> </w:t>
            </w:r>
            <w:r w:rsidR="000E478E">
              <w:rPr>
                <w:rFonts w:ascii="Century Gothic" w:hAnsi="굴림" w:hint="eastAsia"/>
              </w:rPr>
              <w:t>로그인</w:t>
            </w:r>
            <w:r w:rsidR="000E478E">
              <w:rPr>
                <w:rFonts w:ascii="Century Gothic" w:hAnsi="굴림" w:hint="eastAsia"/>
              </w:rPr>
              <w:t xml:space="preserve"> </w:t>
            </w:r>
            <w:r w:rsidR="000E478E">
              <w:rPr>
                <w:rFonts w:ascii="Century Gothic" w:hAnsi="굴림" w:hint="eastAsia"/>
              </w:rPr>
              <w:t>하는</w:t>
            </w:r>
            <w:r w:rsidR="000E478E">
              <w:rPr>
                <w:rFonts w:ascii="Century Gothic" w:hAnsi="굴림" w:hint="eastAsia"/>
              </w:rPr>
              <w:t xml:space="preserve"> </w:t>
            </w:r>
            <w:r w:rsidR="000E478E">
              <w:rPr>
                <w:rFonts w:ascii="Century Gothic" w:hAnsi="굴림" w:hint="eastAsia"/>
              </w:rPr>
              <w:t>경우</w:t>
            </w:r>
            <w:r w:rsidR="000E478E">
              <w:rPr>
                <w:rFonts w:ascii="Century Gothic" w:hAnsi="굴림" w:hint="eastAsia"/>
              </w:rPr>
              <w:t xml:space="preserve"> </w:t>
            </w:r>
            <w:r w:rsidR="000E478E">
              <w:rPr>
                <w:rFonts w:ascii="Century Gothic" w:hAnsi="굴림" w:hint="eastAsia"/>
              </w:rPr>
              <w:t>관리자</w:t>
            </w:r>
            <w:r w:rsidR="000E478E">
              <w:rPr>
                <w:rFonts w:ascii="Century Gothic" w:hAnsi="굴림" w:hint="eastAsia"/>
              </w:rPr>
              <w:t xml:space="preserve"> </w:t>
            </w:r>
            <w:r w:rsidR="000E478E">
              <w:rPr>
                <w:rFonts w:ascii="Century Gothic" w:hAnsi="굴림" w:hint="eastAsia"/>
              </w:rPr>
              <w:t>페이지로</w:t>
            </w:r>
            <w:r w:rsidR="000E478E">
              <w:rPr>
                <w:rFonts w:ascii="Century Gothic" w:hAnsi="굴림" w:hint="eastAsia"/>
              </w:rPr>
              <w:t xml:space="preserve"> </w:t>
            </w:r>
            <w:r w:rsidR="000E478E">
              <w:rPr>
                <w:rFonts w:ascii="Century Gothic" w:hAnsi="굴림" w:hint="eastAsia"/>
              </w:rPr>
              <w:t>이동한다</w:t>
            </w:r>
            <w:r w:rsidR="000E478E">
              <w:rPr>
                <w:rFonts w:ascii="Century Gothic" w:hAnsi="굴림" w:hint="eastAsia"/>
              </w:rPr>
              <w:t xml:space="preserve">. </w:t>
            </w:r>
          </w:p>
        </w:tc>
      </w:tr>
    </w:tbl>
    <w:p w:rsidR="00016667" w:rsidRPr="008E3E81" w:rsidRDefault="00016667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334A51" w:rsidRPr="008E3E81" w:rsidRDefault="00C13743" w:rsidP="003F0A59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bookmarkStart w:id="24" w:name="_Toc348706798"/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="00334A51" w:rsidRPr="008E3E81">
        <w:rPr>
          <w:rFonts w:ascii="Century Gothic" w:hAnsi="굴림"/>
        </w:rPr>
        <w:t>분석</w:t>
      </w:r>
      <w:r w:rsidR="00334A51" w:rsidRPr="008E3E81">
        <w:rPr>
          <w:rFonts w:ascii="Century Gothic" w:hAnsi="Century Gothic"/>
        </w:rPr>
        <w:t xml:space="preserve"> </w:t>
      </w:r>
      <w:r w:rsidR="00334A51" w:rsidRPr="008E3E81">
        <w:rPr>
          <w:rFonts w:ascii="Century Gothic" w:hAnsi="굴림"/>
        </w:rPr>
        <w:t>클래스</w:t>
      </w:r>
      <w:r w:rsidR="00334A51" w:rsidRPr="008E3E81">
        <w:rPr>
          <w:rFonts w:ascii="Century Gothic" w:hAnsi="Century Gothic"/>
        </w:rPr>
        <w:t xml:space="preserve"> </w:t>
      </w:r>
      <w:r w:rsidR="00334A51" w:rsidRPr="008E3E81">
        <w:rPr>
          <w:rFonts w:ascii="Century Gothic" w:hAnsi="굴림"/>
        </w:rPr>
        <w:t>명세</w:t>
      </w:r>
      <w:r w:rsidR="00334A51" w:rsidRPr="008E3E81">
        <w:rPr>
          <w:rFonts w:ascii="Century Gothic" w:hAnsi="Century Gothic"/>
        </w:rPr>
        <w:t xml:space="preserve">: </w:t>
      </w:r>
      <w:r w:rsidR="00DB15E6">
        <w:rPr>
          <w:rFonts w:ascii="Century Gothic" w:hAnsi="Century Gothic" w:hint="eastAsia"/>
        </w:rPr>
        <w:t>Member(DTO)</w:t>
      </w:r>
      <w:r w:rsidR="00B82684">
        <w:rPr>
          <w:rFonts w:ascii="Century Gothic" w:hAnsi="Century Gothic" w:hint="eastAsia"/>
        </w:rPr>
        <w:t xml:space="preserve"> </w:t>
      </w:r>
      <w:bookmarkEnd w:id="24"/>
    </w:p>
    <w:p w:rsidR="00334A51" w:rsidRPr="008E3E81" w:rsidRDefault="00BA15F2" w:rsidP="003F0A59">
      <w:pPr>
        <w:pStyle w:val="50"/>
        <w:numPr>
          <w:ilvl w:val="0"/>
          <w:numId w:val="21"/>
        </w:numPr>
        <w:wordWrap/>
        <w:spacing w:afterLines="50" w:after="120"/>
        <w:contextualSpacing/>
        <w:rPr>
          <w:rFonts w:ascii="Century Gothic" w:hAnsi="Century Gothic"/>
        </w:rPr>
      </w:pPr>
      <w:r>
        <w:rPr>
          <w:rFonts w:ascii="Century Gothic" w:hAnsi="굴림" w:hint="eastAsia"/>
        </w:rPr>
        <w:t xml:space="preserve"> </w:t>
      </w:r>
      <w:r w:rsidR="00C13743" w:rsidRPr="008E3E81">
        <w:rPr>
          <w:rFonts w:ascii="Century Gothic" w:hAnsi="굴림"/>
        </w:rPr>
        <w:t>속성</w:t>
      </w:r>
      <w:r w:rsidR="00C13743" w:rsidRPr="008E3E81">
        <w:rPr>
          <w:rFonts w:ascii="Century Gothic" w:hAnsi="Century Gothic"/>
        </w:rPr>
        <w:t xml:space="preserve"> </w:t>
      </w:r>
      <w:r w:rsidR="00C13743" w:rsidRPr="008E3E81">
        <w:rPr>
          <w:rFonts w:ascii="Century Gothic" w:hAnsi="굴림"/>
        </w:rPr>
        <w:t>개요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C13743" w:rsidRPr="008E3E81" w:rsidTr="00B82684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C13743" w:rsidRPr="00B82684" w:rsidRDefault="00C13743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B82684">
              <w:rPr>
                <w:rFonts w:ascii="Century Gothic" w:hAnsi="굴림"/>
                <w:b/>
                <w:sz w:val="22"/>
              </w:rPr>
              <w:t>속성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C13743" w:rsidRPr="00B82684" w:rsidRDefault="00C13743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B82684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C13743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13743" w:rsidRPr="00B82684" w:rsidRDefault="00DB15E6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email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C13743" w:rsidRPr="008E3E81" w:rsidRDefault="00326186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 w:rsidRPr="008E3E81">
              <w:rPr>
                <w:rFonts w:ascii="Century Gothic" w:hAnsi="굴림"/>
              </w:rPr>
              <w:t>데이터베이스</w:t>
            </w:r>
            <w:r w:rsidR="00BD6910">
              <w:rPr>
                <w:rFonts w:ascii="Century Gothic" w:hAnsi="굴림" w:hint="eastAsia"/>
              </w:rPr>
              <w:t>에</w:t>
            </w:r>
            <w:r w:rsidR="00BD6910">
              <w:rPr>
                <w:rFonts w:ascii="Century Gothic" w:hAnsi="굴림" w:hint="eastAsia"/>
              </w:rPr>
              <w:t xml:space="preserve"> </w:t>
            </w:r>
            <w:r w:rsidR="00BD6910">
              <w:rPr>
                <w:rFonts w:ascii="Century Gothic" w:hAnsi="굴림" w:hint="eastAsia"/>
              </w:rPr>
              <w:t>있는</w:t>
            </w:r>
            <w:r w:rsidR="00DB15E6">
              <w:rPr>
                <w:rFonts w:ascii="Century Gothic" w:hAnsi="굴림" w:hint="eastAsia"/>
              </w:rPr>
              <w:t xml:space="preserve"> email</w:t>
            </w:r>
            <w:r w:rsidR="00BD6910">
              <w:rPr>
                <w:rFonts w:ascii="Century Gothic" w:hAnsi="굴림" w:hint="eastAsia"/>
              </w:rPr>
              <w:t>값을</w:t>
            </w:r>
            <w:r w:rsidR="00BD6910">
              <w:rPr>
                <w:rFonts w:ascii="Century Gothic" w:hAnsi="굴림" w:hint="eastAsia"/>
              </w:rPr>
              <w:t xml:space="preserve"> </w:t>
            </w:r>
            <w:r w:rsidR="00BD6910">
              <w:rPr>
                <w:rFonts w:ascii="Century Gothic" w:hAnsi="굴림" w:hint="eastAsia"/>
              </w:rPr>
              <w:t>비교하는</w:t>
            </w:r>
            <w:r w:rsidR="00BD6910">
              <w:rPr>
                <w:rFonts w:ascii="Century Gothic" w:hAnsi="굴림" w:hint="eastAsia"/>
              </w:rPr>
              <w:t xml:space="preserve"> </w:t>
            </w:r>
            <w:r w:rsidR="00BD6910">
              <w:rPr>
                <w:rFonts w:ascii="Century Gothic" w:hAnsi="굴림" w:hint="eastAsia"/>
              </w:rPr>
              <w:t>값</w:t>
            </w:r>
          </w:p>
        </w:tc>
      </w:tr>
      <w:tr w:rsidR="00C13743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13743" w:rsidRPr="00B82684" w:rsidRDefault="00DB15E6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pwd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13743" w:rsidRPr="008E3E81" w:rsidRDefault="00326186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 w:rsidRPr="008E3E81">
              <w:rPr>
                <w:rFonts w:ascii="Century Gothic" w:hAnsi="굴림"/>
              </w:rPr>
              <w:t>데이터베이스에</w:t>
            </w:r>
            <w:r w:rsidRPr="008E3E81">
              <w:rPr>
                <w:rFonts w:ascii="Century Gothic" w:hAnsi="Century Gothic"/>
              </w:rPr>
              <w:t xml:space="preserve"> </w:t>
            </w:r>
            <w:r w:rsidR="00BD6910">
              <w:rPr>
                <w:rFonts w:ascii="Century Gothic" w:hAnsi="굴림" w:hint="eastAsia"/>
              </w:rPr>
              <w:t>있는</w:t>
            </w:r>
            <w:r w:rsidR="00BD6910">
              <w:rPr>
                <w:rFonts w:ascii="Century Gothic" w:hAnsi="굴림" w:hint="eastAsia"/>
              </w:rPr>
              <w:t xml:space="preserve"> password</w:t>
            </w:r>
            <w:r w:rsidR="00DB15E6">
              <w:rPr>
                <w:rFonts w:ascii="Century Gothic" w:hAnsi="굴림" w:hint="eastAsia"/>
              </w:rPr>
              <w:t>를</w:t>
            </w:r>
            <w:r w:rsidR="00DB15E6">
              <w:rPr>
                <w:rFonts w:ascii="Century Gothic" w:hAnsi="굴림" w:hint="eastAsia"/>
              </w:rPr>
              <w:t xml:space="preserve"> </w:t>
            </w:r>
            <w:r w:rsidR="00BD6910">
              <w:rPr>
                <w:rFonts w:ascii="Century Gothic" w:hAnsi="굴림" w:hint="eastAsia"/>
              </w:rPr>
              <w:t>비교하는</w:t>
            </w:r>
            <w:r w:rsidR="00BD6910">
              <w:rPr>
                <w:rFonts w:ascii="Century Gothic" w:hAnsi="굴림" w:hint="eastAsia"/>
              </w:rPr>
              <w:t xml:space="preserve"> </w:t>
            </w:r>
            <w:r w:rsidR="00B64166" w:rsidRPr="008E3E81">
              <w:rPr>
                <w:rFonts w:ascii="Century Gothic" w:hAnsi="굴림"/>
              </w:rPr>
              <w:t>패스워드</w:t>
            </w:r>
            <w:r w:rsidR="00B82684">
              <w:rPr>
                <w:rFonts w:ascii="Century Gothic" w:hAnsi="굴림" w:hint="eastAsia"/>
              </w:rPr>
              <w:t xml:space="preserve"> </w:t>
            </w:r>
            <w:r w:rsidR="00E22405" w:rsidRPr="008E3E81">
              <w:rPr>
                <w:rFonts w:ascii="Century Gothic" w:hAnsi="굴림"/>
              </w:rPr>
              <w:t>값</w:t>
            </w:r>
            <w:r w:rsidR="00B82684">
              <w:rPr>
                <w:rFonts w:ascii="Century Gothic" w:hAnsi="굴림" w:hint="eastAsia"/>
              </w:rPr>
              <w:t>.</w:t>
            </w:r>
          </w:p>
        </w:tc>
      </w:tr>
      <w:tr w:rsidR="00BA6A0E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BA6A0E" w:rsidRPr="00B82684" w:rsidRDefault="00DB15E6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name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BA6A0E" w:rsidRPr="008E3E81" w:rsidRDefault="00DB15E6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굴림" w:hint="eastAsia"/>
              </w:rPr>
              <w:t>데이터베이스에</w:t>
            </w:r>
            <w:r>
              <w:rPr>
                <w:rFonts w:ascii="Century Gothic" w:hAnsi="굴림" w:hint="eastAsia"/>
              </w:rPr>
              <w:t xml:space="preserve"> </w:t>
            </w:r>
            <w:r>
              <w:rPr>
                <w:rFonts w:ascii="Century Gothic" w:hAnsi="굴림" w:hint="eastAsia"/>
              </w:rPr>
              <w:t>있는</w:t>
            </w:r>
            <w:r>
              <w:rPr>
                <w:rFonts w:ascii="Century Gothic" w:hAnsi="굴림" w:hint="eastAsia"/>
              </w:rPr>
              <w:t xml:space="preserve"> name</w:t>
            </w:r>
            <w:r>
              <w:rPr>
                <w:rFonts w:ascii="Century Gothic" w:hAnsi="굴림" w:hint="eastAsia"/>
              </w:rPr>
              <w:t>을</w:t>
            </w:r>
            <w:r>
              <w:rPr>
                <w:rFonts w:ascii="Century Gothic" w:hAnsi="굴림" w:hint="eastAsia"/>
              </w:rPr>
              <w:t xml:space="preserve"> </w:t>
            </w:r>
            <w:r>
              <w:rPr>
                <w:rFonts w:ascii="Century Gothic" w:hAnsi="굴림" w:hint="eastAsia"/>
              </w:rPr>
              <w:t>비교하는</w:t>
            </w:r>
            <w:r>
              <w:rPr>
                <w:rFonts w:ascii="Century Gothic" w:hAnsi="굴림" w:hint="eastAsia"/>
              </w:rPr>
              <w:t xml:space="preserve"> </w:t>
            </w:r>
            <w:r>
              <w:rPr>
                <w:rFonts w:ascii="Century Gothic" w:hAnsi="굴림" w:hint="eastAsia"/>
              </w:rPr>
              <w:t>값</w:t>
            </w:r>
            <w:r>
              <w:rPr>
                <w:rFonts w:ascii="Century Gothic" w:hAnsi="굴림" w:hint="eastAsia"/>
              </w:rPr>
              <w:t>(</w:t>
            </w:r>
            <w:r>
              <w:rPr>
                <w:rFonts w:ascii="Century Gothic" w:hAnsi="굴림" w:hint="eastAsia"/>
              </w:rPr>
              <w:t>이름</w:t>
            </w:r>
            <w:r>
              <w:rPr>
                <w:rFonts w:ascii="Century Gothic" w:hAnsi="굴림" w:hint="eastAsia"/>
              </w:rPr>
              <w:t>)</w:t>
            </w:r>
          </w:p>
        </w:tc>
      </w:tr>
      <w:tr w:rsidR="00BA6A0E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BA6A0E" w:rsidRPr="00B82684" w:rsidRDefault="00DB15E6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addr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BA6A0E" w:rsidRPr="008E3E81" w:rsidRDefault="00DB15E6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addr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  <w:r>
              <w:rPr>
                <w:rFonts w:ascii="Century Gothic" w:hAnsi="Century Gothic" w:hint="eastAsia"/>
              </w:rPr>
              <w:t>(</w:t>
            </w:r>
            <w:r>
              <w:rPr>
                <w:rFonts w:ascii="Century Gothic" w:hAnsi="Century Gothic" w:hint="eastAsia"/>
              </w:rPr>
              <w:t>주소</w:t>
            </w:r>
            <w:r>
              <w:rPr>
                <w:rFonts w:ascii="Century Gothic" w:hAnsi="Century Gothic" w:hint="eastAsia"/>
              </w:rPr>
              <w:t>)</w:t>
            </w:r>
          </w:p>
        </w:tc>
      </w:tr>
      <w:tr w:rsidR="00BA6A0E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BA6A0E" w:rsidRPr="00B82684" w:rsidRDefault="00DB15E6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birth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DB15E6" w:rsidRPr="008E3E81" w:rsidRDefault="00BD6910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데이터베이스</w:t>
            </w:r>
            <w:r w:rsidR="00DB15E6">
              <w:rPr>
                <w:rFonts w:ascii="Century Gothic" w:hAnsi="Century Gothic" w:hint="eastAsia"/>
              </w:rPr>
              <w:t>에</w:t>
            </w:r>
            <w:r w:rsidR="00DB15E6">
              <w:rPr>
                <w:rFonts w:ascii="Century Gothic" w:hAnsi="Century Gothic" w:hint="eastAsia"/>
              </w:rPr>
              <w:t xml:space="preserve"> </w:t>
            </w:r>
            <w:r w:rsidR="00DB15E6">
              <w:rPr>
                <w:rFonts w:ascii="Century Gothic" w:hAnsi="Century Gothic" w:hint="eastAsia"/>
              </w:rPr>
              <w:t>있는</w:t>
            </w:r>
            <w:r w:rsidR="00DB15E6">
              <w:rPr>
                <w:rFonts w:ascii="Century Gothic" w:hAnsi="Century Gothic" w:hint="eastAsia"/>
              </w:rPr>
              <w:t xml:space="preserve"> birth </w:t>
            </w:r>
            <w:r w:rsidR="00DB15E6">
              <w:rPr>
                <w:rFonts w:ascii="Century Gothic" w:hAnsi="Century Gothic" w:hint="eastAsia"/>
              </w:rPr>
              <w:t>를</w:t>
            </w:r>
            <w:r w:rsidR="00DB15E6">
              <w:rPr>
                <w:rFonts w:ascii="Century Gothic" w:hAnsi="Century Gothic" w:hint="eastAsia"/>
              </w:rPr>
              <w:t xml:space="preserve"> </w:t>
            </w:r>
            <w:r w:rsidR="00DB15E6">
              <w:rPr>
                <w:rFonts w:ascii="Century Gothic" w:hAnsi="Century Gothic" w:hint="eastAsia"/>
              </w:rPr>
              <w:t>비교하는</w:t>
            </w:r>
            <w:r w:rsidR="00DB15E6">
              <w:rPr>
                <w:rFonts w:ascii="Century Gothic" w:hAnsi="Century Gothic" w:hint="eastAsia"/>
              </w:rPr>
              <w:t xml:space="preserve"> </w:t>
            </w:r>
            <w:r w:rsidR="00DB15E6">
              <w:rPr>
                <w:rFonts w:ascii="Century Gothic" w:hAnsi="Century Gothic" w:hint="eastAsia"/>
              </w:rPr>
              <w:t>값</w:t>
            </w:r>
            <w:r w:rsidR="00DB15E6">
              <w:rPr>
                <w:rFonts w:ascii="Century Gothic" w:hAnsi="Century Gothic" w:hint="eastAsia"/>
              </w:rPr>
              <w:t>(</w:t>
            </w:r>
            <w:r w:rsidR="00DB15E6">
              <w:rPr>
                <w:rFonts w:ascii="Century Gothic" w:hAnsi="Century Gothic" w:hint="eastAsia"/>
              </w:rPr>
              <w:t>생년월일</w:t>
            </w:r>
            <w:r w:rsidR="00DB15E6">
              <w:rPr>
                <w:rFonts w:ascii="Century Gothic" w:hAnsi="Century Gothic" w:hint="eastAsia"/>
              </w:rPr>
              <w:t>)</w:t>
            </w:r>
          </w:p>
        </w:tc>
      </w:tr>
      <w:tr w:rsidR="00DB15E6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job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있는</w:t>
            </w:r>
            <w:r>
              <w:rPr>
                <w:rFonts w:ascii="Century Gothic" w:hAnsi="Century Gothic" w:hint="eastAsia"/>
              </w:rPr>
              <w:t xml:space="preserve"> job</w:t>
            </w:r>
            <w:r>
              <w:rPr>
                <w:rFonts w:ascii="Century Gothic" w:hAnsi="Century Gothic" w:hint="eastAsia"/>
              </w:rPr>
              <w:t>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  <w:r>
              <w:rPr>
                <w:rFonts w:ascii="Century Gothic" w:hAnsi="Century Gothic" w:hint="eastAsia"/>
              </w:rPr>
              <w:t>(</w:t>
            </w:r>
            <w:r>
              <w:rPr>
                <w:rFonts w:ascii="Century Gothic" w:hAnsi="Century Gothic" w:hint="eastAsia"/>
              </w:rPr>
              <w:t>직업</w:t>
            </w:r>
            <w:r>
              <w:rPr>
                <w:rFonts w:ascii="Century Gothic" w:hAnsi="Century Gothic" w:hint="eastAsia"/>
              </w:rPr>
              <w:t>)</w:t>
            </w:r>
          </w:p>
        </w:tc>
      </w:tr>
      <w:tr w:rsidR="00DB15E6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tel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tel</w:t>
            </w:r>
            <w:proofErr w:type="spellEnd"/>
            <w:r>
              <w:rPr>
                <w:rFonts w:ascii="Century Gothic" w:hAnsi="Century Gothic" w:hint="eastAsia"/>
              </w:rPr>
              <w:t>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  <w:r>
              <w:rPr>
                <w:rFonts w:ascii="Century Gothic" w:hAnsi="Century Gothic" w:hint="eastAsia"/>
              </w:rPr>
              <w:t>(</w:t>
            </w:r>
            <w:r>
              <w:rPr>
                <w:rFonts w:ascii="Century Gothic" w:hAnsi="Century Gothic" w:hint="eastAsia"/>
              </w:rPr>
              <w:t>전화번호</w:t>
            </w:r>
            <w:r>
              <w:rPr>
                <w:rFonts w:ascii="Century Gothic" w:hAnsi="Century Gothic" w:hint="eastAsia"/>
              </w:rPr>
              <w:t>)</w:t>
            </w:r>
          </w:p>
        </w:tc>
      </w:tr>
      <w:tr w:rsidR="00DB15E6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sex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있는</w:t>
            </w:r>
            <w:r>
              <w:rPr>
                <w:rFonts w:ascii="Century Gothic" w:hAnsi="Century Gothic" w:hint="eastAsia"/>
              </w:rPr>
              <w:t xml:space="preserve"> sex</w:t>
            </w:r>
            <w:r>
              <w:rPr>
                <w:rFonts w:ascii="Century Gothic" w:hAnsi="Century Gothic" w:hint="eastAsia"/>
              </w:rPr>
              <w:t>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  <w:r>
              <w:rPr>
                <w:rFonts w:ascii="Century Gothic" w:hAnsi="Century Gothic" w:hint="eastAsia"/>
              </w:rPr>
              <w:t>(</w:t>
            </w:r>
            <w:r>
              <w:rPr>
                <w:rFonts w:ascii="Century Gothic" w:hAnsi="Century Gothic" w:hint="eastAsia"/>
              </w:rPr>
              <w:t>성별</w:t>
            </w:r>
            <w:r>
              <w:rPr>
                <w:rFonts w:ascii="Century Gothic" w:hAnsi="Century Gothic" w:hint="eastAsia"/>
              </w:rPr>
              <w:t>)</w:t>
            </w:r>
          </w:p>
        </w:tc>
      </w:tr>
      <w:tr w:rsidR="00DB15E6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lastRenderedPageBreak/>
              <w:t>lisence_loc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lisence_loc</w:t>
            </w:r>
            <w:proofErr w:type="spellEnd"/>
            <w:r>
              <w:rPr>
                <w:rFonts w:ascii="Century Gothic" w:hAnsi="Century Gothic" w:hint="eastAsia"/>
              </w:rPr>
              <w:t>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  <w:r>
              <w:rPr>
                <w:rFonts w:ascii="Century Gothic" w:hAnsi="Century Gothic" w:hint="eastAsia"/>
              </w:rPr>
              <w:t>(</w:t>
            </w:r>
            <w:r>
              <w:rPr>
                <w:rFonts w:ascii="Century Gothic" w:hAnsi="Century Gothic" w:hint="eastAsia"/>
              </w:rPr>
              <w:t>면허지역</w:t>
            </w:r>
            <w:r>
              <w:rPr>
                <w:rFonts w:ascii="Century Gothic" w:hAnsi="Century Gothic" w:hint="eastAsia"/>
              </w:rPr>
              <w:t>)</w:t>
            </w:r>
          </w:p>
        </w:tc>
      </w:tr>
      <w:tr w:rsidR="00DB15E6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lisence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lisence</w:t>
            </w:r>
            <w:proofErr w:type="spellEnd"/>
            <w:r>
              <w:rPr>
                <w:rFonts w:ascii="Century Gothic" w:hAnsi="Century Gothic" w:hint="eastAsia"/>
              </w:rPr>
              <w:t>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  <w:r>
              <w:rPr>
                <w:rFonts w:ascii="Century Gothic" w:hAnsi="Century Gothic" w:hint="eastAsia"/>
              </w:rPr>
              <w:t>(</w:t>
            </w:r>
            <w:r>
              <w:rPr>
                <w:rFonts w:ascii="Century Gothic" w:hAnsi="Century Gothic" w:hint="eastAsia"/>
              </w:rPr>
              <w:t>면허번호</w:t>
            </w:r>
            <w:r>
              <w:rPr>
                <w:rFonts w:ascii="Century Gothic" w:hAnsi="Century Gothic" w:hint="eastAsia"/>
              </w:rPr>
              <w:t>)</w:t>
            </w:r>
          </w:p>
        </w:tc>
      </w:tr>
      <w:tr w:rsidR="00DB15E6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card_comp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card_comp</w:t>
            </w:r>
            <w:proofErr w:type="spellEnd"/>
            <w:r>
              <w:rPr>
                <w:rFonts w:ascii="Century Gothic" w:hAnsi="Century Gothic" w:hint="eastAsia"/>
              </w:rPr>
              <w:t>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  <w:r>
              <w:rPr>
                <w:rFonts w:ascii="Century Gothic" w:hAnsi="Century Gothic" w:hint="eastAsia"/>
              </w:rPr>
              <w:t>(</w:t>
            </w:r>
            <w:r>
              <w:rPr>
                <w:rFonts w:ascii="Century Gothic" w:hAnsi="Century Gothic" w:hint="eastAsia"/>
              </w:rPr>
              <w:t>카드회사</w:t>
            </w:r>
            <w:r>
              <w:rPr>
                <w:rFonts w:ascii="Century Gothic" w:hAnsi="Century Gothic" w:hint="eastAsia"/>
              </w:rPr>
              <w:t>)</w:t>
            </w:r>
          </w:p>
        </w:tc>
      </w:tr>
      <w:tr w:rsidR="00DB15E6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card_num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card_num</w:t>
            </w:r>
            <w:proofErr w:type="spellEnd"/>
            <w:r>
              <w:rPr>
                <w:rFonts w:ascii="Century Gothic" w:hAnsi="Century Gothic" w:hint="eastAsia"/>
              </w:rPr>
              <w:t>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  <w:r>
              <w:rPr>
                <w:rFonts w:ascii="Century Gothic" w:hAnsi="Century Gothic" w:hint="eastAsia"/>
              </w:rPr>
              <w:t>(</w:t>
            </w:r>
            <w:r>
              <w:rPr>
                <w:rFonts w:ascii="Century Gothic" w:hAnsi="Century Gothic" w:hint="eastAsia"/>
              </w:rPr>
              <w:t>카드번호</w:t>
            </w:r>
            <w:r>
              <w:rPr>
                <w:rFonts w:ascii="Century Gothic" w:hAnsi="Century Gothic" w:hint="eastAsia"/>
              </w:rPr>
              <w:t>)</w:t>
            </w:r>
          </w:p>
        </w:tc>
      </w:tr>
      <w:tr w:rsidR="00DB15E6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sns_Info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sns_info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를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  <w:r>
              <w:rPr>
                <w:rFonts w:ascii="Century Gothic" w:hAnsi="Century Gothic" w:hint="eastAsia"/>
              </w:rPr>
              <w:t>(</w:t>
            </w:r>
            <w:proofErr w:type="spellStart"/>
            <w:r>
              <w:rPr>
                <w:rFonts w:ascii="Century Gothic" w:hAnsi="Century Gothic" w:hint="eastAsia"/>
              </w:rPr>
              <w:t>sns</w:t>
            </w:r>
            <w:proofErr w:type="spellEnd"/>
            <w:r>
              <w:rPr>
                <w:rFonts w:ascii="Century Gothic" w:hAnsi="Century Gothic" w:hint="eastAsia"/>
              </w:rPr>
              <w:t>정보</w:t>
            </w:r>
            <w:r>
              <w:rPr>
                <w:rFonts w:ascii="Century Gothic" w:hAnsi="Century Gothic" w:hint="eastAsia"/>
              </w:rPr>
              <w:t>)</w:t>
            </w:r>
          </w:p>
        </w:tc>
      </w:tr>
      <w:tr w:rsidR="00DB15E6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sns_num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DB15E6" w:rsidRDefault="00DB15E6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sns_num</w:t>
            </w:r>
            <w:proofErr w:type="spellEnd"/>
            <w:r>
              <w:rPr>
                <w:rFonts w:ascii="Century Gothic" w:hAnsi="Century Gothic" w:hint="eastAsia"/>
              </w:rPr>
              <w:t>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  <w:r>
              <w:rPr>
                <w:rFonts w:ascii="Century Gothic" w:hAnsi="Century Gothic" w:hint="eastAsia"/>
              </w:rPr>
              <w:t xml:space="preserve">(sns </w:t>
            </w:r>
            <w:r>
              <w:rPr>
                <w:rFonts w:ascii="Century Gothic" w:hAnsi="Century Gothic" w:hint="eastAsia"/>
              </w:rPr>
              <w:t>아이디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코드값</w:t>
            </w:r>
            <w:proofErr w:type="spellEnd"/>
            <w:r>
              <w:rPr>
                <w:rFonts w:ascii="Century Gothic" w:hAnsi="Century Gothic" w:hint="eastAsia"/>
              </w:rPr>
              <w:t>)</w:t>
            </w:r>
          </w:p>
        </w:tc>
      </w:tr>
    </w:tbl>
    <w:p w:rsidR="00C02B33" w:rsidRPr="00C02B33" w:rsidRDefault="00C02B33" w:rsidP="00C02B33">
      <w:pPr>
        <w:pStyle w:val="40"/>
        <w:rPr>
          <w:rFonts w:hAnsi="Century Gothic"/>
        </w:rPr>
      </w:pPr>
      <w:r>
        <w:rPr>
          <w:rFonts w:hint="eastAsia"/>
        </w:rPr>
        <w:t>하위분석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명세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serviceImple</w:t>
      </w:r>
      <w:proofErr w:type="spellEnd"/>
      <w:r>
        <w:rPr>
          <w:rFonts w:hint="eastAsia"/>
        </w:rPr>
        <w:t>(service)</w:t>
      </w:r>
    </w:p>
    <w:p w:rsidR="00C13743" w:rsidRPr="008E3E81" w:rsidRDefault="00BA15F2" w:rsidP="003F0A59">
      <w:pPr>
        <w:pStyle w:val="50"/>
        <w:numPr>
          <w:ilvl w:val="0"/>
          <w:numId w:val="21"/>
        </w:numPr>
        <w:wordWrap/>
        <w:spacing w:afterLines="50" w:after="120"/>
        <w:contextualSpacing/>
        <w:rPr>
          <w:rFonts w:ascii="Century Gothic" w:hAnsi="Century Gothic"/>
        </w:rPr>
      </w:pPr>
      <w:r>
        <w:rPr>
          <w:rFonts w:ascii="Century Gothic" w:hAnsi="굴림" w:hint="eastAsia"/>
        </w:rPr>
        <w:t xml:space="preserve"> </w:t>
      </w:r>
      <w:r w:rsidR="00C13743" w:rsidRPr="008E3E81">
        <w:rPr>
          <w:rFonts w:ascii="Century Gothic" w:hAnsi="굴림"/>
        </w:rPr>
        <w:t>연산</w:t>
      </w:r>
      <w:r w:rsidR="00C13743" w:rsidRPr="008E3E81">
        <w:rPr>
          <w:rFonts w:ascii="Century Gothic" w:hAnsi="Century Gothic"/>
        </w:rPr>
        <w:t xml:space="preserve"> </w:t>
      </w:r>
      <w:r w:rsidR="00C13743" w:rsidRPr="008E3E81">
        <w:rPr>
          <w:rFonts w:ascii="Century Gothic" w:hAnsi="굴림"/>
        </w:rPr>
        <w:t>개요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97"/>
        <w:gridCol w:w="6185"/>
      </w:tblGrid>
      <w:tr w:rsidR="00C13743" w:rsidRPr="008E3E81" w:rsidTr="00B82684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C13743" w:rsidRPr="00B82684" w:rsidRDefault="00C13743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B82684">
              <w:rPr>
                <w:rFonts w:ascii="Century Gothic" w:hAnsi="굴림"/>
                <w:b/>
                <w:sz w:val="22"/>
              </w:rPr>
              <w:t>연산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C13743" w:rsidRPr="00B82684" w:rsidRDefault="00C13743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B82684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C13743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13743" w:rsidRPr="00B82684" w:rsidRDefault="00C02B33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join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C02B33" w:rsidRPr="00C02B33" w:rsidRDefault="00C02B33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서비스내의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메소드이면서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회원정보에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기본적인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값을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입력받아서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입력하는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  <w:r>
              <w:rPr>
                <w:rFonts w:ascii="Century Gothic" w:hAnsi="Century Gothic" w:hint="eastAsia"/>
              </w:rPr>
              <w:t>. email</w:t>
            </w:r>
            <w:r>
              <w:rPr>
                <w:rFonts w:ascii="Century Gothic" w:hAnsi="Century Gothic" w:hint="eastAsia"/>
              </w:rPr>
              <w:t>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중복되는지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회원가입전에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비교한다</w:t>
            </w:r>
            <w:r>
              <w:rPr>
                <w:rFonts w:ascii="Century Gothic" w:hAnsi="Century Gothic" w:hint="eastAsia"/>
              </w:rPr>
              <w:t>.</w:t>
            </w:r>
          </w:p>
        </w:tc>
      </w:tr>
      <w:tr w:rsidR="00C02B33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02B33" w:rsidRDefault="00C02B33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getMember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02B33" w:rsidRDefault="00C02B33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회원에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email</w:t>
            </w:r>
            <w:r>
              <w:rPr>
                <w:rFonts w:ascii="Century Gothic" w:hAnsi="Century Gothic" w:hint="eastAsia"/>
              </w:rPr>
              <w:t>값을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입력받아서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데이터베이스의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</w:t>
            </w:r>
            <w:r w:rsidR="001103EE">
              <w:rPr>
                <w:rFonts w:ascii="Century Gothic" w:hAnsi="Century Gothic" w:hint="eastAsia"/>
              </w:rPr>
              <w:t>교해서</w:t>
            </w:r>
            <w:r w:rsidR="001103EE">
              <w:rPr>
                <w:rFonts w:ascii="Century Gothic" w:hAnsi="Century Gothic" w:hint="eastAsia"/>
              </w:rPr>
              <w:t xml:space="preserve">, </w:t>
            </w:r>
            <w:r w:rsidR="001103EE">
              <w:rPr>
                <w:rFonts w:ascii="Century Gothic" w:hAnsi="Century Gothic" w:hint="eastAsia"/>
              </w:rPr>
              <w:t>같은</w:t>
            </w:r>
            <w:r w:rsidR="001103EE">
              <w:rPr>
                <w:rFonts w:ascii="Century Gothic" w:hAnsi="Century Gothic" w:hint="eastAsia"/>
              </w:rPr>
              <w:t xml:space="preserve"> </w:t>
            </w:r>
            <w:r w:rsidR="001103EE">
              <w:rPr>
                <w:rFonts w:ascii="Century Gothic" w:hAnsi="Century Gothic" w:hint="eastAsia"/>
              </w:rPr>
              <w:t>값이</w:t>
            </w:r>
            <w:r w:rsidR="001103EE">
              <w:rPr>
                <w:rFonts w:ascii="Century Gothic" w:hAnsi="Century Gothic" w:hint="eastAsia"/>
              </w:rPr>
              <w:t xml:space="preserve"> </w:t>
            </w:r>
            <w:r w:rsidR="001103EE">
              <w:rPr>
                <w:rFonts w:ascii="Century Gothic" w:hAnsi="Century Gothic" w:hint="eastAsia"/>
              </w:rPr>
              <w:t>있는</w:t>
            </w:r>
            <w:r w:rsidR="001103EE">
              <w:rPr>
                <w:rFonts w:ascii="Century Gothic" w:hAnsi="Century Gothic" w:hint="eastAsia"/>
              </w:rPr>
              <w:t xml:space="preserve"> </w:t>
            </w:r>
            <w:r w:rsidR="001103EE">
              <w:rPr>
                <w:rFonts w:ascii="Century Gothic" w:hAnsi="Century Gothic" w:hint="eastAsia"/>
              </w:rPr>
              <w:t>경우</w:t>
            </w:r>
            <w:r w:rsidR="001103EE">
              <w:rPr>
                <w:rFonts w:ascii="Century Gothic" w:hAnsi="Century Gothic" w:hint="eastAsia"/>
              </w:rPr>
              <w:t xml:space="preserve"> </w:t>
            </w:r>
            <w:r w:rsidR="001103EE">
              <w:rPr>
                <w:rFonts w:ascii="Century Gothic" w:hAnsi="Century Gothic" w:hint="eastAsia"/>
              </w:rPr>
              <w:t>해당</w:t>
            </w:r>
            <w:r w:rsidR="001103EE">
              <w:rPr>
                <w:rFonts w:ascii="Century Gothic" w:hAnsi="Century Gothic" w:hint="eastAsia"/>
              </w:rPr>
              <w:t xml:space="preserve"> Member</w:t>
            </w:r>
            <w:r w:rsidR="001103EE">
              <w:rPr>
                <w:rFonts w:ascii="Century Gothic" w:hAnsi="Century Gothic" w:hint="eastAsia"/>
              </w:rPr>
              <w:t>정보를</w:t>
            </w:r>
            <w:r w:rsidR="001103EE">
              <w:rPr>
                <w:rFonts w:ascii="Century Gothic" w:hAnsi="Century Gothic" w:hint="eastAsia"/>
              </w:rPr>
              <w:t xml:space="preserve"> </w:t>
            </w:r>
            <w:r w:rsidR="001103EE">
              <w:rPr>
                <w:rFonts w:ascii="Century Gothic" w:hAnsi="Century Gothic" w:hint="eastAsia"/>
              </w:rPr>
              <w:t>받는다</w:t>
            </w:r>
          </w:p>
        </w:tc>
      </w:tr>
      <w:tr w:rsidR="00C02B33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02B33" w:rsidRDefault="001103EE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editInfo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02B33" w:rsidRDefault="001103EE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회원이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수정할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값을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입력받아서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데이터베이스의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수정하는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C02B33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02B33" w:rsidRDefault="001103EE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  <w:b/>
              </w:rPr>
              <w:t>check</w:t>
            </w:r>
            <w:r>
              <w:rPr>
                <w:rFonts w:ascii="Century Gothic" w:hAnsi="Century Gothic" w:hint="eastAsia"/>
                <w:b/>
              </w:rPr>
              <w:t>I</w:t>
            </w:r>
            <w:r>
              <w:rPr>
                <w:rFonts w:ascii="Century Gothic" w:hAnsi="Century Gothic"/>
                <w:b/>
              </w:rPr>
              <w:t>d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02B33" w:rsidRDefault="001103EE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입력받은</w:t>
            </w:r>
            <w:proofErr w:type="spellEnd"/>
            <w:r>
              <w:rPr>
                <w:rFonts w:ascii="Century Gothic" w:hAnsi="Century Gothic" w:hint="eastAsia"/>
              </w:rPr>
              <w:t xml:space="preserve"> email</w:t>
            </w:r>
            <w:r>
              <w:rPr>
                <w:rFonts w:ascii="Century Gothic" w:hAnsi="Century Gothic" w:hint="eastAsia"/>
              </w:rPr>
              <w:t>값이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입력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되어있는지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확인하고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입력받은</w:t>
            </w:r>
            <w:proofErr w:type="spellEnd"/>
            <w:r>
              <w:rPr>
                <w:rFonts w:ascii="Century Gothic" w:hAnsi="Century Gothic" w:hint="eastAsia"/>
              </w:rPr>
              <w:t xml:space="preserve"> email</w:t>
            </w:r>
            <w:r>
              <w:rPr>
                <w:rFonts w:ascii="Century Gothic" w:hAnsi="Century Gothic" w:hint="eastAsia"/>
              </w:rPr>
              <w:t>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없는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경우</w:t>
            </w:r>
            <w:r>
              <w:rPr>
                <w:rFonts w:ascii="Century Gothic" w:hAnsi="Century Gothic" w:hint="eastAsia"/>
              </w:rPr>
              <w:t xml:space="preserve"> true, </w:t>
            </w:r>
            <w:proofErr w:type="spellStart"/>
            <w:r>
              <w:rPr>
                <w:rFonts w:ascii="Century Gothic" w:hAnsi="Century Gothic" w:hint="eastAsia"/>
              </w:rPr>
              <w:t>입력받은</w:t>
            </w:r>
            <w:proofErr w:type="spellEnd"/>
            <w:r>
              <w:rPr>
                <w:rFonts w:ascii="Century Gothic" w:hAnsi="Century Gothic" w:hint="eastAsia"/>
              </w:rPr>
              <w:t xml:space="preserve"> email</w:t>
            </w:r>
            <w:r>
              <w:rPr>
                <w:rFonts w:ascii="Century Gothic" w:hAnsi="Century Gothic" w:hint="eastAsia"/>
              </w:rPr>
              <w:t>이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있는경우</w:t>
            </w:r>
            <w:proofErr w:type="spellEnd"/>
            <w:r>
              <w:rPr>
                <w:rFonts w:ascii="Century Gothic" w:hAnsi="Century Gothic" w:hint="eastAsia"/>
              </w:rPr>
              <w:t xml:space="preserve"> false</w:t>
            </w:r>
            <w:r>
              <w:rPr>
                <w:rFonts w:ascii="Century Gothic" w:hAnsi="Century Gothic" w:hint="eastAsia"/>
              </w:rPr>
              <w:t>를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리턴하는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C02B33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02B33" w:rsidRPr="001103EE" w:rsidRDefault="001103EE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  <w:b/>
              </w:rPr>
              <w:t>re</w:t>
            </w:r>
            <w:r>
              <w:rPr>
                <w:rFonts w:ascii="Century Gothic" w:hAnsi="Century Gothic" w:hint="eastAsia"/>
                <w:b/>
              </w:rPr>
              <w:t>mM</w:t>
            </w:r>
            <w:r>
              <w:rPr>
                <w:rFonts w:ascii="Century Gothic" w:hAnsi="Century Gothic"/>
                <w:b/>
              </w:rPr>
              <w:t>ember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02B33" w:rsidRDefault="001103EE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해당</w:t>
            </w:r>
            <w:r>
              <w:rPr>
                <w:rFonts w:ascii="Century Gothic" w:hAnsi="Century Gothic" w:hint="eastAsia"/>
              </w:rPr>
              <w:t xml:space="preserve"> email</w:t>
            </w:r>
            <w:r>
              <w:rPr>
                <w:rFonts w:ascii="Century Gothic" w:hAnsi="Century Gothic" w:hint="eastAsia"/>
              </w:rPr>
              <w:t>값이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경우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데이터베이스값을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삭제하는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C02B33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02B33" w:rsidRDefault="001103EE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login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C02B33" w:rsidRPr="001103EE" w:rsidRDefault="001103EE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회원정보에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email, password</w:t>
            </w:r>
            <w:r>
              <w:rPr>
                <w:rFonts w:ascii="Century Gothic" w:hAnsi="Century Gothic" w:hint="eastAsia"/>
              </w:rPr>
              <w:t>를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입력받고</w:t>
            </w:r>
            <w:proofErr w:type="spellEnd"/>
            <w:r>
              <w:rPr>
                <w:rFonts w:ascii="Century Gothic" w:hAnsi="Century Gothic" w:hint="eastAsia"/>
              </w:rPr>
              <w:t xml:space="preserve">,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비교해서</w:t>
            </w:r>
            <w:r>
              <w:rPr>
                <w:rFonts w:ascii="Century Gothic" w:hAnsi="Century Gothic" w:hint="eastAsia"/>
              </w:rPr>
              <w:t xml:space="preserve"> email</w:t>
            </w:r>
            <w:r>
              <w:rPr>
                <w:rFonts w:ascii="Century Gothic" w:hAnsi="Century Gothic" w:hint="eastAsia"/>
              </w:rPr>
              <w:t>과</w:t>
            </w:r>
            <w:r>
              <w:rPr>
                <w:rFonts w:ascii="Century Gothic" w:hAnsi="Century Gothic" w:hint="eastAsia"/>
              </w:rPr>
              <w:t xml:space="preserve"> password</w:t>
            </w:r>
            <w:r>
              <w:rPr>
                <w:rFonts w:ascii="Century Gothic" w:hAnsi="Century Gothic" w:hint="eastAsia"/>
              </w:rPr>
              <w:t>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일치하고</w:t>
            </w:r>
            <w:r>
              <w:rPr>
                <w:rFonts w:ascii="Century Gothic" w:hAnsi="Century Gothic" w:hint="eastAsia"/>
              </w:rPr>
              <w:t>, email</w:t>
            </w:r>
            <w:r>
              <w:rPr>
                <w:rFonts w:ascii="Century Gothic" w:hAnsi="Century Gothic" w:hint="eastAsia"/>
              </w:rPr>
              <w:t>값이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경우</w:t>
            </w:r>
            <w:r>
              <w:rPr>
                <w:rFonts w:ascii="Century Gothic" w:hAnsi="Century Gothic" w:hint="eastAsia"/>
              </w:rPr>
              <w:t xml:space="preserve"> true, </w:t>
            </w:r>
            <w:proofErr w:type="spellStart"/>
            <w:r>
              <w:rPr>
                <w:rFonts w:ascii="Century Gothic" w:hAnsi="Century Gothic" w:hint="eastAsia"/>
              </w:rPr>
              <w:t>아닌경우</w:t>
            </w:r>
            <w:proofErr w:type="spellEnd"/>
            <w:r>
              <w:rPr>
                <w:rFonts w:ascii="Century Gothic" w:hAnsi="Century Gothic" w:hint="eastAsia"/>
              </w:rPr>
              <w:t xml:space="preserve"> false</w:t>
            </w:r>
            <w:r>
              <w:rPr>
                <w:rFonts w:ascii="Century Gothic" w:hAnsi="Century Gothic" w:hint="eastAsia"/>
              </w:rPr>
              <w:t>를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리턴하는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C02B33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02B33" w:rsidRDefault="001103EE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getsnsMem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02B33" w:rsidRDefault="00F86F83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회원정보에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sns</w:t>
            </w:r>
            <w:proofErr w:type="spellEnd"/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C02B33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02B33" w:rsidRDefault="001103EE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editMemberInfo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02B33" w:rsidRDefault="00F86F83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회원정보에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비교해서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다른값을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수정하는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C02B33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02B33" w:rsidRDefault="001103EE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getMemberTel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02B33" w:rsidRDefault="0044781C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입력한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전화번호와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비교해서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일치하는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회원의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C02B33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02B33" w:rsidRDefault="001103EE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getMemberName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02B33" w:rsidRDefault="0044781C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입력한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이름과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비교해서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일치하는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회원의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C02B33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02B33" w:rsidRDefault="001103EE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getMemberTelandName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02B33" w:rsidRDefault="0044781C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입력한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이름과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전화번호를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비교해서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일치하는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회원의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C02B33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02B33" w:rsidRDefault="001103EE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getAll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02B33" w:rsidRDefault="0044781C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회원에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모두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1103EE" w:rsidRPr="008E3E81" w:rsidTr="00255B0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1103EE" w:rsidRDefault="001103EE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androidEdit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1103EE" w:rsidRDefault="0044781C" w:rsidP="003F0A59">
            <w:pPr>
              <w:wordWrap/>
              <w:spacing w:afterLines="50" w:after="120"/>
              <w:contextualSpacing/>
              <w:jc w:val="left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안드로이드에서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입력받은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비교해서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다른내용을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수정하는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</w:tbl>
    <w:p w:rsidR="002E0DD5" w:rsidRDefault="002E0DD5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2E0DD5" w:rsidRPr="008E3E81" w:rsidRDefault="002E0DD5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372719" w:rsidRPr="00B82684" w:rsidRDefault="00372719" w:rsidP="003F0A59">
      <w:pPr>
        <w:pStyle w:val="20"/>
        <w:wordWrap/>
        <w:spacing w:afterLines="50" w:after="120"/>
        <w:contextualSpacing/>
        <w:rPr>
          <w:rFonts w:ascii="Century Gothic" w:hAnsi="Century Gothic"/>
        </w:rPr>
      </w:pPr>
      <w:bookmarkStart w:id="25" w:name="_Toc348706799"/>
      <w:r w:rsidRPr="008E3E81">
        <w:rPr>
          <w:rFonts w:ascii="Century Gothic" w:hAnsi="굴림"/>
        </w:rPr>
        <w:lastRenderedPageBreak/>
        <w:t>최상위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명세</w:t>
      </w:r>
      <w:r w:rsidRPr="008E3E81">
        <w:rPr>
          <w:rFonts w:ascii="Century Gothic" w:hAnsi="Century Gothic"/>
        </w:rPr>
        <w:t xml:space="preserve">: </w:t>
      </w:r>
      <w:r w:rsidR="001F6658">
        <w:rPr>
          <w:rFonts w:ascii="Century Gothic" w:hAnsi="굴림" w:hint="eastAsia"/>
        </w:rPr>
        <w:t>차량관리</w:t>
      </w:r>
      <w:r w:rsidRPr="008E3E81">
        <w:rPr>
          <w:rFonts w:ascii="Century Gothic" w:hAnsi="Century Gothic"/>
        </w:rPr>
        <w:t>(</w:t>
      </w:r>
      <w:r w:rsidRPr="008E3E81">
        <w:rPr>
          <w:rFonts w:ascii="Century Gothic" w:hAnsi="굴림"/>
        </w:rPr>
        <w:t>패키지</w:t>
      </w:r>
      <w:r w:rsidR="00BA15F2">
        <w:rPr>
          <w:rFonts w:ascii="굴림" w:hAnsi="굴림" w:hint="eastAsia"/>
        </w:rPr>
        <w:t>Ⅱ</w:t>
      </w:r>
      <w:r w:rsidRPr="008E3E81">
        <w:rPr>
          <w:rFonts w:ascii="Century Gothic" w:hAnsi="Century Gothic"/>
        </w:rPr>
        <w:t>)</w:t>
      </w:r>
      <w:bookmarkEnd w:id="25"/>
    </w:p>
    <w:p w:rsidR="00372719" w:rsidRPr="008E3E81" w:rsidRDefault="00372719" w:rsidP="003F0A59">
      <w:pPr>
        <w:pStyle w:val="30"/>
        <w:wordWrap/>
        <w:spacing w:afterLines="50" w:after="120"/>
        <w:contextualSpacing/>
        <w:rPr>
          <w:rFonts w:ascii="Century Gothic" w:hAnsi="Century Gothic"/>
        </w:rPr>
      </w:pPr>
      <w:bookmarkStart w:id="26" w:name="_Toc348706800"/>
      <w:r w:rsidRPr="008E3E81">
        <w:rPr>
          <w:rFonts w:ascii="Century Gothic" w:hAnsi="굴림"/>
        </w:rPr>
        <w:t>최상위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구조도</w:t>
      </w:r>
      <w:bookmarkEnd w:id="26"/>
    </w:p>
    <w:p w:rsidR="00FC65EC" w:rsidRDefault="001F6658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2320290" cy="1527175"/>
            <wp:effectExtent l="19050" t="0" r="3810" b="0"/>
            <wp:docPr id="31" name="그림 8" descr="C:\Users\LG3\Desktop\고고씽 문서\차량관리패키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G3\Desktop\고고씽 문서\차량관리패키지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84" w:rsidRPr="008E3E81" w:rsidRDefault="00B82684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</w:rPr>
      </w:pPr>
    </w:p>
    <w:p w:rsidR="00372719" w:rsidRPr="00B82684" w:rsidRDefault="00372719" w:rsidP="003F0A59">
      <w:pPr>
        <w:pStyle w:val="30"/>
        <w:wordWrap/>
        <w:spacing w:afterLines="50" w:after="120"/>
        <w:contextualSpacing/>
        <w:rPr>
          <w:rFonts w:ascii="Century Gothic" w:hAnsi="Century Gothic"/>
        </w:rPr>
      </w:pPr>
      <w:bookmarkStart w:id="27" w:name="_Toc348706801"/>
      <w:r w:rsidRPr="008E3E81">
        <w:rPr>
          <w:rFonts w:ascii="Century Gothic" w:hAnsi="굴림"/>
        </w:rPr>
        <w:t>최상위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개요</w:t>
      </w:r>
      <w:bookmarkEnd w:id="2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372719" w:rsidRPr="008E3E81" w:rsidTr="00B82684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372719" w:rsidRPr="00B82684" w:rsidRDefault="00372719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B82684">
              <w:rPr>
                <w:rFonts w:ascii="Century Gothic" w:hAnsi="굴림"/>
                <w:b/>
                <w:sz w:val="22"/>
              </w:rPr>
              <w:t>패키지</w:t>
            </w:r>
            <w:r w:rsidRPr="00B82684">
              <w:rPr>
                <w:rFonts w:ascii="Century Gothic" w:hAnsi="Century Gothic"/>
                <w:b/>
                <w:sz w:val="22"/>
              </w:rPr>
              <w:t xml:space="preserve"> </w:t>
            </w:r>
            <w:r w:rsidRPr="00B82684">
              <w:rPr>
                <w:rFonts w:ascii="Century Gothic" w:hAnsi="굴림"/>
                <w:b/>
                <w:sz w:val="22"/>
              </w:rPr>
              <w:t>명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372719" w:rsidRPr="00B82684" w:rsidRDefault="00372719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B82684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372719" w:rsidRPr="008E3E81" w:rsidTr="00372719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372719" w:rsidRPr="00B82684" w:rsidRDefault="001F6658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굴림" w:hint="eastAsia"/>
                <w:b/>
              </w:rPr>
              <w:t>차량</w:t>
            </w:r>
            <w:r>
              <w:rPr>
                <w:rFonts w:ascii="Century Gothic" w:hAnsi="굴림" w:hint="eastAsia"/>
                <w:b/>
              </w:rPr>
              <w:t xml:space="preserve"> </w:t>
            </w:r>
            <w:r>
              <w:rPr>
                <w:rFonts w:ascii="Century Gothic" w:hAnsi="굴림" w:hint="eastAsia"/>
                <w:b/>
              </w:rPr>
              <w:t>관리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372719" w:rsidRPr="008E3E81" w:rsidRDefault="001F6658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차량을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조회</w:t>
            </w:r>
            <w:r>
              <w:rPr>
                <w:rFonts w:ascii="Century Gothic" w:hAnsi="Century Gothic" w:hint="eastAsia"/>
              </w:rPr>
              <w:t xml:space="preserve">, </w:t>
            </w:r>
            <w:r>
              <w:rPr>
                <w:rFonts w:ascii="Century Gothic" w:hAnsi="Century Gothic" w:hint="eastAsia"/>
              </w:rPr>
              <w:t>추가</w:t>
            </w:r>
            <w:r>
              <w:rPr>
                <w:rFonts w:ascii="Century Gothic" w:hAnsi="Century Gothic" w:hint="eastAsia"/>
              </w:rPr>
              <w:t xml:space="preserve">, </w:t>
            </w:r>
            <w:r>
              <w:rPr>
                <w:rFonts w:ascii="Century Gothic" w:hAnsi="Century Gothic" w:hint="eastAsia"/>
              </w:rPr>
              <w:t>수정</w:t>
            </w:r>
            <w:r>
              <w:rPr>
                <w:rFonts w:ascii="Century Gothic" w:hAnsi="Century Gothic" w:hint="eastAsia"/>
              </w:rPr>
              <w:t xml:space="preserve">, </w:t>
            </w:r>
            <w:r>
              <w:rPr>
                <w:rFonts w:ascii="Century Gothic" w:hAnsi="Century Gothic" w:hint="eastAsia"/>
              </w:rPr>
              <w:t>삭제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패키지</w:t>
            </w:r>
          </w:p>
        </w:tc>
      </w:tr>
    </w:tbl>
    <w:p w:rsidR="00F647AC" w:rsidRPr="008E3E81" w:rsidRDefault="00F647AC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6B299B" w:rsidRPr="00B82684" w:rsidRDefault="006B299B" w:rsidP="003F0A59">
      <w:pPr>
        <w:pStyle w:val="30"/>
        <w:wordWrap/>
        <w:spacing w:afterLines="50" w:after="120"/>
        <w:contextualSpacing/>
        <w:rPr>
          <w:rFonts w:ascii="Century Gothic" w:hAnsi="Century Gothic"/>
        </w:rPr>
      </w:pPr>
      <w:bookmarkStart w:id="28" w:name="_Toc348706802"/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명세</w:t>
      </w:r>
      <w:r w:rsidRPr="008E3E81">
        <w:rPr>
          <w:rFonts w:ascii="Century Gothic" w:hAnsi="Century Gothic"/>
        </w:rPr>
        <w:t xml:space="preserve">: </w:t>
      </w:r>
      <w:bookmarkEnd w:id="28"/>
      <w:r w:rsidR="001F6658">
        <w:rPr>
          <w:rFonts w:ascii="Century Gothic" w:hAnsi="굴림" w:hint="eastAsia"/>
        </w:rPr>
        <w:t>차량관리</w:t>
      </w:r>
    </w:p>
    <w:p w:rsidR="006B299B" w:rsidRDefault="006B299B" w:rsidP="003F0A59">
      <w:pPr>
        <w:pStyle w:val="40"/>
        <w:wordWrap/>
        <w:spacing w:afterLines="50" w:after="120"/>
        <w:contextualSpacing/>
        <w:rPr>
          <w:rFonts w:ascii="Century Gothic" w:hAnsi="굴림"/>
        </w:rPr>
      </w:pPr>
      <w:bookmarkStart w:id="29" w:name="_Toc348706803"/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클래스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다이어그램</w:t>
      </w:r>
      <w:bookmarkEnd w:id="29"/>
    </w:p>
    <w:p w:rsidR="00AD741C" w:rsidRPr="00AD741C" w:rsidRDefault="00AD741C" w:rsidP="00AD741C">
      <w:pPr>
        <w:pStyle w:val="a2"/>
      </w:pPr>
    </w:p>
    <w:p w:rsidR="00AD741C" w:rsidRDefault="001F6658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</w:rPr>
      </w:pPr>
      <w:r>
        <w:rPr>
          <w:noProof/>
        </w:rPr>
        <w:drawing>
          <wp:inline distT="0" distB="0" distL="0" distR="0">
            <wp:extent cx="4923886" cy="3184521"/>
            <wp:effectExtent l="19050" t="0" r="0" b="0"/>
            <wp:docPr id="32" name="그림 9" descr="C:\Users\LG3\Desktop\고고씽 문서\car class 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G3\Desktop\고고씽 문서\car class diagram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160" cy="318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41C" w:rsidRDefault="00AD741C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</w:rPr>
      </w:pPr>
    </w:p>
    <w:p w:rsidR="00AD741C" w:rsidRDefault="00AD741C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</w:rPr>
      </w:pPr>
    </w:p>
    <w:p w:rsidR="00AD741C" w:rsidRDefault="00AD741C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</w:rPr>
      </w:pPr>
    </w:p>
    <w:p w:rsidR="00AD741C" w:rsidRDefault="00AD741C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</w:rPr>
      </w:pPr>
    </w:p>
    <w:p w:rsidR="00AD741C" w:rsidRPr="008E3E81" w:rsidRDefault="00AD741C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</w:rPr>
      </w:pPr>
    </w:p>
    <w:p w:rsidR="006B299B" w:rsidRPr="00B82684" w:rsidRDefault="00C06595" w:rsidP="003F0A59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bookmarkStart w:id="30" w:name="_Toc348706804"/>
      <w:r w:rsidRPr="008E3E81">
        <w:rPr>
          <w:rFonts w:ascii="Century Gothic" w:hAnsi="굴림"/>
        </w:rPr>
        <w:lastRenderedPageBreak/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="001F6658">
        <w:rPr>
          <w:rFonts w:ascii="Century Gothic" w:hAnsi="굴림" w:hint="eastAsia"/>
        </w:rPr>
        <w:t>속성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개요</w:t>
      </w:r>
      <w:bookmarkEnd w:id="30"/>
      <w:r w:rsidR="001F6658">
        <w:rPr>
          <w:rFonts w:ascii="Century Gothic" w:hAnsi="굴림"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6B299B" w:rsidRPr="008E3E81" w:rsidTr="00B82684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6B299B" w:rsidRPr="00B82684" w:rsidRDefault="003545C5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proofErr w:type="spellStart"/>
            <w:r>
              <w:rPr>
                <w:rFonts w:ascii="Century Gothic" w:hAnsi="굴림" w:hint="eastAsia"/>
                <w:b/>
                <w:sz w:val="22"/>
              </w:rPr>
              <w:t>클래스</w:t>
            </w:r>
            <w:r w:rsidR="006B299B" w:rsidRPr="00B82684">
              <w:rPr>
                <w:rFonts w:ascii="Century Gothic" w:hAnsi="굴림"/>
                <w:b/>
                <w:sz w:val="22"/>
              </w:rPr>
              <w:t>명</w:t>
            </w:r>
            <w:proofErr w:type="spellEnd"/>
          </w:p>
        </w:tc>
        <w:tc>
          <w:tcPr>
            <w:tcW w:w="6185" w:type="dxa"/>
            <w:shd w:val="clear" w:color="auto" w:fill="C0CEF6"/>
            <w:vAlign w:val="center"/>
          </w:tcPr>
          <w:p w:rsidR="006B299B" w:rsidRPr="00B82684" w:rsidRDefault="006B299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B82684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6B299B" w:rsidRPr="008E3E81" w:rsidTr="008D5B36">
        <w:trPr>
          <w:trHeight w:val="413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6B299B" w:rsidRPr="00B82684" w:rsidRDefault="001F6658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car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6B299B" w:rsidRPr="008E3E81" w:rsidRDefault="005B0AEC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관리자가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차량에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조회하고</w:t>
            </w:r>
            <w:r>
              <w:rPr>
                <w:rFonts w:ascii="Century Gothic" w:hAnsi="Century Gothic" w:hint="eastAsia"/>
              </w:rPr>
              <w:t xml:space="preserve">, </w:t>
            </w:r>
            <w:r>
              <w:rPr>
                <w:rFonts w:ascii="Century Gothic" w:hAnsi="Century Gothic" w:hint="eastAsia"/>
              </w:rPr>
              <w:t>차량정보를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추가하고</w:t>
            </w:r>
            <w:r>
              <w:rPr>
                <w:rFonts w:ascii="Century Gothic" w:hAnsi="Century Gothic" w:hint="eastAsia"/>
              </w:rPr>
              <w:t xml:space="preserve">, </w:t>
            </w:r>
            <w:r>
              <w:rPr>
                <w:rFonts w:ascii="Century Gothic" w:hAnsi="Century Gothic" w:hint="eastAsia"/>
              </w:rPr>
              <w:t>수정</w:t>
            </w:r>
            <w:r>
              <w:rPr>
                <w:rFonts w:ascii="Century Gothic" w:hAnsi="Century Gothic" w:hint="eastAsia"/>
              </w:rPr>
              <w:t xml:space="preserve">, </w:t>
            </w:r>
            <w:r>
              <w:rPr>
                <w:rFonts w:ascii="Century Gothic" w:hAnsi="Century Gothic" w:hint="eastAsia"/>
              </w:rPr>
              <w:t>삭제를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할수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있다</w:t>
            </w:r>
            <w:r>
              <w:rPr>
                <w:rFonts w:ascii="Century Gothic" w:hAnsi="Century Gothic" w:hint="eastAsia"/>
              </w:rPr>
              <w:t xml:space="preserve">. </w:t>
            </w:r>
            <w:r>
              <w:rPr>
                <w:rFonts w:ascii="Century Gothic" w:hAnsi="Century Gothic" w:hint="eastAsia"/>
              </w:rPr>
              <w:t>회원은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예약할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때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차량에대한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조회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수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있다</w:t>
            </w:r>
            <w:r>
              <w:rPr>
                <w:rFonts w:ascii="Century Gothic" w:hAnsi="Century Gothic" w:hint="eastAsia"/>
              </w:rPr>
              <w:t>.</w:t>
            </w:r>
          </w:p>
        </w:tc>
      </w:tr>
    </w:tbl>
    <w:p w:rsidR="006B299B" w:rsidRPr="008E3E81" w:rsidRDefault="006B299B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6B299B" w:rsidRPr="008E3E81" w:rsidRDefault="006B299B" w:rsidP="003F0A59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bookmarkStart w:id="31" w:name="_Toc348706805"/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클래스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명세</w:t>
      </w:r>
      <w:r w:rsidRPr="008E3E81">
        <w:rPr>
          <w:rFonts w:ascii="Century Gothic" w:hAnsi="Century Gothic"/>
        </w:rPr>
        <w:t xml:space="preserve">: </w:t>
      </w:r>
      <w:bookmarkEnd w:id="31"/>
      <w:r w:rsidR="005B0AEC">
        <w:rPr>
          <w:rFonts w:ascii="Century Gothic" w:hAnsi="Century Gothic" w:hint="eastAsia"/>
        </w:rPr>
        <w:t>Car(DTO)</w:t>
      </w:r>
    </w:p>
    <w:p w:rsidR="006B299B" w:rsidRPr="008E3E81" w:rsidRDefault="00EE46A7" w:rsidP="003F0A59">
      <w:pPr>
        <w:pStyle w:val="50"/>
        <w:numPr>
          <w:ilvl w:val="0"/>
          <w:numId w:val="21"/>
        </w:numPr>
        <w:wordWrap/>
        <w:spacing w:afterLines="50" w:after="120"/>
        <w:contextualSpacing/>
        <w:rPr>
          <w:rFonts w:ascii="Century Gothic" w:hAnsi="Century Gothic"/>
        </w:rPr>
      </w:pPr>
      <w:r>
        <w:rPr>
          <w:rFonts w:ascii="Century Gothic" w:hAnsi="굴림" w:hint="eastAsia"/>
        </w:rPr>
        <w:t xml:space="preserve"> </w:t>
      </w:r>
      <w:r w:rsidR="005B0AEC">
        <w:rPr>
          <w:rFonts w:ascii="Century Gothic" w:hAnsi="굴림" w:hint="eastAsia"/>
        </w:rPr>
        <w:t>속성</w:t>
      </w:r>
      <w:r w:rsidR="006B299B" w:rsidRPr="008E3E81">
        <w:rPr>
          <w:rFonts w:ascii="Century Gothic" w:hAnsi="Century Gothic"/>
        </w:rPr>
        <w:t xml:space="preserve"> </w:t>
      </w:r>
      <w:r w:rsidR="006B299B" w:rsidRPr="008E3E81">
        <w:rPr>
          <w:rFonts w:ascii="Century Gothic" w:hAnsi="굴림"/>
        </w:rPr>
        <w:t>개요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6B299B" w:rsidRPr="008E3E81" w:rsidTr="00B82684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6B299B" w:rsidRPr="00B82684" w:rsidRDefault="006B299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B82684">
              <w:rPr>
                <w:rFonts w:ascii="Century Gothic" w:hAnsi="굴림"/>
                <w:b/>
                <w:sz w:val="22"/>
              </w:rPr>
              <w:t>연산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6B299B" w:rsidRPr="00B82684" w:rsidRDefault="006B299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B82684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6B299B" w:rsidRPr="008E3E81" w:rsidTr="006B299B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6B299B" w:rsidRPr="00C715A0" w:rsidRDefault="005B0AEC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car_Num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6B299B" w:rsidRPr="008E3E81" w:rsidRDefault="005B0AEC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차량에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각각을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구분하는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</w:p>
        </w:tc>
      </w:tr>
      <w:tr w:rsidR="006E65BD" w:rsidRPr="008E3E81" w:rsidTr="006E65BD">
        <w:trPr>
          <w:trHeight w:val="406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6E65BD" w:rsidRDefault="005B0AEC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accident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6E65BD" w:rsidRDefault="005B0AEC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차량에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사고이력을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조회할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</w:p>
        </w:tc>
      </w:tr>
      <w:tr w:rsidR="006E65BD" w:rsidRPr="008E3E81" w:rsidTr="006E65BD">
        <w:trPr>
          <w:trHeight w:val="406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6E65BD" w:rsidRDefault="005B0AEC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license_plate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6E65BD" w:rsidRDefault="005B0AEC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차량에대한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차대번호를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조회할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</w:p>
        </w:tc>
      </w:tr>
      <w:tr w:rsidR="005B0AEC" w:rsidRPr="008E3E81" w:rsidTr="006E65BD">
        <w:trPr>
          <w:trHeight w:val="406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5B0AEC" w:rsidRDefault="005B0AEC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carType_num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5B0AEC" w:rsidRDefault="005B0AEC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차종에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구분하기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위해서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</w:p>
        </w:tc>
      </w:tr>
      <w:tr w:rsidR="005B0AEC" w:rsidRPr="008E3E81" w:rsidTr="006E65BD">
        <w:trPr>
          <w:trHeight w:val="406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5B0AEC" w:rsidRDefault="005B0AEC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myGarage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5B0AEC" w:rsidRDefault="005B0AEC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차량에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차고지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</w:p>
        </w:tc>
      </w:tr>
      <w:tr w:rsidR="005B0AEC" w:rsidRPr="008E3E81" w:rsidTr="006E65BD">
        <w:trPr>
          <w:trHeight w:val="406"/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5B0AEC" w:rsidRDefault="005B0AEC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last_Garage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5B0AEC" w:rsidRDefault="005B0AEC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마지막으로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반납한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차고지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</w:p>
        </w:tc>
      </w:tr>
    </w:tbl>
    <w:p w:rsidR="006B299B" w:rsidRPr="008E3E81" w:rsidRDefault="006B299B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DC3B74" w:rsidRPr="008E3E81" w:rsidRDefault="00DC3B74" w:rsidP="003F0A59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bookmarkStart w:id="32" w:name="_Toc348706806"/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클래스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명세</w:t>
      </w:r>
      <w:r w:rsidRPr="008E3E81">
        <w:rPr>
          <w:rFonts w:ascii="Century Gothic" w:hAnsi="Century Gothic"/>
        </w:rPr>
        <w:t xml:space="preserve">: </w:t>
      </w:r>
      <w:proofErr w:type="spellStart"/>
      <w:r w:rsidR="005B0AEC">
        <w:rPr>
          <w:rFonts w:ascii="Century Gothic" w:hAnsi="Century Gothic" w:hint="eastAsia"/>
        </w:rPr>
        <w:t>ServiceImpl</w:t>
      </w:r>
      <w:proofErr w:type="spellEnd"/>
      <w:r w:rsidR="00814032">
        <w:rPr>
          <w:rFonts w:ascii="Century Gothic" w:hAnsi="Century Gothic" w:hint="eastAsia"/>
        </w:rPr>
        <w:t xml:space="preserve"> </w:t>
      </w:r>
      <w:bookmarkEnd w:id="32"/>
      <w:r w:rsidR="005B0AEC">
        <w:rPr>
          <w:rFonts w:ascii="Century Gothic" w:hAnsi="Century Gothic" w:hint="eastAsia"/>
        </w:rPr>
        <w:t>(Service)</w:t>
      </w:r>
    </w:p>
    <w:p w:rsidR="00DC3B74" w:rsidRPr="008E3E81" w:rsidRDefault="00DC3B74" w:rsidP="003F0A59">
      <w:pPr>
        <w:pStyle w:val="50"/>
        <w:numPr>
          <w:ilvl w:val="0"/>
          <w:numId w:val="21"/>
        </w:numPr>
        <w:wordWrap/>
        <w:spacing w:afterLines="50" w:after="120"/>
        <w:contextualSpacing/>
        <w:rPr>
          <w:rFonts w:ascii="Century Gothic" w:hAnsi="Century Gothic"/>
        </w:rPr>
      </w:pPr>
      <w:r w:rsidRPr="008E3E81">
        <w:rPr>
          <w:rFonts w:ascii="Century Gothic" w:hAnsi="굴림"/>
        </w:rPr>
        <w:t>연산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개요</w:t>
      </w:r>
      <w:r w:rsidR="005B0AEC">
        <w:rPr>
          <w:rFonts w:ascii="Century Gothic" w:hAnsi="굴림"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DC3B74" w:rsidRPr="008E3E81" w:rsidTr="00377BB7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DC3B74" w:rsidRPr="00377BB7" w:rsidRDefault="00DC3B74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377BB7">
              <w:rPr>
                <w:rFonts w:ascii="Century Gothic" w:hAnsi="굴림"/>
                <w:b/>
                <w:sz w:val="22"/>
              </w:rPr>
              <w:t>연산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DC3B74" w:rsidRPr="00377BB7" w:rsidRDefault="00DC3B74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377BB7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DC3B74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DC3B74" w:rsidRPr="00377BB7" w:rsidRDefault="005B0AEC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addCar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DC3B74" w:rsidRPr="008E3E81" w:rsidRDefault="0044781C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입력한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저장하는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DC3B74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DC3B74" w:rsidRPr="00377BB7" w:rsidRDefault="005B0AEC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editCar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DC3B74" w:rsidRPr="008E3E81" w:rsidRDefault="0044781C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입력한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비교해서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다른내용을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수정하는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C21F2B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21F2B" w:rsidRPr="00377BB7" w:rsidRDefault="005B0AEC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deleteCar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21F2B" w:rsidRPr="008E3E81" w:rsidRDefault="0044781C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비교해서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삭제하는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C21F2B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21F2B" w:rsidRPr="00377BB7" w:rsidRDefault="005B0AEC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searchCar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21F2B" w:rsidRPr="008E3E81" w:rsidRDefault="0044781C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번호에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비교해서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차정보를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1825C0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1825C0" w:rsidRDefault="005B0AEC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searchListAll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1825C0" w:rsidRDefault="0044781C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모든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5B0AEC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5B0AEC" w:rsidRDefault="005B0AEC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searchByType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5B0AEC" w:rsidRDefault="0044781C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차량번호에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비교해서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일치하는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차정보를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5B0AEC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5B0AEC" w:rsidRDefault="005B0AEC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seachByGarage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5B0AEC" w:rsidRDefault="0044781C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차고지번호에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비교해서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일치하는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차고지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5B0AEC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5B0AEC" w:rsidRDefault="005B0AEC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searchByHotdeal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5B0AEC" w:rsidRDefault="0044781C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내차고지정보와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 w:rsidR="000838A3">
              <w:rPr>
                <w:rFonts w:ascii="Century Gothic" w:hAnsi="Century Gothic" w:hint="eastAsia"/>
              </w:rPr>
              <w:t>마지막차고지</w:t>
            </w:r>
            <w:proofErr w:type="spellEnd"/>
            <w:r w:rsidR="000838A3">
              <w:rPr>
                <w:rFonts w:ascii="Century Gothic" w:hAnsi="Century Gothic" w:hint="eastAsia"/>
              </w:rPr>
              <w:t xml:space="preserve"> </w:t>
            </w:r>
            <w:r w:rsidR="000838A3">
              <w:rPr>
                <w:rFonts w:ascii="Century Gothic" w:hAnsi="Century Gothic" w:hint="eastAsia"/>
              </w:rPr>
              <w:t>값을</w:t>
            </w:r>
            <w:r w:rsidR="000838A3">
              <w:rPr>
                <w:rFonts w:ascii="Century Gothic" w:hAnsi="Century Gothic" w:hint="eastAsia"/>
              </w:rPr>
              <w:t xml:space="preserve"> </w:t>
            </w:r>
            <w:r w:rsidR="000838A3">
              <w:rPr>
                <w:rFonts w:ascii="Century Gothic" w:hAnsi="Century Gothic" w:hint="eastAsia"/>
              </w:rPr>
              <w:t>비교해서</w:t>
            </w:r>
            <w:r w:rsidR="000838A3">
              <w:rPr>
                <w:rFonts w:ascii="Century Gothic" w:hAnsi="Century Gothic" w:hint="eastAsia"/>
              </w:rPr>
              <w:t xml:space="preserve"> </w:t>
            </w:r>
            <w:r w:rsidR="000838A3">
              <w:rPr>
                <w:rFonts w:ascii="Century Gothic" w:hAnsi="Century Gothic" w:hint="eastAsia"/>
              </w:rPr>
              <w:t>일치하지</w:t>
            </w:r>
            <w:r w:rsidR="000838A3">
              <w:rPr>
                <w:rFonts w:ascii="Century Gothic" w:hAnsi="Century Gothic" w:hint="eastAsia"/>
              </w:rPr>
              <w:t xml:space="preserve"> </w:t>
            </w:r>
            <w:r w:rsidR="000838A3">
              <w:rPr>
                <w:rFonts w:ascii="Century Gothic" w:hAnsi="Century Gothic" w:hint="eastAsia"/>
              </w:rPr>
              <w:t>않는</w:t>
            </w:r>
            <w:r w:rsidR="000838A3">
              <w:rPr>
                <w:rFonts w:ascii="Century Gothic" w:hAnsi="Century Gothic" w:hint="eastAsia"/>
              </w:rPr>
              <w:t xml:space="preserve"> </w:t>
            </w:r>
            <w:r w:rsidR="000838A3">
              <w:rPr>
                <w:rFonts w:ascii="Century Gothic" w:hAnsi="Century Gothic" w:hint="eastAsia"/>
              </w:rPr>
              <w:t>정보를</w:t>
            </w:r>
            <w:r w:rsidR="000838A3">
              <w:rPr>
                <w:rFonts w:ascii="Century Gothic" w:hAnsi="Century Gothic" w:hint="eastAsia"/>
              </w:rPr>
              <w:t xml:space="preserve"> </w:t>
            </w:r>
            <w:r w:rsidR="000838A3">
              <w:rPr>
                <w:rFonts w:ascii="Century Gothic" w:hAnsi="Century Gothic" w:hint="eastAsia"/>
              </w:rPr>
              <w:t>가져오는</w:t>
            </w:r>
            <w:r w:rsidR="000838A3">
              <w:rPr>
                <w:rFonts w:ascii="Century Gothic" w:hAnsi="Century Gothic" w:hint="eastAsia"/>
              </w:rPr>
              <w:t xml:space="preserve"> </w:t>
            </w:r>
            <w:proofErr w:type="spellStart"/>
            <w:r w:rsidR="000838A3"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5B0AEC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5B0AEC" w:rsidRDefault="005B0AEC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searchListByGarage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5B0AEC" w:rsidRDefault="000838A3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차고지번호와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일치하는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</w:tbl>
    <w:p w:rsidR="00DC3B74" w:rsidRDefault="00DC3B74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5B0AEC" w:rsidRPr="008E3E81" w:rsidRDefault="005B0AEC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325ED7" w:rsidRPr="00325ED7" w:rsidRDefault="00FF7860" w:rsidP="00FF7860">
      <w:pPr>
        <w:pStyle w:val="20"/>
      </w:pPr>
      <w:bookmarkStart w:id="33" w:name="_Toc348706807"/>
      <w:r w:rsidRPr="008E3E81">
        <w:rPr>
          <w:rFonts w:ascii="Century Gothic" w:hAnsi="굴림"/>
        </w:rPr>
        <w:t>최상위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명세</w:t>
      </w:r>
      <w:r w:rsidRPr="008E3E81">
        <w:rPr>
          <w:rFonts w:ascii="Century Gothic" w:hAnsi="Century Gothic"/>
        </w:rPr>
        <w:t xml:space="preserve">: </w:t>
      </w:r>
      <w:proofErr w:type="spellStart"/>
      <w:r w:rsidR="000337E9">
        <w:rPr>
          <w:rFonts w:ascii="Century Gothic" w:hAnsi="굴림" w:hint="eastAsia"/>
        </w:rPr>
        <w:t>차고지관리</w:t>
      </w:r>
      <w:proofErr w:type="spellEnd"/>
      <w:r w:rsidRPr="008E3E81">
        <w:rPr>
          <w:rFonts w:ascii="Century Gothic" w:hAnsi="Century Gothic"/>
        </w:rPr>
        <w:t>(</w:t>
      </w:r>
      <w:r w:rsidRPr="008E3E81">
        <w:rPr>
          <w:rFonts w:ascii="Century Gothic" w:hAnsi="굴림"/>
        </w:rPr>
        <w:t>패키지</w:t>
      </w:r>
      <w:r>
        <w:rPr>
          <w:rFonts w:ascii="굴림" w:hAnsi="굴림" w:hint="eastAsia"/>
        </w:rPr>
        <w:t>III)</w:t>
      </w:r>
    </w:p>
    <w:bookmarkEnd w:id="33"/>
    <w:p w:rsidR="000337E9" w:rsidRPr="000337E9" w:rsidRDefault="00FF7860" w:rsidP="003F0A59">
      <w:pPr>
        <w:pStyle w:val="30"/>
        <w:wordWrap/>
        <w:spacing w:afterLines="50" w:after="120"/>
        <w:contextualSpacing/>
        <w:rPr>
          <w:rFonts w:ascii="Century Gothic" w:hAnsi="굴림"/>
        </w:rPr>
      </w:pPr>
      <w:r w:rsidRPr="008E3E81">
        <w:rPr>
          <w:rFonts w:ascii="Century Gothic" w:hAnsi="굴림"/>
        </w:rPr>
        <w:t>최상위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구조도</w:t>
      </w:r>
    </w:p>
    <w:p w:rsidR="000337E9" w:rsidRDefault="000337E9" w:rsidP="000337E9">
      <w:pPr>
        <w:pStyle w:val="a2"/>
        <w:jc w:val="center"/>
      </w:pPr>
      <w:r>
        <w:rPr>
          <w:noProof/>
        </w:rPr>
        <w:drawing>
          <wp:inline distT="0" distB="0" distL="0" distR="0">
            <wp:extent cx="2327275" cy="1520190"/>
            <wp:effectExtent l="19050" t="0" r="0" b="0"/>
            <wp:docPr id="33" name="그림 12" descr="C:\Users\LG3\Desktop\고고씽 문서\차고지관리패키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G3\Desktop\고고씽 문서\차고지관리패키지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E9" w:rsidRPr="000337E9" w:rsidRDefault="000337E9" w:rsidP="000337E9">
      <w:pPr>
        <w:pStyle w:val="30"/>
        <w:rPr>
          <w:rFonts w:hAnsi="Century Gothic"/>
        </w:rPr>
      </w:pPr>
      <w:r w:rsidRPr="000337E9">
        <w:t>최상위</w:t>
      </w:r>
      <w:r w:rsidRPr="000337E9">
        <w:rPr>
          <w:rFonts w:hAnsi="Century Gothic"/>
        </w:rPr>
        <w:t xml:space="preserve"> </w:t>
      </w:r>
      <w:r w:rsidRPr="000337E9">
        <w:t>분석</w:t>
      </w:r>
      <w:r w:rsidRPr="000337E9">
        <w:rPr>
          <w:rFonts w:hAnsi="Century Gothic"/>
        </w:rPr>
        <w:t xml:space="preserve"> </w:t>
      </w:r>
      <w:r w:rsidRPr="000337E9">
        <w:t>패키지</w:t>
      </w:r>
      <w:r w:rsidRPr="000337E9">
        <w:rPr>
          <w:rFonts w:hAnsi="Century Gothic"/>
        </w:rPr>
        <w:t xml:space="preserve"> </w:t>
      </w:r>
      <w:r w:rsidRPr="000337E9">
        <w:t>개요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0337E9" w:rsidRPr="008E3E81" w:rsidTr="00292261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0337E9" w:rsidRPr="00B82684" w:rsidRDefault="000337E9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B82684">
              <w:rPr>
                <w:rFonts w:ascii="Century Gothic" w:hAnsi="굴림"/>
                <w:b/>
                <w:sz w:val="22"/>
              </w:rPr>
              <w:t>패키지</w:t>
            </w:r>
            <w:r w:rsidRPr="00B82684">
              <w:rPr>
                <w:rFonts w:ascii="Century Gothic" w:hAnsi="Century Gothic"/>
                <w:b/>
                <w:sz w:val="22"/>
              </w:rPr>
              <w:t xml:space="preserve"> </w:t>
            </w:r>
            <w:r w:rsidRPr="00B82684">
              <w:rPr>
                <w:rFonts w:ascii="Century Gothic" w:hAnsi="굴림"/>
                <w:b/>
                <w:sz w:val="22"/>
              </w:rPr>
              <w:t>명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0337E9" w:rsidRPr="00B82684" w:rsidRDefault="000337E9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B82684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0337E9" w:rsidRPr="008E3E81" w:rsidTr="00292261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0337E9" w:rsidRPr="00B82684" w:rsidRDefault="000337E9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굴림" w:hint="eastAsia"/>
                <w:b/>
              </w:rPr>
              <w:t>차고지</w:t>
            </w:r>
            <w:r>
              <w:rPr>
                <w:rFonts w:ascii="Century Gothic" w:hAnsi="굴림" w:hint="eastAsia"/>
                <w:b/>
              </w:rPr>
              <w:t xml:space="preserve"> </w:t>
            </w:r>
            <w:r>
              <w:rPr>
                <w:rFonts w:ascii="Century Gothic" w:hAnsi="굴림" w:hint="eastAsia"/>
                <w:b/>
              </w:rPr>
              <w:t>관리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0337E9" w:rsidRPr="008E3E81" w:rsidRDefault="000337E9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차고지에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조회</w:t>
            </w:r>
            <w:r>
              <w:rPr>
                <w:rFonts w:ascii="Century Gothic" w:hAnsi="Century Gothic" w:hint="eastAsia"/>
              </w:rPr>
              <w:t xml:space="preserve">, </w:t>
            </w:r>
            <w:r>
              <w:rPr>
                <w:rFonts w:ascii="Century Gothic" w:hAnsi="Century Gothic" w:hint="eastAsia"/>
              </w:rPr>
              <w:t>추가</w:t>
            </w:r>
            <w:r>
              <w:rPr>
                <w:rFonts w:ascii="Century Gothic" w:hAnsi="Century Gothic" w:hint="eastAsia"/>
              </w:rPr>
              <w:t xml:space="preserve">, </w:t>
            </w:r>
            <w:r>
              <w:rPr>
                <w:rFonts w:ascii="Century Gothic" w:hAnsi="Century Gothic" w:hint="eastAsia"/>
              </w:rPr>
              <w:t>수정</w:t>
            </w:r>
            <w:r>
              <w:rPr>
                <w:rFonts w:ascii="Century Gothic" w:hAnsi="Century Gothic" w:hint="eastAsia"/>
              </w:rPr>
              <w:t xml:space="preserve">, </w:t>
            </w:r>
            <w:r>
              <w:rPr>
                <w:rFonts w:ascii="Century Gothic" w:hAnsi="Century Gothic" w:hint="eastAsia"/>
              </w:rPr>
              <w:t>삭제를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수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패키지</w:t>
            </w:r>
          </w:p>
        </w:tc>
      </w:tr>
    </w:tbl>
    <w:p w:rsidR="000337E9" w:rsidRDefault="000337E9" w:rsidP="000337E9">
      <w:pPr>
        <w:pStyle w:val="a2"/>
        <w:jc w:val="center"/>
      </w:pPr>
    </w:p>
    <w:p w:rsidR="000337E9" w:rsidRDefault="000337E9" w:rsidP="00515684">
      <w:pPr>
        <w:pStyle w:val="30"/>
      </w:pPr>
      <w:r w:rsidRPr="008E3E81">
        <w:rPr>
          <w:rFonts w:hAnsi="굴림"/>
        </w:rPr>
        <w:t>하위</w:t>
      </w:r>
      <w:r w:rsidRPr="008E3E81">
        <w:t xml:space="preserve"> </w:t>
      </w:r>
      <w:r w:rsidRPr="008E3E81">
        <w:rPr>
          <w:rFonts w:hAnsi="굴림"/>
        </w:rPr>
        <w:t>분석</w:t>
      </w:r>
      <w:r w:rsidRPr="008E3E81">
        <w:t xml:space="preserve"> </w:t>
      </w:r>
      <w:r w:rsidRPr="008E3E81">
        <w:rPr>
          <w:rFonts w:hAnsi="굴림"/>
        </w:rPr>
        <w:t>클래스</w:t>
      </w:r>
      <w:r w:rsidRPr="008E3E81">
        <w:t xml:space="preserve"> </w:t>
      </w:r>
      <w:r w:rsidR="00515684">
        <w:rPr>
          <w:rFonts w:hAnsi="굴림" w:hint="eastAsia"/>
        </w:rPr>
        <w:t>다이어그램</w:t>
      </w:r>
    </w:p>
    <w:p w:rsidR="000337E9" w:rsidRDefault="000337E9" w:rsidP="000337E9">
      <w:pPr>
        <w:pStyle w:val="a2"/>
      </w:pPr>
      <w:r>
        <w:rPr>
          <w:noProof/>
        </w:rPr>
        <w:lastRenderedPageBreak/>
        <w:drawing>
          <wp:inline distT="0" distB="0" distL="0" distR="0">
            <wp:extent cx="5930488" cy="4355814"/>
            <wp:effectExtent l="19050" t="0" r="0" b="0"/>
            <wp:docPr id="34" name="그림 13" descr="C:\Users\LG3\Desktop\고고씽 문서\garage class 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G3\Desktop\고고씽 문서\garage class diagram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27" cy="435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E9" w:rsidRPr="00515684" w:rsidRDefault="00515684" w:rsidP="003F0A59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클래스</w:t>
      </w:r>
      <w:r>
        <w:rPr>
          <w:rFonts w:ascii="Century Gothic" w:hAnsi="Century Gothic" w:hint="eastAsia"/>
        </w:rPr>
        <w:t>명세</w:t>
      </w:r>
      <w:r>
        <w:rPr>
          <w:rFonts w:ascii="Century Gothic" w:hAnsi="Century Gothic" w:hint="eastAsia"/>
        </w:rPr>
        <w:t xml:space="preserve"> Garage(DTO)</w:t>
      </w:r>
    </w:p>
    <w:p w:rsidR="00DC3B74" w:rsidRPr="008E3E81" w:rsidRDefault="00EE46A7" w:rsidP="003F0A59">
      <w:pPr>
        <w:pStyle w:val="50"/>
        <w:numPr>
          <w:ilvl w:val="0"/>
          <w:numId w:val="21"/>
        </w:numPr>
        <w:wordWrap/>
        <w:spacing w:afterLines="50" w:after="120"/>
        <w:contextualSpacing/>
        <w:rPr>
          <w:rFonts w:ascii="Century Gothic" w:hAnsi="Century Gothic"/>
        </w:rPr>
      </w:pPr>
      <w:r>
        <w:rPr>
          <w:rFonts w:ascii="Century Gothic" w:hAnsi="굴림" w:hint="eastAsia"/>
        </w:rPr>
        <w:t xml:space="preserve"> </w:t>
      </w:r>
      <w:r w:rsidR="000337E9">
        <w:rPr>
          <w:rFonts w:ascii="Century Gothic" w:hAnsi="굴림" w:hint="eastAsia"/>
        </w:rPr>
        <w:t>속성</w:t>
      </w:r>
      <w:r w:rsidR="00DC3B74" w:rsidRPr="008E3E81">
        <w:rPr>
          <w:rFonts w:ascii="Century Gothic" w:hAnsi="Century Gothic"/>
        </w:rPr>
        <w:t xml:space="preserve"> </w:t>
      </w:r>
      <w:r w:rsidR="00DC3B74" w:rsidRPr="008E3E81">
        <w:rPr>
          <w:rFonts w:ascii="Century Gothic" w:hAnsi="굴림"/>
        </w:rPr>
        <w:t>개요</w:t>
      </w:r>
      <w:r w:rsidR="000337E9">
        <w:rPr>
          <w:rFonts w:ascii="Century Gothic" w:hAnsi="굴림"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DC3B74" w:rsidRPr="008E3E81" w:rsidTr="00377BB7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DC3B74" w:rsidRPr="00377BB7" w:rsidRDefault="000337E9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>
              <w:rPr>
                <w:rFonts w:ascii="Century Gothic" w:hAnsi="굴림" w:hint="eastAsia"/>
                <w:b/>
                <w:sz w:val="22"/>
              </w:rPr>
              <w:t>변수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DC3B74" w:rsidRPr="00377BB7" w:rsidRDefault="00DC3B74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377BB7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C21F2B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21F2B" w:rsidRPr="00FE28D8" w:rsidRDefault="002C6E96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garage_Num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21F2B" w:rsidRPr="008E3E81" w:rsidRDefault="00E102C6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차고지를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구분하기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위한값</w:t>
            </w:r>
            <w:proofErr w:type="spellEnd"/>
          </w:p>
        </w:tc>
      </w:tr>
      <w:tr w:rsidR="00C21F2B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21F2B" w:rsidRPr="00FE28D8" w:rsidRDefault="002C6E96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garage_Addr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21F2B" w:rsidRPr="008E3E81" w:rsidRDefault="00E102C6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차고지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주소</w:t>
            </w:r>
          </w:p>
        </w:tc>
      </w:tr>
      <w:tr w:rsidR="00C21F2B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21F2B" w:rsidRPr="00FE28D8" w:rsidRDefault="008E5BA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garage_Loc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21F2B" w:rsidRPr="008E3E81" w:rsidRDefault="00E102C6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차고지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지역</w:t>
            </w:r>
          </w:p>
        </w:tc>
      </w:tr>
      <w:tr w:rsidR="008E5BAB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E5BAB" w:rsidRDefault="008E5BA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x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8E5BAB" w:rsidRPr="008E3E81" w:rsidRDefault="00E102C6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차고지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좌표</w:t>
            </w:r>
            <w:r>
              <w:rPr>
                <w:rFonts w:ascii="Century Gothic" w:hAnsi="Century Gothic" w:hint="eastAsia"/>
              </w:rPr>
              <w:t xml:space="preserve"> x</w:t>
            </w:r>
            <w:r>
              <w:rPr>
                <w:rFonts w:ascii="Century Gothic" w:hAnsi="Century Gothic" w:hint="eastAsia"/>
              </w:rPr>
              <w:t>값</w:t>
            </w:r>
          </w:p>
        </w:tc>
      </w:tr>
      <w:tr w:rsidR="008E5BAB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E5BAB" w:rsidRDefault="008E5BA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y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8E5BAB" w:rsidRPr="008E3E81" w:rsidRDefault="00E102C6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차고지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좌표</w:t>
            </w:r>
            <w:r>
              <w:rPr>
                <w:rFonts w:ascii="Century Gothic" w:hAnsi="Century Gothic" w:hint="eastAsia"/>
              </w:rPr>
              <w:t xml:space="preserve"> y</w:t>
            </w:r>
            <w:r>
              <w:rPr>
                <w:rFonts w:ascii="Century Gothic" w:hAnsi="Century Gothic" w:hint="eastAsia"/>
              </w:rPr>
              <w:t>값</w:t>
            </w:r>
          </w:p>
        </w:tc>
      </w:tr>
      <w:tr w:rsidR="008E5BAB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E5BAB" w:rsidRDefault="008E5BA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garage_Tel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8E5BAB" w:rsidRPr="008E3E81" w:rsidRDefault="00E102C6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차고지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담당자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전화번호</w:t>
            </w:r>
          </w:p>
        </w:tc>
      </w:tr>
      <w:tr w:rsidR="008E5BAB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E5BAB" w:rsidRDefault="008E5BA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garage_Max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8E5BAB" w:rsidRPr="008E3E81" w:rsidRDefault="00E102C6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차고지에서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수용할수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최대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차량대수</w:t>
            </w:r>
          </w:p>
        </w:tc>
      </w:tr>
      <w:tr w:rsidR="008E5BAB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E5BAB" w:rsidRDefault="008E5BA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cc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8E5BAB" w:rsidRPr="008E3E81" w:rsidRDefault="00E102C6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차고지에서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대여가능한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차량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대수</w:t>
            </w:r>
          </w:p>
        </w:tc>
      </w:tr>
    </w:tbl>
    <w:p w:rsidR="00DC3B74" w:rsidRDefault="00DC3B74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243B36" w:rsidRPr="008E3E81" w:rsidRDefault="00243B36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DC3B74" w:rsidRPr="008E3E81" w:rsidRDefault="00DC3B74" w:rsidP="003F0A59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bookmarkStart w:id="34" w:name="_Toc348706808"/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클래스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명세</w:t>
      </w:r>
      <w:r w:rsidRPr="008E3E81">
        <w:rPr>
          <w:rFonts w:ascii="Century Gothic" w:hAnsi="Century Gothic"/>
        </w:rPr>
        <w:t xml:space="preserve">: </w:t>
      </w:r>
      <w:bookmarkEnd w:id="34"/>
      <w:proofErr w:type="spellStart"/>
      <w:r w:rsidR="008E5BAB">
        <w:rPr>
          <w:rFonts w:ascii="Century Gothic" w:hAnsi="Century Gothic" w:hint="eastAsia"/>
        </w:rPr>
        <w:t>ServiceImple</w:t>
      </w:r>
      <w:proofErr w:type="spellEnd"/>
      <w:r w:rsidR="008E5BAB">
        <w:rPr>
          <w:rFonts w:ascii="Century Gothic" w:hAnsi="Century Gothic" w:hint="eastAsia"/>
        </w:rPr>
        <w:t>(Service)</w:t>
      </w:r>
    </w:p>
    <w:p w:rsidR="00DC3B74" w:rsidRPr="008E3E81" w:rsidRDefault="00DC3B74" w:rsidP="003F0A59">
      <w:pPr>
        <w:pStyle w:val="50"/>
        <w:numPr>
          <w:ilvl w:val="0"/>
          <w:numId w:val="21"/>
        </w:numPr>
        <w:wordWrap/>
        <w:spacing w:afterLines="50" w:after="120"/>
        <w:contextualSpacing/>
        <w:rPr>
          <w:rFonts w:ascii="Century Gothic" w:hAnsi="Century Gothic"/>
        </w:rPr>
      </w:pPr>
      <w:r w:rsidRPr="008E3E81">
        <w:rPr>
          <w:rFonts w:ascii="Century Gothic" w:hAnsi="굴림"/>
        </w:rPr>
        <w:t>연산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개요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DC3B74" w:rsidRPr="008E3E81" w:rsidTr="00377BB7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DC3B74" w:rsidRPr="00FE28D8" w:rsidRDefault="00DC3B74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FE28D8">
              <w:rPr>
                <w:rFonts w:ascii="Century Gothic" w:hAnsi="굴림"/>
                <w:b/>
                <w:sz w:val="22"/>
              </w:rPr>
              <w:t>연산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DC3B74" w:rsidRPr="00377BB7" w:rsidRDefault="00DC3B74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377BB7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DC3B74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DC3B74" w:rsidRPr="00FE28D8" w:rsidRDefault="008E5BA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lastRenderedPageBreak/>
              <w:t>addGarage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DC3B74" w:rsidRPr="008E3E81" w:rsidRDefault="00E102C6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관리자가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차고지정보를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추가</w:t>
            </w:r>
          </w:p>
        </w:tc>
      </w:tr>
      <w:tr w:rsidR="00DC3B74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DC3B74" w:rsidRPr="00FE28D8" w:rsidRDefault="008E5BA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editGarage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DC3B74" w:rsidRPr="008E3E81" w:rsidRDefault="00E102C6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관리자가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차고지정보를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수정</w:t>
            </w:r>
          </w:p>
        </w:tc>
      </w:tr>
      <w:tr w:rsidR="00C21F2B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21F2B" w:rsidRPr="00FE28D8" w:rsidRDefault="008E5BA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deleteGarage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21F2B" w:rsidRPr="008E3E81" w:rsidRDefault="00E102C6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삭제할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차고지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수정</w:t>
            </w:r>
          </w:p>
        </w:tc>
      </w:tr>
      <w:tr w:rsidR="00C21F2B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C21F2B" w:rsidRPr="00FE28D8" w:rsidRDefault="008E5BA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searchAll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C21F2B" w:rsidRPr="008E3E81" w:rsidRDefault="00E102C6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차고지의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모든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조회</w:t>
            </w:r>
          </w:p>
        </w:tc>
      </w:tr>
      <w:tr w:rsidR="00AB28C7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AB28C7" w:rsidRDefault="008E5BA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searchByAddr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AB28C7" w:rsidRDefault="00E102C6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주소로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검색한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AB28C7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AB28C7" w:rsidRDefault="008E5BA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searchByLoc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AB28C7" w:rsidRDefault="004C18A7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지역으로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검색</w:t>
            </w:r>
          </w:p>
        </w:tc>
      </w:tr>
      <w:tr w:rsidR="008E5BAB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E5BAB" w:rsidRDefault="008E5BA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searchGarage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8E5BAB" w:rsidRDefault="004C18A7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차고지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번호로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검색</w:t>
            </w:r>
          </w:p>
        </w:tc>
      </w:tr>
      <w:tr w:rsidR="008E5BAB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E5BAB" w:rsidRDefault="008E5BA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countUsingCar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8E5BAB" w:rsidRDefault="004C18A7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사용가능한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차량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대수를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받아오는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8E5BAB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E5BAB" w:rsidRDefault="008E5BA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searchLoc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8E5BAB" w:rsidRDefault="004C18A7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지역을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찾는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8E5BAB" w:rsidRPr="008E3E81" w:rsidTr="00DC3B7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E5BAB" w:rsidRDefault="008E5BAB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searchAddr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8E5BAB" w:rsidRDefault="004C18A7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주소를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찾는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</w:tbl>
    <w:p w:rsidR="00016667" w:rsidRPr="008E3E81" w:rsidRDefault="00016667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0F44AE" w:rsidRPr="008E3E81" w:rsidRDefault="000F44AE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897B64" w:rsidRPr="008E3E81" w:rsidRDefault="00897B64" w:rsidP="003F0A59">
      <w:pPr>
        <w:pStyle w:val="20"/>
        <w:wordWrap/>
        <w:spacing w:afterLines="50" w:after="120"/>
        <w:contextualSpacing/>
        <w:rPr>
          <w:rFonts w:ascii="Century Gothic" w:hAnsi="Century Gothic"/>
        </w:rPr>
      </w:pPr>
      <w:bookmarkStart w:id="35" w:name="_Toc348706810"/>
      <w:r w:rsidRPr="008E3E81">
        <w:rPr>
          <w:rFonts w:ascii="Century Gothic" w:hAnsi="굴림"/>
        </w:rPr>
        <w:t>최상위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명세</w:t>
      </w:r>
      <w:r w:rsidRPr="008E3E81">
        <w:rPr>
          <w:rFonts w:ascii="Century Gothic" w:hAnsi="Century Gothic"/>
        </w:rPr>
        <w:t xml:space="preserve">: </w:t>
      </w:r>
      <w:proofErr w:type="spellStart"/>
      <w:r w:rsidR="00515684">
        <w:rPr>
          <w:rFonts w:ascii="Century Gothic" w:hAnsi="굴림" w:hint="eastAsia"/>
        </w:rPr>
        <w:t>차타입</w:t>
      </w:r>
      <w:proofErr w:type="spellEnd"/>
      <w:r w:rsidR="00E72AE5">
        <w:rPr>
          <w:rFonts w:ascii="Century Gothic" w:hAnsi="굴림" w:hint="eastAsia"/>
        </w:rPr>
        <w:t xml:space="preserve"> </w:t>
      </w:r>
      <w:bookmarkEnd w:id="35"/>
    </w:p>
    <w:p w:rsidR="00897B64" w:rsidRPr="008E3E81" w:rsidRDefault="00897B64" w:rsidP="003F0A59">
      <w:pPr>
        <w:pStyle w:val="30"/>
        <w:wordWrap/>
        <w:spacing w:afterLines="50" w:after="120"/>
        <w:contextualSpacing/>
        <w:rPr>
          <w:rFonts w:ascii="Century Gothic" w:hAnsi="Century Gothic"/>
        </w:rPr>
      </w:pPr>
      <w:bookmarkStart w:id="36" w:name="_Toc348706811"/>
      <w:r w:rsidRPr="008E3E81">
        <w:rPr>
          <w:rFonts w:ascii="Century Gothic" w:hAnsi="굴림"/>
        </w:rPr>
        <w:t>최상위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구조도</w:t>
      </w:r>
      <w:bookmarkEnd w:id="36"/>
    </w:p>
    <w:p w:rsidR="00090363" w:rsidRDefault="00515684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2545208" cy="1662545"/>
            <wp:effectExtent l="19050" t="0" r="7492" b="0"/>
            <wp:docPr id="35" name="그림 16" descr="C:\Users\LG3\Desktop\고고씽 문서\차타입관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G3\Desktop\고고씽 문서\차타입관리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457" cy="166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960" w:rsidRPr="008E3E81" w:rsidRDefault="00806960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897B64" w:rsidRPr="00090363" w:rsidRDefault="00897B64" w:rsidP="003F0A59">
      <w:pPr>
        <w:pStyle w:val="30"/>
        <w:wordWrap/>
        <w:spacing w:afterLines="50" w:after="120"/>
        <w:contextualSpacing/>
        <w:rPr>
          <w:rFonts w:ascii="Century Gothic" w:hAnsi="Century Gothic"/>
        </w:rPr>
      </w:pPr>
      <w:bookmarkStart w:id="37" w:name="_Toc348706812"/>
      <w:r w:rsidRPr="008E3E81">
        <w:rPr>
          <w:rFonts w:ascii="Century Gothic" w:hAnsi="굴림"/>
        </w:rPr>
        <w:t>최상위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개요</w:t>
      </w:r>
      <w:bookmarkEnd w:id="3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97B64" w:rsidRPr="008E3E81" w:rsidTr="007135ED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897B64" w:rsidRPr="007135ED" w:rsidRDefault="00897B64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7135ED">
              <w:rPr>
                <w:rFonts w:ascii="Century Gothic" w:hAnsi="굴림"/>
                <w:b/>
                <w:sz w:val="22"/>
              </w:rPr>
              <w:t>패키지</w:t>
            </w:r>
            <w:r w:rsidRPr="007135ED">
              <w:rPr>
                <w:rFonts w:ascii="Century Gothic" w:hAnsi="Century Gothic"/>
                <w:b/>
                <w:sz w:val="22"/>
              </w:rPr>
              <w:t xml:space="preserve"> </w:t>
            </w:r>
            <w:r w:rsidRPr="007135ED">
              <w:rPr>
                <w:rFonts w:ascii="Century Gothic" w:hAnsi="굴림"/>
                <w:b/>
                <w:sz w:val="22"/>
              </w:rPr>
              <w:t>명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897B64" w:rsidRPr="007135ED" w:rsidRDefault="00897B64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7135ED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897B64" w:rsidRPr="008E3E81" w:rsidTr="00897B6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6C5FF9" w:rsidRPr="00E623C9" w:rsidRDefault="00515684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굴림" w:hint="eastAsia"/>
                <w:b/>
              </w:rPr>
              <w:t>차타입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6C5FF9" w:rsidRPr="008C40EF" w:rsidRDefault="00515684" w:rsidP="003F0A59">
            <w:pPr>
              <w:wordWrap/>
              <w:spacing w:afterLines="50" w:after="120"/>
              <w:contextualSpacing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관리자가 데이터베이스에 있는 </w:t>
            </w:r>
            <w:proofErr w:type="spellStart"/>
            <w:r>
              <w:rPr>
                <w:rFonts w:ascii="굴림" w:hAnsi="굴림" w:hint="eastAsia"/>
              </w:rPr>
              <w:t>차타입에</w:t>
            </w:r>
            <w:proofErr w:type="spellEnd"/>
            <w:r>
              <w:rPr>
                <w:rFonts w:ascii="굴림" w:hAnsi="굴림" w:hint="eastAsia"/>
              </w:rPr>
              <w:t xml:space="preserve"> </w:t>
            </w:r>
            <w:proofErr w:type="gramStart"/>
            <w:r>
              <w:rPr>
                <w:rFonts w:ascii="굴림" w:hAnsi="굴림" w:hint="eastAsia"/>
              </w:rPr>
              <w:t>대해서 ,</w:t>
            </w:r>
            <w:proofErr w:type="gramEnd"/>
            <w:r>
              <w:rPr>
                <w:rFonts w:ascii="굴림" w:hAnsi="굴림" w:hint="eastAsia"/>
              </w:rPr>
              <w:t xml:space="preserve"> 조회할 수 있고, </w:t>
            </w:r>
            <w:proofErr w:type="spellStart"/>
            <w:r>
              <w:rPr>
                <w:rFonts w:ascii="굴림" w:hAnsi="굴림" w:hint="eastAsia"/>
              </w:rPr>
              <w:t>차량추가시에</w:t>
            </w:r>
            <w:proofErr w:type="spellEnd"/>
            <w:r>
              <w:rPr>
                <w:rFonts w:ascii="굴림" w:hAnsi="굴림" w:hint="eastAsia"/>
              </w:rPr>
              <w:t xml:space="preserve"> </w:t>
            </w:r>
            <w:proofErr w:type="spellStart"/>
            <w:r>
              <w:rPr>
                <w:rFonts w:ascii="굴림" w:hAnsi="굴림" w:hint="eastAsia"/>
              </w:rPr>
              <w:t>차타입을</w:t>
            </w:r>
            <w:proofErr w:type="spellEnd"/>
            <w:r>
              <w:rPr>
                <w:rFonts w:ascii="굴림" w:hAnsi="굴림" w:hint="eastAsia"/>
              </w:rPr>
              <w:t xml:space="preserve"> </w:t>
            </w:r>
            <w:proofErr w:type="spellStart"/>
            <w:r>
              <w:rPr>
                <w:rFonts w:ascii="굴림" w:hAnsi="굴림" w:hint="eastAsia"/>
              </w:rPr>
              <w:t>조회할수있다</w:t>
            </w:r>
            <w:proofErr w:type="spellEnd"/>
            <w:r>
              <w:rPr>
                <w:rFonts w:ascii="굴림" w:hAnsi="굴림" w:hint="eastAsia"/>
              </w:rPr>
              <w:t>.</w:t>
            </w:r>
          </w:p>
        </w:tc>
      </w:tr>
    </w:tbl>
    <w:p w:rsidR="00897B64" w:rsidRDefault="00897B64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4C18A7" w:rsidRDefault="004C18A7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53321D" w:rsidRDefault="0053321D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897B64" w:rsidRPr="00090363" w:rsidRDefault="00897B64" w:rsidP="003F0A59">
      <w:pPr>
        <w:pStyle w:val="30"/>
        <w:wordWrap/>
        <w:spacing w:afterLines="50" w:after="120"/>
        <w:contextualSpacing/>
        <w:rPr>
          <w:rFonts w:ascii="Century Gothic" w:hAnsi="Century Gothic"/>
        </w:rPr>
      </w:pPr>
      <w:bookmarkStart w:id="38" w:name="_Toc348706813"/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명세</w:t>
      </w:r>
      <w:r w:rsidRPr="008E3E81">
        <w:rPr>
          <w:rFonts w:ascii="Century Gothic" w:hAnsi="Century Gothic"/>
        </w:rPr>
        <w:t xml:space="preserve">: </w:t>
      </w:r>
      <w:r w:rsidR="00916185" w:rsidRPr="008E3E81">
        <w:rPr>
          <w:rFonts w:ascii="Century Gothic" w:hAnsi="Century Gothic"/>
        </w:rPr>
        <w:t xml:space="preserve"> </w:t>
      </w:r>
      <w:bookmarkEnd w:id="38"/>
      <w:r w:rsidR="00515684">
        <w:rPr>
          <w:rFonts w:ascii="Century Gothic" w:hAnsi="Century Gothic" w:hint="eastAsia"/>
        </w:rPr>
        <w:t>Type</w:t>
      </w:r>
    </w:p>
    <w:p w:rsidR="00897B64" w:rsidRPr="008E3E81" w:rsidRDefault="00897B64" w:rsidP="003F0A59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bookmarkStart w:id="39" w:name="_Toc348706814"/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클래스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다이어그램</w:t>
      </w:r>
      <w:bookmarkEnd w:id="39"/>
    </w:p>
    <w:p w:rsidR="00897B64" w:rsidRDefault="00F0749E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184.65pt;margin-top:167.6pt;width:21.75pt;height:0;z-index:251675136;mso-wrap-style:none;v-text-anchor:middle" o:connectortype="straight"/>
        </w:pict>
      </w:r>
      <w:r>
        <w:rPr>
          <w:rFonts w:ascii="Century Gothic" w:hAnsi="Century Gothic"/>
          <w:noProof/>
        </w:rPr>
        <w:pict>
          <v:shape id="_x0000_s1065" type="#_x0000_t32" style="position:absolute;left:0;text-align:left;margin-left:289.25pt;margin-top:167.55pt;width:21.05pt;height:0;z-index:251674112;mso-wrap-style:none;v-text-anchor:middle" o:connectortype="straight"/>
        </w:pict>
      </w:r>
      <w:r>
        <w:rPr>
          <w:rFonts w:ascii="Century Gothic" w:hAnsi="Century Gothic"/>
          <w:noProof/>
        </w:rPr>
        <w:pict>
          <v:shape id="_x0000_s1064" type="#_x0000_t32" style="position:absolute;left:0;text-align:left;margin-left:245.1pt;margin-top:112.55pt;width:.7pt;height:28.5pt;z-index:251673088;mso-wrap-style:none;v-text-anchor:middle" o:connectortype="straight"/>
        </w:pict>
      </w:r>
      <w:r>
        <w:rPr>
          <w:rFonts w:ascii="Century Gothic" w:hAnsi="Century Gothic"/>
          <w:noProof/>
        </w:rPr>
        <w:pict>
          <v:shape id="_x0000_s1063" type="#_x0000_t32" style="position:absolute;left:0;text-align:left;margin-left:181.25pt;margin-top:112.55pt;width:32.6pt;height:28.5pt;z-index:251672064;mso-wrap-style:none;v-text-anchor:middle" o:connectortype="straight"/>
        </w:pict>
      </w:r>
      <w:r w:rsidR="00515684" w:rsidRPr="00515684">
        <w:t xml:space="preserve"> </w:t>
      </w:r>
      <w:r w:rsidR="00515684">
        <w:rPr>
          <w:noProof/>
        </w:rPr>
        <w:drawing>
          <wp:inline distT="0" distB="0" distL="0" distR="0">
            <wp:extent cx="5633604" cy="3912644"/>
            <wp:effectExtent l="19050" t="0" r="5196" b="0"/>
            <wp:docPr id="36" name="그림 17" descr="C:\Users\LG3\Desktop\고고씽 문서\Type class 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G3\Desktop\고고씽 문서\Type class diagram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385" cy="391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34A" w:rsidRDefault="009D334A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</w:rPr>
      </w:pPr>
    </w:p>
    <w:p w:rsidR="0053321D" w:rsidRDefault="0053321D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</w:rPr>
      </w:pPr>
    </w:p>
    <w:p w:rsidR="0053321D" w:rsidRDefault="0053321D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</w:rPr>
      </w:pPr>
    </w:p>
    <w:p w:rsidR="0053321D" w:rsidRPr="008E3E81" w:rsidRDefault="0053321D" w:rsidP="003F0A59">
      <w:pPr>
        <w:pStyle w:val="a2"/>
        <w:wordWrap/>
        <w:spacing w:afterLines="50" w:after="120"/>
        <w:contextualSpacing/>
        <w:jc w:val="center"/>
        <w:rPr>
          <w:rFonts w:ascii="Century Gothic" w:hAnsi="Century Gothic"/>
        </w:rPr>
      </w:pPr>
    </w:p>
    <w:p w:rsidR="00897B64" w:rsidRPr="008E3E81" w:rsidRDefault="0075075F" w:rsidP="003F0A59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bookmarkStart w:id="40" w:name="_Toc348706815"/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</w:t>
      </w:r>
      <w:r w:rsidR="00897B64" w:rsidRPr="008E3E81">
        <w:rPr>
          <w:rFonts w:ascii="Century Gothic" w:hAnsi="굴림"/>
        </w:rPr>
        <w:t>석</w:t>
      </w:r>
      <w:r w:rsidR="00897B64" w:rsidRPr="008E3E81">
        <w:rPr>
          <w:rFonts w:ascii="Century Gothic" w:hAnsi="Century Gothic"/>
        </w:rPr>
        <w:t xml:space="preserve"> </w:t>
      </w:r>
      <w:r w:rsidR="00897B64" w:rsidRPr="008E3E81">
        <w:rPr>
          <w:rFonts w:ascii="Century Gothic" w:hAnsi="굴림"/>
        </w:rPr>
        <w:t>클래스</w:t>
      </w:r>
      <w:r w:rsidR="00897B64" w:rsidRPr="008E3E81">
        <w:rPr>
          <w:rFonts w:ascii="Century Gothic" w:hAnsi="Century Gothic"/>
        </w:rPr>
        <w:t xml:space="preserve"> </w:t>
      </w:r>
      <w:r w:rsidR="00897B64" w:rsidRPr="008E3E81">
        <w:rPr>
          <w:rFonts w:ascii="Century Gothic" w:hAnsi="굴림"/>
        </w:rPr>
        <w:t>개요</w:t>
      </w:r>
      <w:bookmarkEnd w:id="4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97B64" w:rsidRPr="008E3E81" w:rsidTr="007135ED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897B64" w:rsidRPr="007135ED" w:rsidRDefault="0053321D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>
              <w:rPr>
                <w:rFonts w:ascii="Century Gothic" w:hAnsi="굴림" w:hint="eastAsia"/>
                <w:b/>
                <w:sz w:val="22"/>
              </w:rPr>
              <w:t>클래스</w:t>
            </w:r>
            <w:r w:rsidR="00897B64" w:rsidRPr="007135ED">
              <w:rPr>
                <w:rFonts w:ascii="Century Gothic" w:hAnsi="Century Gothic"/>
                <w:b/>
                <w:sz w:val="22"/>
              </w:rPr>
              <w:t xml:space="preserve"> </w:t>
            </w:r>
            <w:r w:rsidR="00897B64" w:rsidRPr="007135ED">
              <w:rPr>
                <w:rFonts w:ascii="Century Gothic" w:hAnsi="굴림"/>
                <w:b/>
                <w:sz w:val="22"/>
              </w:rPr>
              <w:t>명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897B64" w:rsidRPr="007135ED" w:rsidRDefault="00897B64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7135ED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897B64" w:rsidRPr="008E3E81" w:rsidTr="00897B6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97B64" w:rsidRPr="00E623C9" w:rsidRDefault="0062131D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Type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897B64" w:rsidRPr="008E3E81" w:rsidRDefault="0062131D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굴림" w:hint="eastAsia"/>
              </w:rPr>
              <w:t>차량타입에</w:t>
            </w:r>
            <w:r>
              <w:rPr>
                <w:rFonts w:ascii="Century Gothic" w:hAnsi="굴림" w:hint="eastAsia"/>
              </w:rPr>
              <w:t xml:space="preserve"> </w:t>
            </w:r>
            <w:r>
              <w:rPr>
                <w:rFonts w:ascii="Century Gothic" w:hAnsi="굴림" w:hint="eastAsia"/>
              </w:rPr>
              <w:t>대한</w:t>
            </w:r>
            <w:r>
              <w:rPr>
                <w:rFonts w:ascii="Century Gothic" w:hAnsi="굴림" w:hint="eastAsia"/>
              </w:rPr>
              <w:t xml:space="preserve"> </w:t>
            </w:r>
            <w:r>
              <w:rPr>
                <w:rFonts w:ascii="Century Gothic" w:hAnsi="굴림" w:hint="eastAsia"/>
              </w:rPr>
              <w:t>조회</w:t>
            </w:r>
          </w:p>
        </w:tc>
      </w:tr>
    </w:tbl>
    <w:p w:rsidR="0034034B" w:rsidRPr="008E3E81" w:rsidRDefault="0034034B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897B64" w:rsidRPr="008E3E81" w:rsidRDefault="00897B64" w:rsidP="003F0A59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bookmarkStart w:id="41" w:name="_Toc348706816"/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클래스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명세</w:t>
      </w:r>
      <w:r w:rsidR="00134EE6">
        <w:rPr>
          <w:rFonts w:ascii="Century Gothic" w:hAnsi="굴림" w:hint="eastAsia"/>
        </w:rPr>
        <w:t xml:space="preserve">: </w:t>
      </w:r>
      <w:bookmarkEnd w:id="41"/>
      <w:r w:rsidR="0062131D">
        <w:rPr>
          <w:rFonts w:ascii="Century Gothic" w:hAnsi="굴림" w:hint="eastAsia"/>
        </w:rPr>
        <w:t>Type(DTO)</w:t>
      </w:r>
    </w:p>
    <w:p w:rsidR="00897B64" w:rsidRPr="008E3E81" w:rsidRDefault="00090363" w:rsidP="003F0A59">
      <w:pPr>
        <w:pStyle w:val="50"/>
        <w:numPr>
          <w:ilvl w:val="0"/>
          <w:numId w:val="21"/>
        </w:numPr>
        <w:wordWrap/>
        <w:spacing w:afterLines="50" w:after="120"/>
        <w:contextualSpacing/>
        <w:rPr>
          <w:rFonts w:ascii="Century Gothic" w:hAnsi="Century Gothic"/>
        </w:rPr>
      </w:pPr>
      <w:r>
        <w:rPr>
          <w:rFonts w:ascii="Century Gothic" w:hAnsi="굴림" w:hint="eastAsia"/>
        </w:rPr>
        <w:t xml:space="preserve"> </w:t>
      </w:r>
      <w:r w:rsidR="0062131D">
        <w:rPr>
          <w:rFonts w:ascii="Century Gothic" w:hAnsi="굴림" w:hint="eastAsia"/>
        </w:rPr>
        <w:t>속성</w:t>
      </w:r>
      <w:r w:rsidR="00897B64" w:rsidRPr="008E3E81">
        <w:rPr>
          <w:rFonts w:ascii="Century Gothic" w:hAnsi="Century Gothic"/>
        </w:rPr>
        <w:t xml:space="preserve"> </w:t>
      </w:r>
      <w:r w:rsidR="00897B64" w:rsidRPr="008E3E81">
        <w:rPr>
          <w:rFonts w:ascii="Century Gothic" w:hAnsi="굴림"/>
        </w:rPr>
        <w:t>개요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97B64" w:rsidRPr="008E3E81" w:rsidTr="00E2323E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897B64" w:rsidRPr="00E2323E" w:rsidRDefault="0062131D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>
              <w:rPr>
                <w:rFonts w:ascii="Century Gothic" w:hAnsi="굴림" w:hint="eastAsia"/>
                <w:b/>
                <w:sz w:val="22"/>
              </w:rPr>
              <w:t>변수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897B64" w:rsidRPr="00E2323E" w:rsidRDefault="00897B64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E2323E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897B64" w:rsidRPr="008E3E81" w:rsidTr="00897B6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97B64" w:rsidRPr="00E623C9" w:rsidRDefault="0062131D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carType_Num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897B64" w:rsidRPr="008E3E81" w:rsidRDefault="000838A3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차량타입을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구분하기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위한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</w:p>
        </w:tc>
      </w:tr>
      <w:tr w:rsidR="002806B2" w:rsidRPr="008E3E81" w:rsidTr="00897B6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2806B2" w:rsidRDefault="0062131D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rental_Fee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2806B2" w:rsidRDefault="000838A3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시간당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대여요금</w:t>
            </w:r>
          </w:p>
        </w:tc>
      </w:tr>
      <w:tr w:rsidR="002806B2" w:rsidRPr="008E3E81" w:rsidTr="00897B6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2806B2" w:rsidRDefault="0062131D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distance_Fee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2806B2" w:rsidRDefault="000838A3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거리당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요금</w:t>
            </w:r>
          </w:p>
        </w:tc>
      </w:tr>
      <w:tr w:rsidR="002806B2" w:rsidRPr="008E3E81" w:rsidTr="00897B6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2806B2" w:rsidRDefault="0062131D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carType_img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2806B2" w:rsidRDefault="000838A3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차량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이미지</w:t>
            </w:r>
          </w:p>
        </w:tc>
      </w:tr>
      <w:tr w:rsidR="002806B2" w:rsidRPr="008E3E81" w:rsidTr="00897B6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2806B2" w:rsidRDefault="0062131D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catType_Name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2806B2" w:rsidRDefault="000838A3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차량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이름</w:t>
            </w:r>
          </w:p>
        </w:tc>
      </w:tr>
      <w:tr w:rsidR="001A6386" w:rsidRPr="008E3E81" w:rsidTr="00897B6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1A6386" w:rsidRDefault="0062131D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carType_Division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1A6386" w:rsidRDefault="000838A3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차량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구분</w:t>
            </w:r>
            <w:r>
              <w:rPr>
                <w:rFonts w:ascii="Century Gothic" w:hAnsi="Century Gothic" w:hint="eastAsia"/>
              </w:rPr>
              <w:t>(</w:t>
            </w:r>
            <w:r>
              <w:rPr>
                <w:rFonts w:ascii="Century Gothic" w:hAnsi="Century Gothic" w:hint="eastAsia"/>
              </w:rPr>
              <w:t>경차</w:t>
            </w:r>
            <w:r>
              <w:rPr>
                <w:rFonts w:ascii="Century Gothic" w:hAnsi="Century Gothic" w:hint="eastAsia"/>
              </w:rPr>
              <w:t xml:space="preserve">, </w:t>
            </w:r>
            <w:proofErr w:type="gramStart"/>
            <w:r>
              <w:rPr>
                <w:rFonts w:ascii="Century Gothic" w:hAnsi="Century Gothic" w:hint="eastAsia"/>
              </w:rPr>
              <w:t>소형</w:t>
            </w:r>
            <w:r>
              <w:rPr>
                <w:rFonts w:ascii="Century Gothic" w:hAnsi="Century Gothic" w:hint="eastAsia"/>
              </w:rPr>
              <w:t xml:space="preserve"> ,</w:t>
            </w:r>
            <w:proofErr w:type="gramEnd"/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준중형</w:t>
            </w:r>
            <w:proofErr w:type="spellEnd"/>
            <w:r>
              <w:rPr>
                <w:rFonts w:ascii="Century Gothic" w:hAnsi="Century Gothic" w:hint="eastAsia"/>
              </w:rPr>
              <w:t>)</w:t>
            </w:r>
          </w:p>
        </w:tc>
      </w:tr>
      <w:tr w:rsidR="001A6386" w:rsidRPr="008E3E81" w:rsidTr="00897B64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1A6386" w:rsidRDefault="0062131D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carType_Path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1A6386" w:rsidRDefault="000838A3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사진저장되는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경로</w:t>
            </w:r>
          </w:p>
        </w:tc>
      </w:tr>
    </w:tbl>
    <w:p w:rsidR="00E16BC7" w:rsidRPr="008E3E81" w:rsidRDefault="00E16BC7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897B64" w:rsidRPr="008E3E81" w:rsidRDefault="00897B64" w:rsidP="003F0A59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bookmarkStart w:id="42" w:name="_Toc348706817"/>
      <w:r w:rsidRPr="008E3E81">
        <w:rPr>
          <w:rFonts w:ascii="Century Gothic" w:hAnsi="굴림"/>
        </w:rPr>
        <w:lastRenderedPageBreak/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클래스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명세</w:t>
      </w:r>
      <w:r w:rsidRPr="008E3E81">
        <w:rPr>
          <w:rFonts w:ascii="Century Gothic" w:hAnsi="Century Gothic"/>
        </w:rPr>
        <w:t>:</w:t>
      </w:r>
      <w:r w:rsidR="00BF772F">
        <w:rPr>
          <w:rFonts w:ascii="Century Gothic" w:hAnsi="Century Gothic" w:hint="eastAsia"/>
        </w:rPr>
        <w:t xml:space="preserve"> </w:t>
      </w:r>
      <w:bookmarkEnd w:id="42"/>
      <w:proofErr w:type="spellStart"/>
      <w:r w:rsidR="0062131D">
        <w:rPr>
          <w:rFonts w:ascii="Century Gothic" w:hAnsi="Century Gothic" w:hint="eastAsia"/>
        </w:rPr>
        <w:t>TypeServiceImpl</w:t>
      </w:r>
      <w:proofErr w:type="spellEnd"/>
      <w:r w:rsidR="0062131D">
        <w:rPr>
          <w:rFonts w:ascii="Century Gothic" w:hAnsi="Century Gothic" w:hint="eastAsia"/>
        </w:rPr>
        <w:t>(service)</w:t>
      </w:r>
    </w:p>
    <w:p w:rsidR="00897B64" w:rsidRPr="008E3E81" w:rsidRDefault="00090363" w:rsidP="003F0A59">
      <w:pPr>
        <w:pStyle w:val="50"/>
        <w:numPr>
          <w:ilvl w:val="0"/>
          <w:numId w:val="21"/>
        </w:numPr>
        <w:wordWrap/>
        <w:spacing w:afterLines="50" w:after="120"/>
        <w:contextualSpacing/>
        <w:rPr>
          <w:rFonts w:ascii="Century Gothic" w:hAnsi="Century Gothic"/>
        </w:rPr>
      </w:pPr>
      <w:r>
        <w:rPr>
          <w:rFonts w:ascii="Century Gothic" w:hAnsi="굴림" w:hint="eastAsia"/>
        </w:rPr>
        <w:t xml:space="preserve"> </w:t>
      </w:r>
      <w:r w:rsidR="00897B64" w:rsidRPr="008E3E81">
        <w:rPr>
          <w:rFonts w:ascii="Century Gothic" w:hAnsi="굴림"/>
        </w:rPr>
        <w:t>연산</w:t>
      </w:r>
      <w:r w:rsidR="00897B64" w:rsidRPr="008E3E81">
        <w:rPr>
          <w:rFonts w:ascii="Century Gothic" w:hAnsi="Century Gothic"/>
        </w:rPr>
        <w:t xml:space="preserve"> </w:t>
      </w:r>
      <w:r w:rsidR="00897B64" w:rsidRPr="008E3E81">
        <w:rPr>
          <w:rFonts w:ascii="Century Gothic" w:hAnsi="굴림"/>
        </w:rPr>
        <w:t>개요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E16BC7" w:rsidRPr="008E3E81" w:rsidTr="00E2323E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E16BC7" w:rsidRPr="00E2323E" w:rsidRDefault="00E16BC7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E2323E">
              <w:rPr>
                <w:rFonts w:ascii="Century Gothic" w:hAnsi="굴림"/>
                <w:b/>
                <w:sz w:val="22"/>
              </w:rPr>
              <w:t>연산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E16BC7" w:rsidRPr="00E2323E" w:rsidRDefault="00E16BC7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E2323E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E16BC7" w:rsidRPr="008E3E81" w:rsidTr="00E16BC7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E16BC7" w:rsidRPr="00E623C9" w:rsidRDefault="003F0A59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addType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E16BC7" w:rsidRPr="008E3E81" w:rsidRDefault="000838A3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관리자가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차량정보에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내용을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입력하고</w:t>
            </w:r>
            <w:r>
              <w:rPr>
                <w:rFonts w:ascii="Century Gothic" w:hAnsi="Century Gothic" w:hint="eastAsia"/>
              </w:rPr>
              <w:t xml:space="preserve">, </w:t>
            </w: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추가</w:t>
            </w:r>
          </w:p>
        </w:tc>
      </w:tr>
      <w:tr w:rsidR="00E16BC7" w:rsidRPr="008E3E81" w:rsidTr="00E16BC7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E16BC7" w:rsidRPr="00E623C9" w:rsidRDefault="003F0A59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editType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E16BC7" w:rsidRPr="008E3E81" w:rsidRDefault="000838A3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관리자가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수정할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내용을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입력하고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수정</w:t>
            </w:r>
          </w:p>
        </w:tc>
      </w:tr>
      <w:tr w:rsidR="003F0A59" w:rsidRPr="008E3E81" w:rsidTr="00E16BC7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3F0A59" w:rsidRDefault="00292261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deleteType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3F0A59" w:rsidRPr="008E3E81" w:rsidRDefault="000838A3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관리지가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삭제할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차량을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선택하고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삭제</w:t>
            </w:r>
          </w:p>
        </w:tc>
      </w:tr>
      <w:tr w:rsidR="00292261" w:rsidRPr="008E3E81" w:rsidTr="00E16BC7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292261" w:rsidRDefault="00292261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searchAll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292261" w:rsidRPr="008E3E81" w:rsidRDefault="000838A3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관리자가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모든</w:t>
            </w:r>
            <w:r w:rsidR="000A1280">
              <w:rPr>
                <w:rFonts w:ascii="Century Gothic" w:hAnsi="Century Gothic" w:hint="eastAsia"/>
              </w:rPr>
              <w:t xml:space="preserve"> </w:t>
            </w:r>
            <w:r w:rsidR="000A1280">
              <w:rPr>
                <w:rFonts w:ascii="Century Gothic" w:hAnsi="Century Gothic" w:hint="eastAsia"/>
              </w:rPr>
              <w:t>차량타입에</w:t>
            </w:r>
            <w:r w:rsidR="000A1280">
              <w:rPr>
                <w:rFonts w:ascii="Century Gothic" w:hAnsi="Century Gothic" w:hint="eastAsia"/>
              </w:rPr>
              <w:t xml:space="preserve"> </w:t>
            </w:r>
            <w:r w:rsidR="000A1280">
              <w:rPr>
                <w:rFonts w:ascii="Century Gothic" w:hAnsi="Century Gothic" w:hint="eastAsia"/>
              </w:rPr>
              <w:t>대해</w:t>
            </w:r>
            <w:r w:rsidR="000A1280">
              <w:rPr>
                <w:rFonts w:ascii="Century Gothic" w:hAnsi="Century Gothic" w:hint="eastAsia"/>
              </w:rPr>
              <w:t xml:space="preserve"> </w:t>
            </w:r>
            <w:r w:rsidR="000A1280">
              <w:rPr>
                <w:rFonts w:ascii="Century Gothic" w:hAnsi="Century Gothic" w:hint="eastAsia"/>
              </w:rPr>
              <w:t>조회</w:t>
            </w:r>
          </w:p>
        </w:tc>
      </w:tr>
      <w:tr w:rsidR="00292261" w:rsidRPr="008E3E81" w:rsidTr="00E16BC7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292261" w:rsidRDefault="00292261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searchListByDivision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292261" w:rsidRPr="008E3E81" w:rsidRDefault="000A1280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관리지가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차량구분으로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분류해서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차량타입을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조회</w:t>
            </w:r>
          </w:p>
        </w:tc>
      </w:tr>
      <w:tr w:rsidR="00292261" w:rsidRPr="008E3E81" w:rsidTr="00E16BC7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292261" w:rsidRDefault="00292261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searchByType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292261" w:rsidRPr="008E3E81" w:rsidRDefault="000A1280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관리자가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차량타입을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검색</w:t>
            </w:r>
          </w:p>
        </w:tc>
      </w:tr>
      <w:tr w:rsidR="00292261" w:rsidRPr="008E3E81" w:rsidTr="00E16BC7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292261" w:rsidRDefault="00292261" w:rsidP="003F0A59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searchByName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292261" w:rsidRPr="008E3E81" w:rsidRDefault="000A1280" w:rsidP="003F0A59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관리자가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차량타입을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이름으로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검색</w:t>
            </w:r>
          </w:p>
        </w:tc>
      </w:tr>
    </w:tbl>
    <w:p w:rsidR="00E16BC7" w:rsidRPr="008E3E81" w:rsidRDefault="00E16BC7" w:rsidP="003F0A59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292261" w:rsidRPr="000A1280" w:rsidRDefault="00292261" w:rsidP="00292261">
      <w:pPr>
        <w:pStyle w:val="20"/>
        <w:rPr>
          <w:rFonts w:ascii="굴림" w:hAnsi="굴림"/>
        </w:rPr>
      </w:pPr>
      <w:r w:rsidRPr="008E3E81">
        <w:rPr>
          <w:rFonts w:ascii="Century Gothic" w:hAnsi="굴림"/>
        </w:rPr>
        <w:t>최상위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명세</w:t>
      </w:r>
      <w:r w:rsidRPr="008E3E81">
        <w:rPr>
          <w:rFonts w:ascii="Century Gothic" w:hAnsi="Century Gothic"/>
        </w:rPr>
        <w:t xml:space="preserve">: </w:t>
      </w:r>
      <w:r>
        <w:rPr>
          <w:rFonts w:ascii="Century Gothic" w:hAnsi="굴림" w:hint="eastAsia"/>
        </w:rPr>
        <w:t>예약관리</w:t>
      </w:r>
      <w:r w:rsidRPr="008E3E81">
        <w:rPr>
          <w:rFonts w:ascii="Century Gothic" w:hAnsi="Century Gothic"/>
        </w:rPr>
        <w:t>(</w:t>
      </w:r>
      <w:r w:rsidRPr="008E3E81">
        <w:rPr>
          <w:rFonts w:ascii="Century Gothic" w:hAnsi="굴림"/>
        </w:rPr>
        <w:t>패키지</w:t>
      </w:r>
      <w:r>
        <w:rPr>
          <w:rFonts w:ascii="굴림" w:hAnsi="굴림" w:hint="eastAsia"/>
        </w:rPr>
        <w:t>IV)</w:t>
      </w:r>
    </w:p>
    <w:p w:rsidR="00292261" w:rsidRPr="008E3E81" w:rsidRDefault="00292261" w:rsidP="00292261">
      <w:pPr>
        <w:pStyle w:val="30"/>
        <w:wordWrap/>
        <w:spacing w:afterLines="50" w:after="120"/>
        <w:contextualSpacing/>
        <w:rPr>
          <w:rFonts w:ascii="Century Gothic" w:hAnsi="Century Gothic"/>
        </w:rPr>
      </w:pPr>
      <w:r w:rsidRPr="008E3E81">
        <w:rPr>
          <w:rFonts w:ascii="Century Gothic" w:hAnsi="굴림"/>
        </w:rPr>
        <w:t>최상위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구조도</w:t>
      </w:r>
    </w:p>
    <w:p w:rsidR="00B41D8C" w:rsidRPr="00292261" w:rsidRDefault="00B41D8C" w:rsidP="003F0A59">
      <w:pPr>
        <w:pStyle w:val="20"/>
        <w:numPr>
          <w:ilvl w:val="0"/>
          <w:numId w:val="0"/>
        </w:numPr>
        <w:wordWrap/>
        <w:spacing w:afterLines="50" w:after="120"/>
        <w:ind w:left="284"/>
        <w:contextualSpacing/>
        <w:rPr>
          <w:rFonts w:ascii="Century Gothic" w:hAnsi="Century Gothic"/>
        </w:rPr>
      </w:pPr>
    </w:p>
    <w:p w:rsidR="00B41D8C" w:rsidRPr="00B41D8C" w:rsidRDefault="00292261" w:rsidP="00292261">
      <w:pPr>
        <w:pStyle w:val="a2"/>
        <w:jc w:val="center"/>
      </w:pPr>
      <w:r>
        <w:rPr>
          <w:rFonts w:ascii="Century Gothic" w:hAnsi="Century Gothic"/>
          <w:noProof/>
        </w:rPr>
        <w:drawing>
          <wp:inline distT="0" distB="0" distL="0" distR="0">
            <wp:extent cx="3432175" cy="1520190"/>
            <wp:effectExtent l="19050" t="0" r="0" b="0"/>
            <wp:docPr id="5" name="그림 1" descr="C:\Users\LG3\Desktop\고고씽 문서\예약패키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3\Desktop\고고씽 문서\예약패키지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61" w:rsidRPr="00292261" w:rsidRDefault="00292261" w:rsidP="00292261">
      <w:pPr>
        <w:pStyle w:val="30"/>
        <w:rPr>
          <w:rFonts w:hAnsi="Century Gothic"/>
        </w:rPr>
      </w:pPr>
      <w:r w:rsidRPr="00292261">
        <w:t>최상위</w:t>
      </w:r>
      <w:r w:rsidRPr="00292261">
        <w:rPr>
          <w:rFonts w:hAnsi="Century Gothic"/>
        </w:rPr>
        <w:t xml:space="preserve"> </w:t>
      </w:r>
      <w:r w:rsidRPr="00292261">
        <w:t>분석</w:t>
      </w:r>
      <w:r w:rsidRPr="00292261">
        <w:rPr>
          <w:rFonts w:hAnsi="Century Gothic"/>
        </w:rPr>
        <w:t xml:space="preserve"> </w:t>
      </w:r>
      <w:r w:rsidRPr="00292261">
        <w:t>패키지</w:t>
      </w:r>
      <w:r w:rsidRPr="00292261">
        <w:rPr>
          <w:rFonts w:hAnsi="Century Gothic"/>
        </w:rPr>
        <w:t xml:space="preserve"> </w:t>
      </w:r>
      <w:r w:rsidRPr="00292261">
        <w:t>개요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292261" w:rsidRPr="007135ED" w:rsidTr="00292261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292261" w:rsidRPr="007135ED" w:rsidRDefault="00292261" w:rsidP="00292261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7135ED">
              <w:rPr>
                <w:rFonts w:ascii="Century Gothic" w:hAnsi="굴림"/>
                <w:b/>
                <w:sz w:val="22"/>
              </w:rPr>
              <w:t>패키지</w:t>
            </w:r>
            <w:r w:rsidRPr="007135ED">
              <w:rPr>
                <w:rFonts w:ascii="Century Gothic" w:hAnsi="Century Gothic"/>
                <w:b/>
                <w:sz w:val="22"/>
              </w:rPr>
              <w:t xml:space="preserve"> </w:t>
            </w:r>
            <w:r w:rsidRPr="007135ED">
              <w:rPr>
                <w:rFonts w:ascii="Century Gothic" w:hAnsi="굴림"/>
                <w:b/>
                <w:sz w:val="22"/>
              </w:rPr>
              <w:t>명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292261" w:rsidRPr="007135ED" w:rsidRDefault="00292261" w:rsidP="00292261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7135ED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292261" w:rsidRPr="008C40EF" w:rsidTr="00292261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292261" w:rsidRPr="00E623C9" w:rsidRDefault="00292261" w:rsidP="00292261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굴림" w:hint="eastAsia"/>
                <w:b/>
              </w:rPr>
              <w:t>예약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292261" w:rsidRPr="008C40EF" w:rsidRDefault="00292261" w:rsidP="00292261">
            <w:pPr>
              <w:wordWrap/>
              <w:spacing w:afterLines="50" w:after="120"/>
              <w:contextualSpacing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관리자와 회원에 대한 기능 구현으로 관리자는 예약에 대해 조회 할 </w:t>
            </w:r>
            <w:proofErr w:type="spellStart"/>
            <w:r>
              <w:rPr>
                <w:rFonts w:ascii="굴림" w:hAnsi="굴림" w:hint="eastAsia"/>
              </w:rPr>
              <w:t>수있고</w:t>
            </w:r>
            <w:proofErr w:type="spellEnd"/>
            <w:r>
              <w:rPr>
                <w:rFonts w:ascii="굴림" w:hAnsi="굴림" w:hint="eastAsia"/>
              </w:rPr>
              <w:t>. 회원은 예약하기. 연장. 취소를 할 수 있는 기능 구현</w:t>
            </w:r>
          </w:p>
        </w:tc>
      </w:tr>
    </w:tbl>
    <w:p w:rsidR="00292261" w:rsidRPr="00292261" w:rsidRDefault="00292261" w:rsidP="00292261">
      <w:pPr>
        <w:pStyle w:val="30"/>
      </w:pPr>
      <w:r w:rsidRPr="00292261">
        <w:rPr>
          <w:rFonts w:hAnsi="굴림"/>
        </w:rPr>
        <w:t>하위</w:t>
      </w:r>
      <w:r w:rsidRPr="00292261">
        <w:t xml:space="preserve"> </w:t>
      </w:r>
      <w:r w:rsidRPr="00292261">
        <w:rPr>
          <w:rFonts w:hAnsi="굴림"/>
        </w:rPr>
        <w:t>분석</w:t>
      </w:r>
      <w:r w:rsidRPr="00292261">
        <w:t xml:space="preserve"> </w:t>
      </w:r>
      <w:r w:rsidRPr="00292261">
        <w:rPr>
          <w:rFonts w:hAnsi="굴림"/>
        </w:rPr>
        <w:t>패키지</w:t>
      </w:r>
      <w:r w:rsidRPr="00292261">
        <w:t xml:space="preserve"> </w:t>
      </w:r>
      <w:r w:rsidRPr="00292261">
        <w:rPr>
          <w:rFonts w:hAnsi="굴림"/>
        </w:rPr>
        <w:t>명세</w:t>
      </w:r>
      <w:r w:rsidRPr="00292261">
        <w:t xml:space="preserve">:  </w:t>
      </w:r>
      <w:r>
        <w:rPr>
          <w:rFonts w:hint="eastAsia"/>
        </w:rPr>
        <w:t>reservation</w:t>
      </w:r>
    </w:p>
    <w:p w:rsidR="00543A63" w:rsidRPr="008E3E81" w:rsidRDefault="00543A63" w:rsidP="00543A63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클래스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다이어그램</w:t>
      </w:r>
    </w:p>
    <w:p w:rsidR="00B41D8C" w:rsidRPr="00543A63" w:rsidRDefault="00B41D8C" w:rsidP="00292261">
      <w:pPr>
        <w:pStyle w:val="20"/>
        <w:numPr>
          <w:ilvl w:val="0"/>
          <w:numId w:val="0"/>
        </w:numPr>
        <w:wordWrap/>
        <w:spacing w:afterLines="50" w:after="120"/>
        <w:ind w:left="284"/>
        <w:contextualSpacing/>
        <w:rPr>
          <w:rFonts w:ascii="Century Gothic" w:hAnsi="Century Gothic"/>
        </w:rPr>
      </w:pPr>
    </w:p>
    <w:p w:rsidR="002D41EE" w:rsidRDefault="00543A63" w:rsidP="002D41EE">
      <w:pPr>
        <w:pStyle w:val="a2"/>
      </w:pPr>
      <w:r>
        <w:rPr>
          <w:noProof/>
        </w:rPr>
        <w:lastRenderedPageBreak/>
        <w:drawing>
          <wp:inline distT="0" distB="0" distL="0" distR="0">
            <wp:extent cx="6228080" cy="4450009"/>
            <wp:effectExtent l="19050" t="0" r="1270" b="0"/>
            <wp:docPr id="37" name="그림 2" descr="C:\Users\LG3\Desktop\고고씽 문서\reservation class 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G3\Desktop\고고씽 문서\reservation class diagram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45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EE" w:rsidRDefault="002D41EE" w:rsidP="002D41EE">
      <w:pPr>
        <w:pStyle w:val="a2"/>
      </w:pPr>
    </w:p>
    <w:p w:rsidR="000D7611" w:rsidRPr="000D7611" w:rsidRDefault="000D7611" w:rsidP="000D7611">
      <w:pPr>
        <w:pStyle w:val="40"/>
        <w:numPr>
          <w:ilvl w:val="3"/>
          <w:numId w:val="29"/>
        </w:numPr>
        <w:wordWrap/>
        <w:spacing w:afterLines="50" w:after="120"/>
        <w:contextualSpacing/>
        <w:rPr>
          <w:rFonts w:ascii="Century Gothic" w:hAnsi="Century Gothic"/>
        </w:rPr>
      </w:pPr>
      <w:r w:rsidRPr="000D7611">
        <w:rPr>
          <w:rFonts w:ascii="Century Gothic" w:hAnsi="굴림"/>
        </w:rPr>
        <w:t>하위</w:t>
      </w:r>
      <w:r w:rsidRPr="000D7611">
        <w:rPr>
          <w:rFonts w:ascii="Century Gothic" w:hAnsi="Century Gothic"/>
        </w:rPr>
        <w:t xml:space="preserve"> </w:t>
      </w:r>
      <w:r w:rsidRPr="000D7611">
        <w:rPr>
          <w:rFonts w:ascii="Century Gothic" w:hAnsi="굴림"/>
        </w:rPr>
        <w:t>분석</w:t>
      </w:r>
      <w:r w:rsidRPr="000D7611">
        <w:rPr>
          <w:rFonts w:ascii="Century Gothic" w:hAnsi="Century Gothic"/>
        </w:rPr>
        <w:t xml:space="preserve"> </w:t>
      </w:r>
      <w:r w:rsidRPr="000D7611">
        <w:rPr>
          <w:rFonts w:ascii="Century Gothic" w:hAnsi="굴림"/>
        </w:rPr>
        <w:t>클래스</w:t>
      </w:r>
      <w:r w:rsidRPr="000D7611">
        <w:rPr>
          <w:rFonts w:ascii="Century Gothic" w:hAnsi="Century Gothic"/>
        </w:rPr>
        <w:t xml:space="preserve"> </w:t>
      </w:r>
      <w:r w:rsidRPr="000D7611">
        <w:rPr>
          <w:rFonts w:ascii="Century Gothic" w:hAnsi="굴림"/>
        </w:rPr>
        <w:t>개요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0D7611" w:rsidRPr="008E3E81" w:rsidTr="000A1280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0D7611" w:rsidRPr="007135ED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>
              <w:rPr>
                <w:rFonts w:ascii="Century Gothic" w:hAnsi="굴림" w:hint="eastAsia"/>
                <w:b/>
                <w:sz w:val="22"/>
              </w:rPr>
              <w:t>클래스</w:t>
            </w:r>
            <w:r w:rsidRPr="007135ED">
              <w:rPr>
                <w:rFonts w:ascii="Century Gothic" w:hAnsi="Century Gothic"/>
                <w:b/>
                <w:sz w:val="22"/>
              </w:rPr>
              <w:t xml:space="preserve"> </w:t>
            </w:r>
            <w:r w:rsidRPr="007135ED">
              <w:rPr>
                <w:rFonts w:ascii="Century Gothic" w:hAnsi="굴림"/>
                <w:b/>
                <w:sz w:val="22"/>
              </w:rPr>
              <w:t>명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0D7611" w:rsidRPr="007135ED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7135ED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0D7611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0D7611" w:rsidRPr="00E623C9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reservation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0D7611" w:rsidRPr="008E3E81" w:rsidRDefault="000D7611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예약조회</w:t>
            </w:r>
            <w:r>
              <w:rPr>
                <w:rFonts w:ascii="Century Gothic" w:hAnsi="Century Gothic" w:hint="eastAsia"/>
              </w:rPr>
              <w:t xml:space="preserve">, </w:t>
            </w:r>
            <w:r>
              <w:rPr>
                <w:rFonts w:ascii="Century Gothic" w:hAnsi="Century Gothic" w:hint="eastAsia"/>
              </w:rPr>
              <w:t>추가</w:t>
            </w:r>
            <w:r>
              <w:rPr>
                <w:rFonts w:ascii="Century Gothic" w:hAnsi="Century Gothic" w:hint="eastAsia"/>
              </w:rPr>
              <w:t xml:space="preserve">, </w:t>
            </w:r>
            <w:proofErr w:type="spellStart"/>
            <w:r>
              <w:rPr>
                <w:rFonts w:ascii="Century Gothic" w:hAnsi="Century Gothic" w:hint="eastAsia"/>
              </w:rPr>
              <w:t>수젇</w:t>
            </w:r>
            <w:proofErr w:type="spellEnd"/>
            <w:r>
              <w:rPr>
                <w:rFonts w:ascii="Century Gothic" w:hAnsi="Century Gothic" w:hint="eastAsia"/>
              </w:rPr>
              <w:t xml:space="preserve">, </w:t>
            </w:r>
            <w:r>
              <w:rPr>
                <w:rFonts w:ascii="Century Gothic" w:hAnsi="Century Gothic" w:hint="eastAsia"/>
              </w:rPr>
              <w:t>삭제</w:t>
            </w:r>
          </w:p>
        </w:tc>
      </w:tr>
    </w:tbl>
    <w:p w:rsidR="000D7611" w:rsidRPr="000D7611" w:rsidRDefault="000D7611" w:rsidP="002D41EE">
      <w:pPr>
        <w:pStyle w:val="a2"/>
      </w:pPr>
    </w:p>
    <w:p w:rsidR="000D7611" w:rsidRPr="008E3E81" w:rsidRDefault="000D7611" w:rsidP="000D7611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클래스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명세</w:t>
      </w:r>
      <w:r>
        <w:rPr>
          <w:rFonts w:ascii="Century Gothic" w:hAnsi="굴림" w:hint="eastAsia"/>
        </w:rPr>
        <w:t>:  reservation(DTO)</w:t>
      </w:r>
    </w:p>
    <w:p w:rsidR="000D7611" w:rsidRPr="008E3E81" w:rsidRDefault="000D7611" w:rsidP="000D7611">
      <w:pPr>
        <w:pStyle w:val="50"/>
        <w:numPr>
          <w:ilvl w:val="0"/>
          <w:numId w:val="21"/>
        </w:numPr>
        <w:wordWrap/>
        <w:spacing w:afterLines="50" w:after="120"/>
        <w:contextualSpacing/>
        <w:rPr>
          <w:rFonts w:ascii="Century Gothic" w:hAnsi="Century Gothic"/>
        </w:rPr>
      </w:pPr>
      <w:r>
        <w:rPr>
          <w:rFonts w:ascii="Century Gothic" w:hAnsi="굴림" w:hint="eastAsia"/>
        </w:rPr>
        <w:t xml:space="preserve"> </w:t>
      </w:r>
      <w:r>
        <w:rPr>
          <w:rFonts w:ascii="Century Gothic" w:hAnsi="굴림" w:hint="eastAsia"/>
        </w:rPr>
        <w:t>속성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개요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0D7611" w:rsidRPr="008E3E81" w:rsidTr="000A1280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0D7611" w:rsidRPr="00E2323E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E2323E">
              <w:rPr>
                <w:rFonts w:ascii="Century Gothic" w:hAnsi="굴림"/>
                <w:b/>
                <w:sz w:val="22"/>
              </w:rPr>
              <w:t>연산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0D7611" w:rsidRPr="00E2323E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E2323E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0D7611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0D7611" w:rsidRPr="00E623C9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r_num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Pr="008E3E81" w:rsidRDefault="000A1280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구분하는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</w:p>
        </w:tc>
      </w:tr>
      <w:tr w:rsidR="000D7611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r_type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0A1280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예약타입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구분</w:t>
            </w:r>
            <w:r>
              <w:rPr>
                <w:rFonts w:ascii="Century Gothic" w:hAnsi="Century Gothic" w:hint="eastAsia"/>
              </w:rPr>
              <w:t>(</w:t>
            </w:r>
            <w:r>
              <w:rPr>
                <w:rFonts w:ascii="Century Gothic" w:hAnsi="Century Gothic" w:hint="eastAsia"/>
              </w:rPr>
              <w:t>왕복</w:t>
            </w:r>
            <w:r>
              <w:rPr>
                <w:rFonts w:ascii="Century Gothic" w:hAnsi="Century Gothic" w:hint="eastAsia"/>
              </w:rPr>
              <w:t xml:space="preserve">, </w:t>
            </w:r>
            <w:r>
              <w:rPr>
                <w:rFonts w:ascii="Century Gothic" w:hAnsi="Century Gothic" w:hint="eastAsia"/>
              </w:rPr>
              <w:t>편도</w:t>
            </w:r>
            <w:r>
              <w:rPr>
                <w:rFonts w:ascii="Century Gothic" w:hAnsi="Century Gothic" w:hint="eastAsia"/>
              </w:rPr>
              <w:t xml:space="preserve">, </w:t>
            </w:r>
            <w:proofErr w:type="spellStart"/>
            <w:r>
              <w:rPr>
                <w:rFonts w:ascii="Century Gothic" w:hAnsi="Century Gothic" w:hint="eastAsia"/>
              </w:rPr>
              <w:t>핫딜</w:t>
            </w:r>
            <w:proofErr w:type="spellEnd"/>
            <w:r>
              <w:rPr>
                <w:rFonts w:ascii="Century Gothic" w:hAnsi="Century Gothic" w:hint="eastAsia"/>
              </w:rPr>
              <w:t>)</w:t>
            </w:r>
          </w:p>
        </w:tc>
      </w:tr>
      <w:tr w:rsidR="000D7611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rent_date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0A1280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대여일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시간</w:t>
            </w:r>
          </w:p>
        </w:tc>
      </w:tr>
      <w:tr w:rsidR="000D7611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return_date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0A1280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반납일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시간</w:t>
            </w:r>
          </w:p>
        </w:tc>
      </w:tr>
      <w:tr w:rsidR="000D7611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rent_zone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0A1280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대여할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차고지</w:t>
            </w:r>
          </w:p>
        </w:tc>
      </w:tr>
      <w:tr w:rsidR="000D7611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return_zone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0A1280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반납할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차고지</w:t>
            </w:r>
          </w:p>
        </w:tc>
      </w:tr>
      <w:tr w:rsidR="000D7611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car_num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0A1280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선택한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구분하기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위한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</w:p>
        </w:tc>
      </w:tr>
      <w:tr w:rsidR="000D7611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lastRenderedPageBreak/>
              <w:t>email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0A1280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회원의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이메일</w:t>
            </w:r>
            <w:proofErr w:type="spellEnd"/>
          </w:p>
        </w:tc>
      </w:tr>
      <w:tr w:rsidR="000D7611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distance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0A1280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사용자가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이동한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거리</w:t>
            </w:r>
          </w:p>
        </w:tc>
      </w:tr>
      <w:tr w:rsidR="000D7611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outstanding_amount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0A1280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미결제금액</w:t>
            </w:r>
          </w:p>
        </w:tc>
      </w:tr>
    </w:tbl>
    <w:p w:rsidR="002D41EE" w:rsidRDefault="002D41EE" w:rsidP="002D41EE">
      <w:pPr>
        <w:pStyle w:val="a2"/>
      </w:pPr>
    </w:p>
    <w:p w:rsidR="000D7611" w:rsidRPr="008E3E81" w:rsidRDefault="000D7611" w:rsidP="000D7611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클래스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명세</w:t>
      </w:r>
      <w:r>
        <w:rPr>
          <w:rFonts w:ascii="Century Gothic" w:hAnsi="굴림" w:hint="eastAsia"/>
        </w:rPr>
        <w:t>:  reservation-</w:t>
      </w:r>
      <w:proofErr w:type="spellStart"/>
      <w:r>
        <w:rPr>
          <w:rFonts w:ascii="Century Gothic" w:hAnsi="굴림" w:hint="eastAsia"/>
        </w:rPr>
        <w:t>serviceImpl</w:t>
      </w:r>
      <w:proofErr w:type="spellEnd"/>
    </w:p>
    <w:p w:rsidR="000D7611" w:rsidRPr="008E3E81" w:rsidRDefault="000D7611" w:rsidP="000D7611">
      <w:pPr>
        <w:pStyle w:val="50"/>
        <w:numPr>
          <w:ilvl w:val="0"/>
          <w:numId w:val="21"/>
        </w:numPr>
        <w:wordWrap/>
        <w:spacing w:afterLines="50" w:after="120"/>
        <w:contextualSpacing/>
        <w:rPr>
          <w:rFonts w:ascii="Century Gothic" w:hAnsi="Century Gothic"/>
        </w:rPr>
      </w:pPr>
      <w:r>
        <w:rPr>
          <w:rFonts w:ascii="Century Gothic" w:hAnsi="굴림" w:hint="eastAsia"/>
        </w:rPr>
        <w:t xml:space="preserve"> </w:t>
      </w:r>
      <w:r w:rsidRPr="008E3E81">
        <w:rPr>
          <w:rFonts w:ascii="Century Gothic" w:hAnsi="굴림"/>
        </w:rPr>
        <w:t>연산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개요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65"/>
        <w:gridCol w:w="6185"/>
      </w:tblGrid>
      <w:tr w:rsidR="000D7611" w:rsidRPr="008E3E81" w:rsidTr="00A35993">
        <w:trPr>
          <w:jc w:val="center"/>
        </w:trPr>
        <w:tc>
          <w:tcPr>
            <w:tcW w:w="2765" w:type="dxa"/>
            <w:shd w:val="clear" w:color="auto" w:fill="C0CEF6"/>
            <w:vAlign w:val="center"/>
          </w:tcPr>
          <w:p w:rsidR="000D7611" w:rsidRPr="00E2323E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E2323E">
              <w:rPr>
                <w:rFonts w:ascii="Century Gothic" w:hAnsi="굴림"/>
                <w:b/>
                <w:sz w:val="22"/>
              </w:rPr>
              <w:t>연산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0D7611" w:rsidRPr="00E2323E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E2323E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0D7611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0D7611" w:rsidRPr="00E623C9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addReservation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Pr="008E3E81" w:rsidRDefault="000A1280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회원이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예약하기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위한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입력하고</w:t>
            </w:r>
            <w:r>
              <w:rPr>
                <w:rFonts w:ascii="Century Gothic" w:hAnsi="Century Gothic" w:hint="eastAsia"/>
              </w:rPr>
              <w:t xml:space="preserve">, </w:t>
            </w: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저장</w:t>
            </w:r>
          </w:p>
        </w:tc>
      </w:tr>
      <w:tr w:rsidR="000D7611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getByEmail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0A1280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해당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회원의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예약정보를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0D7611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isReservation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A35993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가능한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데이터베이스에서가져오는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0D7611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getByGarage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A35993" w:rsidRDefault="00A35993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대여</w:t>
            </w:r>
            <w:r>
              <w:rPr>
                <w:rFonts w:ascii="Century Gothic" w:hAnsi="Century Gothic" w:hint="eastAsia"/>
              </w:rPr>
              <w:t>/</w:t>
            </w:r>
            <w:r>
              <w:rPr>
                <w:rFonts w:ascii="Century Gothic" w:hAnsi="Century Gothic" w:hint="eastAsia"/>
              </w:rPr>
              <w:t>반납할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차고지에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 </w:t>
            </w:r>
          </w:p>
          <w:p w:rsidR="000D7611" w:rsidRDefault="00A35993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0D7611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cancle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A35993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회원이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취소할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예약정보를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선택하면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삭제</w:t>
            </w:r>
          </w:p>
        </w:tc>
      </w:tr>
      <w:tr w:rsidR="000D7611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getByName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A35993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관리자가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회원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이름으로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검색</w:t>
            </w:r>
          </w:p>
        </w:tc>
      </w:tr>
      <w:tr w:rsidR="000D7611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getAllReservation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A35993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모든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회원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0D7611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searchCartype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A35993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필요한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차량타입을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0D7611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searchGarage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A35993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필요한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차고지정보를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0D7611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selectNum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A35993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예약번호를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하나씩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증가시키는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0D7611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getMyOrder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A35993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회원이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자신의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예약내역을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수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있게</w:t>
            </w:r>
            <w:r>
              <w:rPr>
                <w:rFonts w:ascii="Century Gothic" w:hAnsi="Century Gothic" w:hint="eastAsia"/>
              </w:rPr>
              <w:t xml:space="preserve">.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회원의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이메일과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일치하는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예약정보를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0D7611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getByRnum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A35993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관리자가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예약번호로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검색</w:t>
            </w:r>
          </w:p>
        </w:tc>
      </w:tr>
      <w:tr w:rsidR="000D7611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0D7611" w:rsidRDefault="000D761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getMyRe</w:t>
            </w:r>
            <w:r w:rsidR="000C209E">
              <w:rPr>
                <w:rFonts w:ascii="Century Gothic" w:hAnsi="Century Gothic" w:hint="eastAsia"/>
                <w:b/>
              </w:rPr>
              <w:t>turn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A35993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회원이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예약한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0D7611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0D7611" w:rsidRDefault="000D042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getByRentL</w:t>
            </w:r>
            <w:r w:rsidR="000D7611">
              <w:rPr>
                <w:rFonts w:ascii="Century Gothic" w:hAnsi="Century Gothic" w:hint="eastAsia"/>
                <w:b/>
              </w:rPr>
              <w:t>ist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0C209E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예약한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차고지에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0D7611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0D7611" w:rsidRDefault="000D0421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getByRecar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7611" w:rsidRDefault="000C209E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차량에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0D0421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0D0421" w:rsidRDefault="004452DA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getByReGarage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0421" w:rsidRDefault="000C209E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해당차고지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0D0421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0D0421" w:rsidRDefault="004452DA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getByReMemberCard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0D0421" w:rsidRDefault="000C209E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회원의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카드정보를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4452DA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4452DA" w:rsidRDefault="004452DA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getByMember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4452DA" w:rsidRDefault="000C209E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회원의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4452DA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4452DA" w:rsidRDefault="004452DA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getByCarRentalfee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4452DA" w:rsidRDefault="000C209E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차량에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대여요금을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4452DA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4452DA" w:rsidRDefault="004452DA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editCost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4452DA" w:rsidRDefault="000C209E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예약내역에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따른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결제금액을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수정</w:t>
            </w:r>
          </w:p>
        </w:tc>
      </w:tr>
      <w:tr w:rsidR="004452DA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4452DA" w:rsidRDefault="004452DA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allAdminReservation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4452DA" w:rsidRDefault="000C209E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관리자가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모든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예약정보를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4452DA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4452DA" w:rsidRDefault="004452DA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selectAdminReservation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4452DA" w:rsidRDefault="000C209E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관리지가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하나의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예약정보에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대해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조회</w:t>
            </w:r>
          </w:p>
        </w:tc>
      </w:tr>
      <w:tr w:rsidR="004452DA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4452DA" w:rsidRDefault="004452DA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adminSearchNT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4452DA" w:rsidRDefault="000C209E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관리자가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이름과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전화번호로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예약내역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조회</w:t>
            </w:r>
          </w:p>
        </w:tc>
      </w:tr>
      <w:tr w:rsidR="004452DA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4452DA" w:rsidRDefault="004452DA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getReservationByAnd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4452DA" w:rsidRDefault="000C209E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안드로이드에</w:t>
            </w:r>
            <w:proofErr w:type="spellEnd"/>
            <w:r w:rsidR="00EE4622"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예약내역을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보여주는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4452DA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4452DA" w:rsidRDefault="004452DA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lastRenderedPageBreak/>
              <w:t>getCarTypeAnd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4452DA" w:rsidRDefault="000C209E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안드로이드에</w:t>
            </w:r>
            <w:proofErr w:type="spellEnd"/>
            <w:r w:rsidR="00EE4622">
              <w:rPr>
                <w:rFonts w:ascii="Century Gothic" w:hAnsi="Century Gothic" w:hint="eastAsia"/>
              </w:rPr>
              <w:t xml:space="preserve"> </w:t>
            </w:r>
            <w:proofErr w:type="spellStart"/>
            <w:r w:rsidR="00EE4622">
              <w:rPr>
                <w:rFonts w:ascii="Century Gothic" w:hAnsi="Century Gothic" w:hint="eastAsia"/>
              </w:rPr>
              <w:t>차타입을</w:t>
            </w:r>
            <w:proofErr w:type="spellEnd"/>
            <w:r w:rsidR="00EE4622">
              <w:rPr>
                <w:rFonts w:ascii="Century Gothic" w:hAnsi="Century Gothic" w:hint="eastAsia"/>
              </w:rPr>
              <w:t xml:space="preserve"> </w:t>
            </w:r>
            <w:r w:rsidR="00EE4622">
              <w:rPr>
                <w:rFonts w:ascii="Century Gothic" w:hAnsi="Century Gothic" w:hint="eastAsia"/>
              </w:rPr>
              <w:t>조회</w:t>
            </w:r>
          </w:p>
        </w:tc>
      </w:tr>
      <w:tr w:rsidR="004452DA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4452DA" w:rsidRDefault="004452DA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androidReservationInfo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4452DA" w:rsidRDefault="00EE4622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안드로이드에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예약정보를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보여주는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4452DA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4452DA" w:rsidRDefault="004452DA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androindReservationdetail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4452DA" w:rsidRDefault="00EE4622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안드로이드에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예약상세내역을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보여주는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4452DA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4452DA" w:rsidRDefault="004452DA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findAddOfGarage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4452DA" w:rsidRDefault="00EE4622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차고지를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찾아서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조회하는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4452DA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4452DA" w:rsidRDefault="00E27906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getmyReservation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4452DA" w:rsidRDefault="00EE4622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안드로이드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/>
              </w:rPr>
              <w:t>–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회원의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예약정보를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조회</w:t>
            </w:r>
          </w:p>
        </w:tc>
      </w:tr>
      <w:tr w:rsidR="004452DA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4452DA" w:rsidRDefault="00E27906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getisPossibleProlong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4452DA" w:rsidRDefault="004452DA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</w:p>
        </w:tc>
      </w:tr>
      <w:tr w:rsidR="004452DA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4452DA" w:rsidRDefault="00E27906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cancelReservation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4452DA" w:rsidRDefault="00EE4622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예약취소</w:t>
            </w:r>
          </w:p>
        </w:tc>
      </w:tr>
      <w:tr w:rsidR="004452DA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4452DA" w:rsidRDefault="00E27906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getGarageAnd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4452DA" w:rsidRDefault="00EE4622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안드로이드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/>
              </w:rPr>
              <w:t>–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차고지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조회</w:t>
            </w:r>
          </w:p>
        </w:tc>
      </w:tr>
      <w:tr w:rsidR="004452DA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4452DA" w:rsidRDefault="00E27906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getCarTypeAnd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4452DA" w:rsidRDefault="00EE4622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 w:hint="eastAsia"/>
              </w:rPr>
              <w:t>안드로이드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/>
              </w:rPr>
              <w:t>–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차량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조회</w:t>
            </w:r>
          </w:p>
        </w:tc>
      </w:tr>
      <w:tr w:rsidR="00E27906" w:rsidRPr="008E3E81" w:rsidTr="00A35993">
        <w:trPr>
          <w:jc w:val="center"/>
        </w:trPr>
        <w:tc>
          <w:tcPr>
            <w:tcW w:w="2765" w:type="dxa"/>
            <w:shd w:val="clear" w:color="auto" w:fill="auto"/>
            <w:vAlign w:val="center"/>
          </w:tcPr>
          <w:p w:rsidR="00E27906" w:rsidRDefault="00E27906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updateReservation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E27906" w:rsidRDefault="00EE4622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수정</w:t>
            </w:r>
            <w:r>
              <w:rPr>
                <w:rFonts w:ascii="Century Gothic" w:hAnsi="Century Gothic" w:hint="eastAsia"/>
              </w:rPr>
              <w:t>(</w:t>
            </w:r>
            <w:r>
              <w:rPr>
                <w:rFonts w:ascii="Century Gothic" w:hAnsi="Century Gothic" w:hint="eastAsia"/>
              </w:rPr>
              <w:t>반납시간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연장</w:t>
            </w:r>
            <w:r>
              <w:rPr>
                <w:rFonts w:ascii="Century Gothic" w:hAnsi="Century Gothic" w:hint="eastAsia"/>
              </w:rPr>
              <w:t>)</w:t>
            </w:r>
          </w:p>
        </w:tc>
      </w:tr>
    </w:tbl>
    <w:p w:rsidR="000D7611" w:rsidRDefault="000D7611" w:rsidP="002D41EE">
      <w:pPr>
        <w:pStyle w:val="a2"/>
      </w:pPr>
    </w:p>
    <w:p w:rsidR="00150D2A" w:rsidRDefault="00150D2A" w:rsidP="00150D2A">
      <w:pPr>
        <w:pStyle w:val="20"/>
        <w:rPr>
          <w:rFonts w:hAnsi="Century Gothic"/>
        </w:rPr>
      </w:pPr>
      <w:r w:rsidRPr="00150D2A">
        <w:t>최상위</w:t>
      </w:r>
      <w:r w:rsidRPr="00150D2A">
        <w:rPr>
          <w:rFonts w:hAnsi="Century Gothic"/>
        </w:rPr>
        <w:t xml:space="preserve"> </w:t>
      </w:r>
      <w:r w:rsidRPr="00150D2A">
        <w:t>분석</w:t>
      </w:r>
      <w:r w:rsidRPr="00150D2A">
        <w:rPr>
          <w:rFonts w:hAnsi="Century Gothic"/>
        </w:rPr>
        <w:t xml:space="preserve"> </w:t>
      </w:r>
      <w:r w:rsidRPr="00150D2A">
        <w:t>패키지</w:t>
      </w:r>
      <w:r w:rsidRPr="00150D2A">
        <w:rPr>
          <w:rFonts w:hAnsi="Century Gothic"/>
        </w:rPr>
        <w:t xml:space="preserve"> </w:t>
      </w:r>
      <w:r w:rsidRPr="00150D2A">
        <w:t>명세</w:t>
      </w:r>
      <w:r w:rsidRPr="00150D2A">
        <w:rPr>
          <w:rFonts w:hAnsi="Century Gothic"/>
        </w:rPr>
        <w:t xml:space="preserve">: </w:t>
      </w:r>
      <w:r>
        <w:rPr>
          <w:rFonts w:hAnsi="Century Gothic" w:hint="eastAsia"/>
        </w:rPr>
        <w:t>review</w:t>
      </w:r>
    </w:p>
    <w:p w:rsidR="00150D2A" w:rsidRPr="008E3E81" w:rsidRDefault="00150D2A" w:rsidP="00150D2A">
      <w:pPr>
        <w:pStyle w:val="30"/>
        <w:wordWrap/>
        <w:spacing w:afterLines="50" w:after="120"/>
        <w:contextualSpacing/>
        <w:rPr>
          <w:rFonts w:ascii="Century Gothic" w:hAnsi="Century Gothic"/>
        </w:rPr>
      </w:pPr>
      <w:r w:rsidRPr="008E3E81">
        <w:rPr>
          <w:rFonts w:ascii="Century Gothic" w:hAnsi="굴림"/>
        </w:rPr>
        <w:t>최상위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구조도</w:t>
      </w:r>
    </w:p>
    <w:p w:rsidR="00150D2A" w:rsidRPr="00150D2A" w:rsidRDefault="00150D2A" w:rsidP="00150D2A">
      <w:pPr>
        <w:pStyle w:val="a2"/>
        <w:jc w:val="center"/>
      </w:pPr>
      <w:r>
        <w:rPr>
          <w:noProof/>
        </w:rPr>
        <w:drawing>
          <wp:inline distT="0" distB="0" distL="0" distR="0">
            <wp:extent cx="1947545" cy="1484630"/>
            <wp:effectExtent l="19050" t="0" r="0" b="0"/>
            <wp:docPr id="38" name="그림 5" descr="C:\Users\LG3\Desktop\고고씽 문서\후기패키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G3\Desktop\고고씽 문서\후기패키지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2A" w:rsidRDefault="00150D2A" w:rsidP="002D41EE">
      <w:pPr>
        <w:pStyle w:val="a2"/>
      </w:pPr>
    </w:p>
    <w:p w:rsidR="00150D2A" w:rsidRPr="00150D2A" w:rsidRDefault="00150D2A" w:rsidP="00150D2A">
      <w:pPr>
        <w:pStyle w:val="30"/>
        <w:rPr>
          <w:rFonts w:hAnsi="Century Gothic"/>
        </w:rPr>
      </w:pPr>
      <w:r w:rsidRPr="00150D2A">
        <w:t>최상위</w:t>
      </w:r>
      <w:r w:rsidRPr="00150D2A">
        <w:rPr>
          <w:rFonts w:hAnsi="Century Gothic"/>
        </w:rPr>
        <w:t xml:space="preserve"> </w:t>
      </w:r>
      <w:r w:rsidRPr="00150D2A">
        <w:t>분석</w:t>
      </w:r>
      <w:r w:rsidRPr="00150D2A">
        <w:rPr>
          <w:rFonts w:hAnsi="Century Gothic"/>
        </w:rPr>
        <w:t xml:space="preserve"> </w:t>
      </w:r>
      <w:r w:rsidRPr="00150D2A">
        <w:t>패키지</w:t>
      </w:r>
      <w:r w:rsidRPr="00150D2A">
        <w:rPr>
          <w:rFonts w:hAnsi="Century Gothic"/>
        </w:rPr>
        <w:t xml:space="preserve"> </w:t>
      </w:r>
      <w:r w:rsidRPr="00150D2A">
        <w:t>개요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150D2A" w:rsidRPr="008E3E81" w:rsidTr="000A1280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150D2A" w:rsidRPr="007135ED" w:rsidRDefault="00150D2A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7135ED">
              <w:rPr>
                <w:rFonts w:ascii="Century Gothic" w:hAnsi="굴림"/>
                <w:b/>
                <w:sz w:val="22"/>
              </w:rPr>
              <w:t>패키지</w:t>
            </w:r>
            <w:r w:rsidRPr="007135ED">
              <w:rPr>
                <w:rFonts w:ascii="Century Gothic" w:hAnsi="Century Gothic"/>
                <w:b/>
                <w:sz w:val="22"/>
              </w:rPr>
              <w:t xml:space="preserve"> </w:t>
            </w:r>
            <w:r w:rsidRPr="007135ED">
              <w:rPr>
                <w:rFonts w:ascii="Century Gothic" w:hAnsi="굴림"/>
                <w:b/>
                <w:sz w:val="22"/>
              </w:rPr>
              <w:t>명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150D2A" w:rsidRPr="007135ED" w:rsidRDefault="00150D2A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7135ED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150D2A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150D2A" w:rsidRPr="00E623C9" w:rsidRDefault="00150D2A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굴림" w:hint="eastAsia"/>
                <w:b/>
              </w:rPr>
              <w:t>후기게시판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150D2A" w:rsidRPr="008C40EF" w:rsidRDefault="00150D2A" w:rsidP="000A1280">
            <w:pPr>
              <w:wordWrap/>
              <w:spacing w:afterLines="50" w:after="120"/>
              <w:contextualSpacing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 회원이 예약을 </w:t>
            </w:r>
            <w:proofErr w:type="spellStart"/>
            <w:r>
              <w:rPr>
                <w:rFonts w:ascii="굴림" w:hAnsi="굴림" w:hint="eastAsia"/>
              </w:rPr>
              <w:t>한후</w:t>
            </w:r>
            <w:proofErr w:type="spellEnd"/>
            <w:r>
              <w:rPr>
                <w:rFonts w:ascii="굴림" w:hAnsi="굴림" w:hint="eastAsia"/>
              </w:rPr>
              <w:t xml:space="preserve"> 후기를 작성, 수정, 삭제 </w:t>
            </w:r>
            <w:proofErr w:type="spellStart"/>
            <w:r>
              <w:rPr>
                <w:rFonts w:ascii="굴림" w:hAnsi="굴림" w:hint="eastAsia"/>
              </w:rPr>
              <w:t>할수</w:t>
            </w:r>
            <w:proofErr w:type="spellEnd"/>
            <w:r>
              <w:rPr>
                <w:rFonts w:ascii="굴림" w:hAnsi="굴림" w:hint="eastAsia"/>
              </w:rPr>
              <w:t xml:space="preserve"> 있는 패키지</w:t>
            </w:r>
          </w:p>
        </w:tc>
      </w:tr>
    </w:tbl>
    <w:p w:rsidR="00150D2A" w:rsidRDefault="00150D2A" w:rsidP="00150D2A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150D2A" w:rsidRDefault="00150D2A" w:rsidP="002D41EE">
      <w:pPr>
        <w:pStyle w:val="a2"/>
      </w:pPr>
    </w:p>
    <w:p w:rsidR="00150D2A" w:rsidRPr="000D7611" w:rsidRDefault="00150D2A" w:rsidP="00150D2A">
      <w:pPr>
        <w:pStyle w:val="30"/>
        <w:wordWrap/>
        <w:spacing w:afterLines="50" w:after="120"/>
        <w:contextualSpacing/>
        <w:rPr>
          <w:rFonts w:ascii="Century Gothic" w:hAnsi="Century Gothic"/>
          <w:i/>
        </w:rPr>
      </w:pPr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패키지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명세</w:t>
      </w:r>
      <w:r w:rsidRPr="008E3E81">
        <w:rPr>
          <w:rFonts w:ascii="Century Gothic" w:hAnsi="Century Gothic"/>
        </w:rPr>
        <w:t xml:space="preserve">:  </w:t>
      </w:r>
      <w:r>
        <w:rPr>
          <w:rFonts w:ascii="Century Gothic" w:hAnsi="Century Gothic" w:hint="eastAsia"/>
        </w:rPr>
        <w:t>연구원</w:t>
      </w:r>
      <w:r>
        <w:rPr>
          <w:rFonts w:ascii="Century Gothic" w:hAnsi="Century Gothic" w:hint="eastAsia"/>
        </w:rPr>
        <w:t xml:space="preserve"> </w:t>
      </w:r>
      <w:r w:rsidRPr="000D7611">
        <w:rPr>
          <w:rFonts w:ascii="Century Gothic" w:hAnsi="Century Gothic" w:hint="eastAsia"/>
          <w:i/>
        </w:rPr>
        <w:t>전용</w:t>
      </w:r>
      <w:r w:rsidRPr="000D7611">
        <w:rPr>
          <w:rFonts w:ascii="Century Gothic" w:hAnsi="Century Gothic" w:hint="eastAsia"/>
          <w:i/>
        </w:rPr>
        <w:t>.</w:t>
      </w:r>
    </w:p>
    <w:p w:rsidR="00150D2A" w:rsidRPr="008E3E81" w:rsidRDefault="00150D2A" w:rsidP="00150D2A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클래스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다이어그램</w:t>
      </w:r>
    </w:p>
    <w:p w:rsidR="00150D2A" w:rsidRDefault="00865B04" w:rsidP="002D41EE">
      <w:pPr>
        <w:pStyle w:val="a2"/>
      </w:pPr>
      <w:r>
        <w:rPr>
          <w:noProof/>
        </w:rPr>
        <w:lastRenderedPageBreak/>
        <w:drawing>
          <wp:inline distT="0" distB="0" distL="0" distR="0">
            <wp:extent cx="6228080" cy="3714277"/>
            <wp:effectExtent l="19050" t="0" r="1270" b="0"/>
            <wp:docPr id="39" name="그림 6" descr="C:\Users\LG3\Desktop\고고씽 문서\review class 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G3\Desktop\고고씽 문서\review class diagram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371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B04" w:rsidRPr="008E3E81" w:rsidRDefault="00865B04" w:rsidP="00865B04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클래스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개요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65B04" w:rsidRPr="008E3E81" w:rsidTr="000A1280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865B04" w:rsidRPr="007135ED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>
              <w:rPr>
                <w:rFonts w:ascii="Century Gothic" w:hAnsi="굴림" w:hint="eastAsia"/>
                <w:b/>
                <w:sz w:val="22"/>
              </w:rPr>
              <w:t>클래스</w:t>
            </w:r>
            <w:r w:rsidRPr="007135ED">
              <w:rPr>
                <w:rFonts w:ascii="Century Gothic" w:hAnsi="Century Gothic"/>
                <w:b/>
                <w:sz w:val="22"/>
              </w:rPr>
              <w:t xml:space="preserve"> </w:t>
            </w:r>
            <w:r w:rsidRPr="007135ED">
              <w:rPr>
                <w:rFonts w:ascii="Century Gothic" w:hAnsi="굴림"/>
                <w:b/>
                <w:sz w:val="22"/>
              </w:rPr>
              <w:t>명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865B04" w:rsidRPr="007135ED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7135ED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865B04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65B04" w:rsidRPr="00E623C9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reviewboard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865B04" w:rsidRPr="008E3E81" w:rsidRDefault="004C18A7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게시판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추가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조회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수정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삭제</w:t>
            </w:r>
          </w:p>
        </w:tc>
      </w:tr>
      <w:tr w:rsidR="00865B04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65B04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mapper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865B04" w:rsidRDefault="004C18A7" w:rsidP="000A1280">
            <w:pPr>
              <w:wordWrap/>
              <w:spacing w:afterLines="50" w:after="120"/>
              <w:contextualSpacing/>
              <w:rPr>
                <w:rFonts w:ascii="Century Gothic" w:hAnsi="굴림"/>
              </w:rPr>
            </w:pPr>
            <w:r>
              <w:rPr>
                <w:rFonts w:ascii="Century Gothic" w:hAnsi="굴림" w:hint="eastAsia"/>
              </w:rPr>
              <w:t>DB</w:t>
            </w:r>
          </w:p>
        </w:tc>
      </w:tr>
    </w:tbl>
    <w:p w:rsidR="00865B04" w:rsidRPr="008E3E81" w:rsidRDefault="00865B04" w:rsidP="00865B04">
      <w:pPr>
        <w:pStyle w:val="a2"/>
        <w:wordWrap/>
        <w:spacing w:afterLines="50" w:after="120"/>
        <w:contextualSpacing/>
        <w:rPr>
          <w:rFonts w:ascii="Century Gothic" w:hAnsi="Century Gothic"/>
        </w:rPr>
      </w:pPr>
    </w:p>
    <w:p w:rsidR="00865B04" w:rsidRPr="008E3E81" w:rsidRDefault="00865B04" w:rsidP="00865B04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클래스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명세</w:t>
      </w:r>
      <w:r>
        <w:rPr>
          <w:rFonts w:ascii="Century Gothic" w:hAnsi="굴림" w:hint="eastAsia"/>
        </w:rPr>
        <w:t xml:space="preserve">:  </w:t>
      </w:r>
      <w:proofErr w:type="spellStart"/>
      <w:r>
        <w:rPr>
          <w:rFonts w:ascii="Century Gothic" w:hAnsi="굴림" w:hint="eastAsia"/>
        </w:rPr>
        <w:t>reviewBoard</w:t>
      </w:r>
      <w:proofErr w:type="spellEnd"/>
      <w:r>
        <w:rPr>
          <w:rFonts w:ascii="Century Gothic" w:hAnsi="굴림" w:hint="eastAsia"/>
        </w:rPr>
        <w:t>(DTO)</w:t>
      </w:r>
    </w:p>
    <w:p w:rsidR="00865B04" w:rsidRPr="008E3E81" w:rsidRDefault="00865B04" w:rsidP="00865B04">
      <w:pPr>
        <w:pStyle w:val="50"/>
        <w:numPr>
          <w:ilvl w:val="0"/>
          <w:numId w:val="21"/>
        </w:numPr>
        <w:wordWrap/>
        <w:spacing w:afterLines="50" w:after="120"/>
        <w:contextualSpacing/>
        <w:rPr>
          <w:rFonts w:ascii="Century Gothic" w:hAnsi="Century Gothic"/>
        </w:rPr>
      </w:pPr>
      <w:r>
        <w:rPr>
          <w:rFonts w:ascii="Century Gothic" w:hAnsi="굴림" w:hint="eastAsia"/>
        </w:rPr>
        <w:t xml:space="preserve"> </w:t>
      </w:r>
      <w:r>
        <w:rPr>
          <w:rFonts w:ascii="Century Gothic" w:hAnsi="굴림" w:hint="eastAsia"/>
        </w:rPr>
        <w:t>속성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개요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65B04" w:rsidRPr="008E3E81" w:rsidTr="000A1280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865B04" w:rsidRPr="00E2323E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E2323E">
              <w:rPr>
                <w:rFonts w:ascii="Century Gothic" w:hAnsi="굴림"/>
                <w:b/>
                <w:sz w:val="22"/>
              </w:rPr>
              <w:t>연산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865B04" w:rsidRPr="00E2323E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E2323E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865B04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65B04" w:rsidRPr="00E623C9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board_num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865B04" w:rsidRPr="008E3E81" w:rsidRDefault="004C18A7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게시판을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구분하기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위한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</w:p>
        </w:tc>
      </w:tr>
      <w:tr w:rsidR="00865B04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65B04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r_num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865B04" w:rsidRDefault="004C18A7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회원만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작성가능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/>
              </w:rPr>
              <w:t>–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예약했는데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확인하는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값</w:t>
            </w:r>
          </w:p>
        </w:tc>
      </w:tr>
      <w:tr w:rsidR="00865B04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65B04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title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865B04" w:rsidRDefault="004C18A7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게시판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제목</w:t>
            </w:r>
          </w:p>
        </w:tc>
      </w:tr>
      <w:tr w:rsidR="00865B04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65B04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contents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865B04" w:rsidRDefault="004C18A7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게시판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내용</w:t>
            </w:r>
          </w:p>
        </w:tc>
      </w:tr>
      <w:tr w:rsidR="00865B04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65B04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write_date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865B04" w:rsidRDefault="004C18A7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게시판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작성일</w:t>
            </w:r>
          </w:p>
        </w:tc>
      </w:tr>
      <w:tr w:rsidR="00865B04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65B04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 w:hint="eastAsia"/>
                <w:b/>
              </w:rPr>
              <w:t>writer</w:t>
            </w:r>
          </w:p>
        </w:tc>
        <w:tc>
          <w:tcPr>
            <w:tcW w:w="6185" w:type="dxa"/>
            <w:shd w:val="clear" w:color="auto" w:fill="auto"/>
            <w:vAlign w:val="center"/>
          </w:tcPr>
          <w:p w:rsidR="00865B04" w:rsidRDefault="004C18A7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게시판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작성자</w:t>
            </w:r>
          </w:p>
        </w:tc>
      </w:tr>
    </w:tbl>
    <w:p w:rsidR="00865B04" w:rsidRDefault="00865B04" w:rsidP="002D41EE">
      <w:pPr>
        <w:pStyle w:val="a2"/>
      </w:pPr>
    </w:p>
    <w:p w:rsidR="00865B04" w:rsidRPr="008E3E81" w:rsidRDefault="00865B04" w:rsidP="00865B04">
      <w:pPr>
        <w:pStyle w:val="40"/>
        <w:wordWrap/>
        <w:spacing w:afterLines="50" w:after="120"/>
        <w:contextualSpacing/>
        <w:rPr>
          <w:rFonts w:ascii="Century Gothic" w:hAnsi="Century Gothic"/>
        </w:rPr>
      </w:pPr>
      <w:r w:rsidRPr="008E3E81">
        <w:rPr>
          <w:rFonts w:ascii="Century Gothic" w:hAnsi="굴림"/>
        </w:rPr>
        <w:t>하위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분석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클래스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명세</w:t>
      </w:r>
      <w:r>
        <w:rPr>
          <w:rFonts w:ascii="Century Gothic" w:hAnsi="굴림" w:hint="eastAsia"/>
        </w:rPr>
        <w:t xml:space="preserve">:  </w:t>
      </w:r>
      <w:proofErr w:type="spellStart"/>
      <w:r>
        <w:rPr>
          <w:rFonts w:ascii="Century Gothic" w:hAnsi="굴림" w:hint="eastAsia"/>
        </w:rPr>
        <w:t>serviceImpl</w:t>
      </w:r>
      <w:proofErr w:type="spellEnd"/>
    </w:p>
    <w:p w:rsidR="00865B04" w:rsidRPr="008E3E81" w:rsidRDefault="00865B04" w:rsidP="00865B04">
      <w:pPr>
        <w:pStyle w:val="50"/>
        <w:numPr>
          <w:ilvl w:val="0"/>
          <w:numId w:val="21"/>
        </w:numPr>
        <w:wordWrap/>
        <w:spacing w:afterLines="50" w:after="120"/>
        <w:contextualSpacing/>
        <w:rPr>
          <w:rFonts w:ascii="Century Gothic" w:hAnsi="Century Gothic"/>
        </w:rPr>
      </w:pPr>
      <w:r>
        <w:rPr>
          <w:rFonts w:ascii="Century Gothic" w:hAnsi="굴림" w:hint="eastAsia"/>
        </w:rPr>
        <w:t xml:space="preserve"> </w:t>
      </w:r>
      <w:r>
        <w:rPr>
          <w:rFonts w:ascii="Century Gothic" w:hAnsi="굴림" w:hint="eastAsia"/>
        </w:rPr>
        <w:t>연산</w:t>
      </w:r>
      <w:r w:rsidRPr="008E3E81">
        <w:rPr>
          <w:rFonts w:ascii="Century Gothic" w:hAnsi="Century Gothic"/>
        </w:rPr>
        <w:t xml:space="preserve"> </w:t>
      </w:r>
      <w:r w:rsidRPr="008E3E81">
        <w:rPr>
          <w:rFonts w:ascii="Century Gothic" w:hAnsi="굴림"/>
        </w:rPr>
        <w:t>개요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865B04" w:rsidRPr="008E3E81" w:rsidTr="000A1280">
        <w:trPr>
          <w:jc w:val="center"/>
        </w:trPr>
        <w:tc>
          <w:tcPr>
            <w:tcW w:w="2518" w:type="dxa"/>
            <w:shd w:val="clear" w:color="auto" w:fill="C0CEF6"/>
            <w:vAlign w:val="center"/>
          </w:tcPr>
          <w:p w:rsidR="00865B04" w:rsidRPr="00E2323E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E2323E">
              <w:rPr>
                <w:rFonts w:ascii="Century Gothic" w:hAnsi="굴림"/>
                <w:b/>
                <w:sz w:val="22"/>
              </w:rPr>
              <w:lastRenderedPageBreak/>
              <w:t>연산</w:t>
            </w:r>
          </w:p>
        </w:tc>
        <w:tc>
          <w:tcPr>
            <w:tcW w:w="6185" w:type="dxa"/>
            <w:shd w:val="clear" w:color="auto" w:fill="C0CEF6"/>
            <w:vAlign w:val="center"/>
          </w:tcPr>
          <w:p w:rsidR="00865B04" w:rsidRPr="00E2323E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  <w:sz w:val="22"/>
              </w:rPr>
            </w:pPr>
            <w:r w:rsidRPr="00E2323E">
              <w:rPr>
                <w:rFonts w:ascii="Century Gothic" w:hAnsi="굴림"/>
                <w:b/>
                <w:sz w:val="22"/>
              </w:rPr>
              <w:t>설명</w:t>
            </w:r>
          </w:p>
        </w:tc>
      </w:tr>
      <w:tr w:rsidR="00865B04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65B04" w:rsidRPr="00E623C9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getReservationNum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865B04" w:rsidRPr="008E3E81" w:rsidRDefault="004C18A7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예약번호를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865B04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65B04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writeReviewboard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865B04" w:rsidRDefault="004C18A7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사용자가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게시판에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작성하면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추가되는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tr w:rsidR="00865B04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65B04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getReviewList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865B04" w:rsidRDefault="004C18A7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게시판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리스트를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불러온다</w:t>
            </w:r>
          </w:p>
        </w:tc>
      </w:tr>
      <w:tr w:rsidR="00865B04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65B04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getReview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865B04" w:rsidRDefault="004C18A7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하나의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게시글을</w:t>
            </w:r>
            <w:proofErr w:type="spellEnd"/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가져온다</w:t>
            </w:r>
          </w:p>
        </w:tc>
      </w:tr>
      <w:tr w:rsidR="00865B04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65B04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updateReview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865B04" w:rsidRDefault="004C18A7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글의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내용을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수정</w:t>
            </w:r>
          </w:p>
        </w:tc>
      </w:tr>
      <w:tr w:rsidR="00865B04" w:rsidRPr="008E3E81" w:rsidTr="000A1280"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 w:rsidR="00865B04" w:rsidRDefault="00865B04" w:rsidP="000A1280">
            <w:pPr>
              <w:wordWrap/>
              <w:spacing w:afterLines="50" w:after="120"/>
              <w:contextualSpacing/>
              <w:jc w:val="center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 w:hint="eastAsia"/>
                <w:b/>
              </w:rPr>
              <w:t>getReviewsByTitle</w:t>
            </w:r>
            <w:proofErr w:type="spellEnd"/>
          </w:p>
        </w:tc>
        <w:tc>
          <w:tcPr>
            <w:tcW w:w="6185" w:type="dxa"/>
            <w:shd w:val="clear" w:color="auto" w:fill="auto"/>
            <w:vAlign w:val="center"/>
          </w:tcPr>
          <w:p w:rsidR="00865B04" w:rsidRDefault="004C18A7" w:rsidP="000A1280">
            <w:pPr>
              <w:wordWrap/>
              <w:spacing w:afterLines="50" w:after="12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 w:hint="eastAsia"/>
              </w:rPr>
              <w:t>제목으로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글을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검색하고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해당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내용이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있으면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데이터베이스에서</w:t>
            </w:r>
            <w:r>
              <w:rPr>
                <w:rFonts w:ascii="Century Gothic" w:hAnsi="Century Gothic" w:hint="eastAsia"/>
              </w:rPr>
              <w:t xml:space="preserve"> </w:t>
            </w:r>
            <w:r>
              <w:rPr>
                <w:rFonts w:ascii="Century Gothic" w:hAnsi="Century Gothic" w:hint="eastAsia"/>
              </w:rPr>
              <w:t>가져오는</w:t>
            </w:r>
            <w:r>
              <w:rPr>
                <w:rFonts w:ascii="Century Gothic" w:hAnsi="Century Gothic" w:hint="eastAsia"/>
              </w:rPr>
              <w:t xml:space="preserve"> </w:t>
            </w:r>
            <w:proofErr w:type="spellStart"/>
            <w:r>
              <w:rPr>
                <w:rFonts w:ascii="Century Gothic" w:hAnsi="Century Gothic" w:hint="eastAsia"/>
              </w:rPr>
              <w:t>메소드</w:t>
            </w:r>
            <w:proofErr w:type="spellEnd"/>
          </w:p>
        </w:tc>
      </w:tr>
      <w:bookmarkEnd w:id="17"/>
      <w:bookmarkEnd w:id="18"/>
    </w:tbl>
    <w:p w:rsidR="00F91F9F" w:rsidRDefault="00F91F9F" w:rsidP="00E72AE5">
      <w:pPr>
        <w:pStyle w:val="a2"/>
      </w:pPr>
    </w:p>
    <w:p w:rsidR="00F91F9F" w:rsidRDefault="00F91F9F" w:rsidP="00E72AE5">
      <w:pPr>
        <w:pStyle w:val="a2"/>
      </w:pPr>
    </w:p>
    <w:p w:rsidR="001D379D" w:rsidRDefault="001D379D" w:rsidP="00E72AE5">
      <w:pPr>
        <w:pStyle w:val="a2"/>
      </w:pPr>
    </w:p>
    <w:p w:rsidR="001D379D" w:rsidRDefault="001D379D" w:rsidP="00E72AE5">
      <w:pPr>
        <w:pStyle w:val="a2"/>
      </w:pPr>
    </w:p>
    <w:p w:rsidR="001D379D" w:rsidRDefault="001D379D" w:rsidP="00E72AE5">
      <w:pPr>
        <w:pStyle w:val="a2"/>
      </w:pPr>
    </w:p>
    <w:p w:rsidR="001D379D" w:rsidRDefault="001D379D" w:rsidP="00E72AE5">
      <w:pPr>
        <w:pStyle w:val="a2"/>
      </w:pPr>
    </w:p>
    <w:p w:rsidR="001D379D" w:rsidRDefault="001D379D" w:rsidP="00E72AE5">
      <w:pPr>
        <w:pStyle w:val="a2"/>
      </w:pPr>
    </w:p>
    <w:p w:rsidR="001D379D" w:rsidRDefault="001D379D" w:rsidP="00E72AE5">
      <w:pPr>
        <w:pStyle w:val="a2"/>
      </w:pPr>
    </w:p>
    <w:p w:rsidR="001D379D" w:rsidRDefault="001D379D" w:rsidP="00E72AE5">
      <w:pPr>
        <w:pStyle w:val="a2"/>
      </w:pPr>
    </w:p>
    <w:p w:rsidR="00A20196" w:rsidRPr="00A20196" w:rsidRDefault="00A20196" w:rsidP="00A20196">
      <w:pPr>
        <w:pStyle w:val="a2"/>
      </w:pPr>
    </w:p>
    <w:sectPr w:rsidR="00A20196" w:rsidRPr="00A20196" w:rsidSect="008E3E81">
      <w:headerReference w:type="default" r:id="rId24"/>
      <w:footerReference w:type="default" r:id="rId25"/>
      <w:pgSz w:w="11906" w:h="16838" w:code="9"/>
      <w:pgMar w:top="1134" w:right="680" w:bottom="1134" w:left="1021" w:header="992" w:footer="851" w:gutter="0"/>
      <w:pgNumType w:start="1"/>
      <w:cols w:space="425" w:equalWidth="0">
        <w:col w:w="9808" w:space="425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182" w:rsidRDefault="00E87182">
      <w:r>
        <w:separator/>
      </w:r>
    </w:p>
  </w:endnote>
  <w:endnote w:type="continuationSeparator" w:id="0">
    <w:p w:rsidR="00E87182" w:rsidRDefault="00E87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49E" w:rsidRDefault="00F0749E">
    <w:pPr>
      <w:pStyle w:val="aa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0749E" w:rsidRDefault="00F0749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49E" w:rsidRDefault="00F0749E">
    <w:pPr>
      <w:pStyle w:val="aa"/>
    </w:pPr>
  </w:p>
  <w:p w:rsidR="00F0749E" w:rsidRDefault="00F0749E">
    <w:pPr>
      <w:pStyle w:val="aa"/>
    </w:pPr>
    <w:r>
      <w:rPr>
        <w:noProof/>
      </w:rPr>
      <w:pict>
        <v:line id="_x0000_s2050" style="position:absolute;left:0;text-align:left;z-index:251655680" from="-6pt,10.05pt" to="515.9pt,10.05pt" strokecolor="#036" strokeweight="4.5pt">
          <v:stroke linestyle="thickThin"/>
        </v:line>
      </w:pict>
    </w:r>
  </w:p>
  <w:p w:rsidR="00F0749E" w:rsidRDefault="00F0749E" w:rsidP="00EE6E20">
    <w:pPr>
      <w:pStyle w:val="aa"/>
      <w:jc w:val="right"/>
    </w:pPr>
    <w:r>
      <w:rPr>
        <w:rFonts w:hint="eastAsia"/>
        <w:noProof/>
      </w:rPr>
      <w:drawing>
        <wp:inline distT="0" distB="0" distL="0" distR="0">
          <wp:extent cx="590550" cy="409575"/>
          <wp:effectExtent l="19050" t="0" r="0" b="0"/>
          <wp:docPr id="42" name="그림 42" descr="KITR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KITR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0749E" w:rsidRDefault="00F0749E">
    <w:pPr>
      <w:pStyle w:val="aa"/>
      <w:framePr w:wrap="notBeside" w:vAnchor="page" w:hAnchor="page" w:x="5811" w:y="15771"/>
      <w:jc w:val="left"/>
      <w:rPr>
        <w:rStyle w:val="ad"/>
      </w:rPr>
    </w:pPr>
  </w:p>
  <w:p w:rsidR="00F0749E" w:rsidRDefault="00F0749E">
    <w:pPr>
      <w:pStyle w:val="aa"/>
      <w:tabs>
        <w:tab w:val="clear" w:pos="4252"/>
        <w:tab w:val="center" w:pos="462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49E" w:rsidRDefault="00F0749E">
    <w:pPr>
      <w:pStyle w:val="aa"/>
    </w:pPr>
    <w:r>
      <w:rPr>
        <w:noProof/>
      </w:rPr>
      <w:pict>
        <v:line id="_x0000_s2060" style="position:absolute;left:0;text-align:left;z-index:251658752" from="-6pt,7.55pt" to="515.9pt,7.55pt" o:allowincell="f" strokecolor="#036" strokeweight="4.5pt">
          <v:stroke linestyle="thickThin"/>
        </v:line>
      </w:pict>
    </w:r>
  </w:p>
  <w:p w:rsidR="00F0749E" w:rsidRDefault="00F0749E">
    <w:pPr>
      <w:pStyle w:val="aa"/>
      <w:tabs>
        <w:tab w:val="clear" w:pos="4252"/>
        <w:tab w:val="center" w:pos="4620"/>
      </w:tabs>
      <w:jc w:val="center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5876290</wp:posOffset>
          </wp:positionH>
          <wp:positionV relativeFrom="paragraph">
            <wp:posOffset>0</wp:posOffset>
          </wp:positionV>
          <wp:extent cx="590550" cy="409575"/>
          <wp:effectExtent l="19050" t="0" r="0" b="0"/>
          <wp:wrapNone/>
          <wp:docPr id="14" name="그림 14" descr="KITR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KITR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182" w:rsidRDefault="00E87182">
      <w:r>
        <w:separator/>
      </w:r>
    </w:p>
  </w:footnote>
  <w:footnote w:type="continuationSeparator" w:id="0">
    <w:p w:rsidR="00E87182" w:rsidRDefault="00E871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49E" w:rsidRDefault="00F0749E" w:rsidP="00157C86">
    <w:pPr>
      <w:tabs>
        <w:tab w:val="right" w:pos="10247"/>
      </w:tabs>
      <w:spacing w:after="40"/>
      <w:jc w:val="right"/>
      <w:rPr>
        <w:b/>
      </w:rPr>
    </w:pPr>
    <w:r>
      <w:rPr>
        <w:rFonts w:ascii="새굴림" w:eastAsia="새굴림" w:hAnsi="새굴림" w:hint="eastAsia"/>
        <w:b/>
      </w:rPr>
      <w:t>프로젝트 시스템 분석 명세서</w:t>
    </w:r>
  </w:p>
  <w:p w:rsidR="00F0749E" w:rsidRPr="004C4375" w:rsidRDefault="00F0749E" w:rsidP="00013B52">
    <w:pPr>
      <w:tabs>
        <w:tab w:val="right" w:pos="10247"/>
      </w:tabs>
      <w:spacing w:after="40"/>
      <w:rPr>
        <w:rFonts w:ascii="새굴림" w:eastAsia="새굴림" w:hAnsi="새굴림"/>
      </w:rPr>
    </w:pPr>
    <w:r>
      <w:rPr>
        <w:rFonts w:ascii="새굴림" w:eastAsia="새굴림" w:hAnsi="새굴림"/>
        <w:noProof/>
      </w:rPr>
      <w:pict>
        <v:line id="_x0000_s2056" style="position:absolute;left:0;text-align:left;z-index:251656704" from="-6pt,8.4pt" to="515.9pt,8.4pt" o:allowincell="f" strokecolor="#036" strokeweight="4.5pt">
          <v:stroke linestyle="thickThin"/>
        </v:line>
      </w:pict>
    </w:r>
  </w:p>
  <w:p w:rsidR="00F0749E" w:rsidRDefault="00F0749E">
    <w:pPr>
      <w:pStyle w:val="a9"/>
      <w:tabs>
        <w:tab w:val="clear" w:pos="4252"/>
        <w:tab w:val="clear" w:pos="8504"/>
        <w:tab w:val="right" w:pos="9365"/>
      </w:tabs>
      <w:rPr>
        <w:sz w:val="22"/>
      </w:rPr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49E" w:rsidRDefault="00F0749E" w:rsidP="00670E0F">
    <w:pPr>
      <w:tabs>
        <w:tab w:val="right" w:pos="10247"/>
      </w:tabs>
      <w:spacing w:after="40"/>
      <w:jc w:val="right"/>
      <w:rPr>
        <w:b/>
      </w:rPr>
    </w:pPr>
    <w:r>
      <w:rPr>
        <w:rFonts w:ascii="새굴림" w:eastAsia="새굴림" w:hAnsi="새굴림" w:hint="eastAsia"/>
        <w:b/>
      </w:rPr>
      <w:t>프로젝트 시스템 분석 명세서</w:t>
    </w:r>
  </w:p>
  <w:tbl>
    <w:tblPr>
      <w:tblW w:w="10432" w:type="dxa"/>
      <w:tblInd w:w="-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778"/>
      <w:gridCol w:w="3014"/>
      <w:gridCol w:w="1680"/>
      <w:gridCol w:w="1320"/>
      <w:gridCol w:w="1320"/>
      <w:gridCol w:w="1320"/>
    </w:tblGrid>
    <w:tr w:rsidR="00F0749E" w:rsidTr="00013B52">
      <w:trPr>
        <w:cantSplit/>
      </w:trPr>
      <w:tc>
        <w:tcPr>
          <w:tcW w:w="1778" w:type="dxa"/>
          <w:tcBorders>
            <w:top w:val="single" w:sz="6" w:space="0" w:color="auto"/>
            <w:bottom w:val="nil"/>
          </w:tcBorders>
          <w:shd w:val="clear" w:color="auto" w:fill="D9D9D9"/>
          <w:vAlign w:val="center"/>
        </w:tcPr>
        <w:p w:rsidR="00F0749E" w:rsidRDefault="00F0749E" w:rsidP="00157C86">
          <w:pPr>
            <w:pStyle w:val="aa"/>
            <w:tabs>
              <w:tab w:val="clear" w:pos="4252"/>
              <w:tab w:val="clear" w:pos="8504"/>
            </w:tabs>
            <w:snapToGrid/>
            <w:spacing w:line="240" w:lineRule="exact"/>
            <w:ind w:left="113" w:right="113"/>
            <w:jc w:val="distribute"/>
            <w:rPr>
              <w:b/>
            </w:rPr>
          </w:pPr>
          <w:r>
            <w:rPr>
              <w:rFonts w:hint="eastAsia"/>
              <w:b/>
            </w:rPr>
            <w:t>문서번호</w:t>
          </w:r>
        </w:p>
      </w:tc>
      <w:tc>
        <w:tcPr>
          <w:tcW w:w="3014" w:type="dxa"/>
          <w:vMerge w:val="restart"/>
          <w:vAlign w:val="center"/>
        </w:tcPr>
        <w:p w:rsidR="00F0749E" w:rsidRDefault="00F0749E" w:rsidP="00157C86">
          <w:pPr>
            <w:pStyle w:val="aa"/>
            <w:tabs>
              <w:tab w:val="clear" w:pos="4252"/>
              <w:tab w:val="clear" w:pos="8504"/>
            </w:tabs>
            <w:snapToGrid/>
            <w:spacing w:line="240" w:lineRule="exact"/>
            <w:rPr>
              <w:rFonts w:hint="eastAsia"/>
            </w:rPr>
          </w:pPr>
          <w:r>
            <w:t>KITRI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이공계</w:t>
          </w:r>
          <w:r>
            <w:rPr>
              <w:rFonts w:hint="eastAsia"/>
            </w:rPr>
            <w:t xml:space="preserve"> 78-1-</w:t>
          </w:r>
          <w:r>
            <w:t>2</w:t>
          </w:r>
        </w:p>
        <w:p w:rsidR="00F0749E" w:rsidRDefault="00F0749E" w:rsidP="00157C86">
          <w:pPr>
            <w:pStyle w:val="aa"/>
            <w:tabs>
              <w:tab w:val="clear" w:pos="4252"/>
              <w:tab w:val="clear" w:pos="8504"/>
            </w:tabs>
            <w:snapToGrid/>
            <w:spacing w:line="240" w:lineRule="exact"/>
            <w:rPr>
              <w:rFonts w:hint="eastAsia"/>
            </w:rPr>
          </w:pPr>
          <w:r>
            <w:rPr>
              <w:rFonts w:hint="eastAsia"/>
            </w:rPr>
            <w:t>프로젝트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시스템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개발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설계서</w:t>
          </w:r>
        </w:p>
      </w:tc>
      <w:tc>
        <w:tcPr>
          <w:tcW w:w="1680" w:type="dxa"/>
          <w:shd w:val="clear" w:color="auto" w:fill="D9D9D9"/>
          <w:vAlign w:val="center"/>
        </w:tcPr>
        <w:p w:rsidR="00F0749E" w:rsidRDefault="00F0749E" w:rsidP="00157C86">
          <w:pPr>
            <w:pStyle w:val="aa"/>
            <w:tabs>
              <w:tab w:val="clear" w:pos="4252"/>
              <w:tab w:val="clear" w:pos="8504"/>
            </w:tabs>
            <w:snapToGrid/>
            <w:spacing w:line="240" w:lineRule="exact"/>
            <w:ind w:left="57" w:right="57"/>
            <w:jc w:val="distribute"/>
            <w:rPr>
              <w:b/>
            </w:rPr>
          </w:pPr>
          <w:r>
            <w:rPr>
              <w:rFonts w:hint="eastAsia"/>
              <w:b/>
            </w:rPr>
            <w:t>작성일</w:t>
          </w:r>
        </w:p>
      </w:tc>
      <w:tc>
        <w:tcPr>
          <w:tcW w:w="1320" w:type="dxa"/>
          <w:vAlign w:val="center"/>
        </w:tcPr>
        <w:p w:rsidR="00F0749E" w:rsidRDefault="00F0749E" w:rsidP="00157C86">
          <w:pPr>
            <w:spacing w:line="240" w:lineRule="exact"/>
            <w:ind w:left="57" w:right="57"/>
            <w:jc w:val="distribute"/>
          </w:pPr>
          <w:r>
            <w:rPr>
              <w:rFonts w:hint="eastAsia"/>
            </w:rPr>
            <w:t>2015/0</w:t>
          </w:r>
          <w:r>
            <w:t>8</w:t>
          </w:r>
          <w:r>
            <w:rPr>
              <w:rFonts w:hint="eastAsia"/>
            </w:rPr>
            <w:t>/</w:t>
          </w:r>
          <w:r>
            <w:t>1</w:t>
          </w:r>
          <w:r>
            <w:rPr>
              <w:rFonts w:hint="eastAsia"/>
            </w:rPr>
            <w:t>9</w:t>
          </w:r>
        </w:p>
      </w:tc>
      <w:tc>
        <w:tcPr>
          <w:tcW w:w="1320" w:type="dxa"/>
          <w:shd w:val="clear" w:color="auto" w:fill="D9D9D9"/>
          <w:vAlign w:val="center"/>
        </w:tcPr>
        <w:p w:rsidR="00F0749E" w:rsidRDefault="00F0749E" w:rsidP="00157C86">
          <w:pPr>
            <w:spacing w:line="240" w:lineRule="exact"/>
            <w:ind w:left="57" w:right="57"/>
            <w:jc w:val="distribute"/>
            <w:rPr>
              <w:b/>
            </w:rPr>
          </w:pPr>
          <w:r>
            <w:rPr>
              <w:rFonts w:hint="eastAsia"/>
              <w:b/>
            </w:rPr>
            <w:t>승인일</w:t>
          </w:r>
        </w:p>
      </w:tc>
      <w:tc>
        <w:tcPr>
          <w:tcW w:w="1320" w:type="dxa"/>
          <w:vAlign w:val="center"/>
        </w:tcPr>
        <w:p w:rsidR="00F0749E" w:rsidRDefault="00F0749E" w:rsidP="00157C86">
          <w:pPr>
            <w:spacing w:line="240" w:lineRule="exact"/>
            <w:ind w:left="57" w:right="57"/>
            <w:jc w:val="distribute"/>
          </w:pPr>
          <w:r>
            <w:rPr>
              <w:rFonts w:hint="eastAsia"/>
            </w:rPr>
            <w:t>2015/0</w:t>
          </w:r>
          <w:r>
            <w:t>8</w:t>
          </w:r>
          <w:r>
            <w:rPr>
              <w:rFonts w:hint="eastAsia"/>
            </w:rPr>
            <w:t>/</w:t>
          </w:r>
          <w:r>
            <w:t>20</w:t>
          </w:r>
        </w:p>
      </w:tc>
    </w:tr>
    <w:tr w:rsidR="00F0749E" w:rsidTr="00013B52">
      <w:trPr>
        <w:cantSplit/>
      </w:trPr>
      <w:tc>
        <w:tcPr>
          <w:tcW w:w="1778" w:type="dxa"/>
          <w:tcBorders>
            <w:top w:val="single" w:sz="6" w:space="0" w:color="auto"/>
            <w:bottom w:val="single" w:sz="12" w:space="0" w:color="auto"/>
          </w:tcBorders>
          <w:shd w:val="clear" w:color="00FF00" w:fill="auto"/>
          <w:vAlign w:val="center"/>
        </w:tcPr>
        <w:p w:rsidR="00F0749E" w:rsidRDefault="00F0749E" w:rsidP="00157C86">
          <w:pPr>
            <w:pStyle w:val="aa"/>
            <w:tabs>
              <w:tab w:val="clear" w:pos="4252"/>
              <w:tab w:val="clear" w:pos="8504"/>
            </w:tabs>
            <w:snapToGrid/>
            <w:spacing w:line="240" w:lineRule="exact"/>
            <w:ind w:left="113" w:right="113"/>
            <w:jc w:val="distribute"/>
            <w:rPr>
              <w:b/>
            </w:rPr>
          </w:pPr>
          <w:r>
            <w:rPr>
              <w:rFonts w:hint="eastAsia"/>
              <w:b/>
            </w:rPr>
            <w:t>문</w:t>
          </w:r>
          <w:r>
            <w:rPr>
              <w:rFonts w:hint="eastAsia"/>
              <w:b/>
            </w:rPr>
            <w:t xml:space="preserve"> </w:t>
          </w:r>
          <w:r>
            <w:rPr>
              <w:rFonts w:hint="eastAsia"/>
              <w:b/>
            </w:rPr>
            <w:t>서</w:t>
          </w:r>
          <w:r>
            <w:rPr>
              <w:rFonts w:hint="eastAsia"/>
              <w:b/>
            </w:rPr>
            <w:t xml:space="preserve"> </w:t>
          </w:r>
          <w:r>
            <w:rPr>
              <w:rFonts w:hint="eastAsia"/>
              <w:b/>
            </w:rPr>
            <w:t>이</w:t>
          </w:r>
          <w:r>
            <w:rPr>
              <w:rFonts w:hint="eastAsia"/>
              <w:b/>
            </w:rPr>
            <w:t xml:space="preserve"> </w:t>
          </w:r>
          <w:proofErr w:type="spellStart"/>
          <w:r>
            <w:rPr>
              <w:rFonts w:hint="eastAsia"/>
              <w:b/>
            </w:rPr>
            <w:t>름</w:t>
          </w:r>
          <w:proofErr w:type="spellEnd"/>
        </w:p>
      </w:tc>
      <w:tc>
        <w:tcPr>
          <w:tcW w:w="3014" w:type="dxa"/>
          <w:vMerge/>
          <w:vAlign w:val="center"/>
        </w:tcPr>
        <w:p w:rsidR="00F0749E" w:rsidRDefault="00F0749E" w:rsidP="00157C86">
          <w:pPr>
            <w:pStyle w:val="aa"/>
            <w:tabs>
              <w:tab w:val="clear" w:pos="4252"/>
              <w:tab w:val="clear" w:pos="8504"/>
            </w:tabs>
            <w:snapToGrid/>
            <w:spacing w:line="240" w:lineRule="exact"/>
          </w:pPr>
        </w:p>
      </w:tc>
      <w:tc>
        <w:tcPr>
          <w:tcW w:w="1680" w:type="dxa"/>
          <w:shd w:val="clear" w:color="auto" w:fill="D9D9D9"/>
          <w:vAlign w:val="center"/>
        </w:tcPr>
        <w:p w:rsidR="00F0749E" w:rsidRDefault="00F0749E" w:rsidP="00157C86">
          <w:pPr>
            <w:pStyle w:val="aa"/>
            <w:tabs>
              <w:tab w:val="clear" w:pos="4252"/>
              <w:tab w:val="clear" w:pos="8504"/>
            </w:tabs>
            <w:snapToGrid/>
            <w:spacing w:line="240" w:lineRule="exact"/>
            <w:ind w:left="57" w:right="57"/>
            <w:jc w:val="distribute"/>
            <w:rPr>
              <w:b/>
            </w:rPr>
          </w:pPr>
          <w:r>
            <w:rPr>
              <w:rFonts w:hint="eastAsia"/>
              <w:b/>
            </w:rPr>
            <w:t>작성자</w:t>
          </w:r>
        </w:p>
      </w:tc>
      <w:tc>
        <w:tcPr>
          <w:tcW w:w="1320" w:type="dxa"/>
          <w:vAlign w:val="center"/>
        </w:tcPr>
        <w:p w:rsidR="00F0749E" w:rsidRDefault="00F0749E" w:rsidP="00157C86">
          <w:pPr>
            <w:spacing w:line="240" w:lineRule="exact"/>
            <w:ind w:left="57" w:right="57"/>
            <w:jc w:val="center"/>
          </w:pPr>
          <w:r>
            <w:rPr>
              <w:rFonts w:hint="eastAsia"/>
            </w:rPr>
            <w:t>노</w:t>
          </w:r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희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석</w:t>
          </w:r>
        </w:p>
      </w:tc>
      <w:tc>
        <w:tcPr>
          <w:tcW w:w="1320" w:type="dxa"/>
          <w:shd w:val="clear" w:color="auto" w:fill="D9D9D9"/>
          <w:vAlign w:val="center"/>
        </w:tcPr>
        <w:p w:rsidR="00F0749E" w:rsidRDefault="00F0749E" w:rsidP="00157C86">
          <w:pPr>
            <w:spacing w:line="240" w:lineRule="exact"/>
            <w:ind w:left="57" w:right="57"/>
            <w:jc w:val="distribute"/>
            <w:rPr>
              <w:b/>
            </w:rPr>
          </w:pPr>
          <w:smartTag w:uri="urn:schemas-microsoft-com:office:smarttags" w:element="PersonName">
            <w:smartTag w:uri="urn:schemas:contacts" w:element="Sn">
              <w:r>
                <w:rPr>
                  <w:rFonts w:hint="eastAsia"/>
                  <w:b/>
                </w:rPr>
                <w:t>승</w:t>
              </w:r>
            </w:smartTag>
            <w:smartTag w:uri="urn:schemas:contacts" w:element="GivenName">
              <w:r>
                <w:rPr>
                  <w:rFonts w:hint="eastAsia"/>
                  <w:b/>
                </w:rPr>
                <w:t>인자</w:t>
              </w:r>
            </w:smartTag>
          </w:smartTag>
        </w:p>
      </w:tc>
      <w:tc>
        <w:tcPr>
          <w:tcW w:w="1320" w:type="dxa"/>
          <w:vAlign w:val="center"/>
        </w:tcPr>
        <w:p w:rsidR="00F0749E" w:rsidRDefault="00F0749E" w:rsidP="00157C86">
          <w:pPr>
            <w:spacing w:line="240" w:lineRule="exact"/>
            <w:ind w:left="57" w:right="57"/>
            <w:jc w:val="distribute"/>
          </w:pPr>
          <w:r>
            <w:rPr>
              <w:rFonts w:hint="eastAsia"/>
            </w:rPr>
            <w:t>김명섭</w:t>
          </w:r>
        </w:p>
      </w:tc>
    </w:tr>
  </w:tbl>
  <w:p w:rsidR="00F0749E" w:rsidRPr="001B55E3" w:rsidRDefault="00F0749E">
    <w:pPr>
      <w:pStyle w:val="a9"/>
      <w:tabs>
        <w:tab w:val="clear" w:pos="4252"/>
        <w:tab w:val="clear" w:pos="8504"/>
        <w:tab w:val="right" w:pos="9365"/>
      </w:tabs>
    </w:pPr>
    <w:r>
      <w:rPr>
        <w:noProof/>
      </w:rPr>
      <w:pict>
        <v:rect id="_x0000_s2057" style="position:absolute;left:0;text-align:left;margin-left:-4.3pt;margin-top:10.4pt;width:520.2pt;height:672pt;z-index:251657728;mso-position-horizontal-relative:text;mso-position-vertical-relative:text" o:allowincell="f" strokeweight="1.5pt"/>
      </w:pic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90ACC056"/>
    <w:lvl w:ilvl="0">
      <w:start w:val="1"/>
      <w:numFmt w:val="bullet"/>
      <w:pStyle w:val="5"/>
      <w:lvlText w:val="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sz w:val="14"/>
      </w:rPr>
    </w:lvl>
  </w:abstractNum>
  <w:abstractNum w:abstractNumId="1" w15:restartNumberingAfterBreak="0">
    <w:nsid w:val="FFFFFF81"/>
    <w:multiLevelType w:val="singleLevel"/>
    <w:tmpl w:val="1A3CF5FE"/>
    <w:lvl w:ilvl="0">
      <w:start w:val="1"/>
      <w:numFmt w:val="bullet"/>
      <w:pStyle w:val="4"/>
      <w:lvlText w:val="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84C628D0"/>
    <w:lvl w:ilvl="0">
      <w:start w:val="1"/>
      <w:numFmt w:val="bullet"/>
      <w:pStyle w:val="3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28C0ADD6"/>
    <w:lvl w:ilvl="0">
      <w:start w:val="1"/>
      <w:numFmt w:val="bullet"/>
      <w:pStyle w:val="2"/>
      <w:lvlText w:val="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487063A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FFFFFFFB"/>
    <w:multiLevelType w:val="multilevel"/>
    <w:tmpl w:val="282210D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0"/>
      <w:lvlText w:val="%1.%2."/>
      <w:legacy w:legacy="1" w:legacySpace="144" w:legacyIndent="0"/>
      <w:lvlJc w:val="left"/>
    </w:lvl>
    <w:lvl w:ilvl="2">
      <w:start w:val="1"/>
      <w:numFmt w:val="decimal"/>
      <w:pStyle w:val="30"/>
      <w:lvlText w:val="%1.%2.%3."/>
      <w:legacy w:legacy="1" w:legacySpace="144" w:legacyIndent="0"/>
      <w:lvlJc w:val="left"/>
    </w:lvl>
    <w:lvl w:ilvl="3">
      <w:start w:val="1"/>
      <w:numFmt w:val="decimal"/>
      <w:pStyle w:val="40"/>
      <w:lvlText w:val="%1.%2.%3.%4."/>
      <w:legacy w:legacy="1" w:legacySpace="144" w:legacyIndent="0"/>
      <w:lvlJc w:val="left"/>
    </w:lvl>
    <w:lvl w:ilvl="4">
      <w:start w:val="1"/>
      <w:numFmt w:val="decimal"/>
      <w:pStyle w:val="50"/>
      <w:lvlText w:val="%1.%2.%3.%4.%5."/>
      <w:legacy w:legacy="1" w:legacySpace="144" w:legacyIndent="0"/>
      <w:lvlJc w:val="left"/>
      <w:rPr>
        <w:sz w:val="24"/>
      </w:rPr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6" w15:restartNumberingAfterBreak="0">
    <w:nsid w:val="0AE40EFD"/>
    <w:multiLevelType w:val="singleLevel"/>
    <w:tmpl w:val="AF22332E"/>
    <w:lvl w:ilvl="0">
      <w:start w:val="1"/>
      <w:numFmt w:val="bullet"/>
      <w:pStyle w:val="21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  <w:sz w:val="12"/>
      </w:rPr>
    </w:lvl>
  </w:abstractNum>
  <w:abstractNum w:abstractNumId="7" w15:restartNumberingAfterBreak="0">
    <w:nsid w:val="20BC7803"/>
    <w:multiLevelType w:val="singleLevel"/>
    <w:tmpl w:val="1264F204"/>
    <w:lvl w:ilvl="0">
      <w:start w:val="1"/>
      <w:numFmt w:val="bullet"/>
      <w:pStyle w:val="60"/>
      <w:lvlText w:val="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sz w:val="12"/>
      </w:rPr>
    </w:lvl>
  </w:abstractNum>
  <w:abstractNum w:abstractNumId="8" w15:restartNumberingAfterBreak="0">
    <w:nsid w:val="3EC37D02"/>
    <w:multiLevelType w:val="singleLevel"/>
    <w:tmpl w:val="3DFAEF70"/>
    <w:lvl w:ilvl="0">
      <w:start w:val="1"/>
      <w:numFmt w:val="bullet"/>
      <w:pStyle w:val="10"/>
      <w:lvlText w:val=""/>
      <w:lvlJc w:val="left"/>
      <w:pPr>
        <w:tabs>
          <w:tab w:val="num" w:pos="425"/>
        </w:tabs>
        <w:ind w:left="425" w:hanging="425"/>
      </w:pPr>
      <w:rPr>
        <w:rFonts w:ascii="Monotype Sorts" w:hAnsi="Monotype Sorts" w:hint="default"/>
        <w:sz w:val="20"/>
      </w:rPr>
    </w:lvl>
  </w:abstractNum>
  <w:abstractNum w:abstractNumId="9" w15:restartNumberingAfterBreak="0">
    <w:nsid w:val="413374C8"/>
    <w:multiLevelType w:val="singleLevel"/>
    <w:tmpl w:val="71D8D7FA"/>
    <w:lvl w:ilvl="0">
      <w:start w:val="1"/>
      <w:numFmt w:val="bullet"/>
      <w:pStyle w:val="a0"/>
      <w:lvlText w:val="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sz w:val="20"/>
      </w:rPr>
    </w:lvl>
  </w:abstractNum>
  <w:abstractNum w:abstractNumId="10" w15:restartNumberingAfterBreak="0">
    <w:nsid w:val="43E200DF"/>
    <w:multiLevelType w:val="hybridMultilevel"/>
    <w:tmpl w:val="E35A843A"/>
    <w:lvl w:ilvl="0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1" w15:restartNumberingAfterBreak="0">
    <w:nsid w:val="4EC650C2"/>
    <w:multiLevelType w:val="singleLevel"/>
    <w:tmpl w:val="D8CEF4E6"/>
    <w:lvl w:ilvl="0">
      <w:start w:val="1"/>
      <w:numFmt w:val="bullet"/>
      <w:pStyle w:val="11"/>
      <w:lvlText w:val=""/>
      <w:lvlJc w:val="left"/>
      <w:pPr>
        <w:tabs>
          <w:tab w:val="num" w:pos="360"/>
        </w:tabs>
        <w:ind w:left="170" w:hanging="170"/>
      </w:pPr>
      <w:rPr>
        <w:rFonts w:ascii="Monotype Sorts" w:hAnsi="Monotype Sorts" w:hint="default"/>
        <w:sz w:val="16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61" style="mso-wrap-style:none;v-text-anchor:middle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B445C7"/>
    <w:rsid w:val="00001F21"/>
    <w:rsid w:val="00003957"/>
    <w:rsid w:val="00011DB8"/>
    <w:rsid w:val="00013B52"/>
    <w:rsid w:val="000155A3"/>
    <w:rsid w:val="00016167"/>
    <w:rsid w:val="00016667"/>
    <w:rsid w:val="00020731"/>
    <w:rsid w:val="000248E6"/>
    <w:rsid w:val="00032380"/>
    <w:rsid w:val="000337E9"/>
    <w:rsid w:val="000431B5"/>
    <w:rsid w:val="00054C7A"/>
    <w:rsid w:val="00055965"/>
    <w:rsid w:val="00064E16"/>
    <w:rsid w:val="000706B3"/>
    <w:rsid w:val="0007274D"/>
    <w:rsid w:val="000838A3"/>
    <w:rsid w:val="00085363"/>
    <w:rsid w:val="00090363"/>
    <w:rsid w:val="000911F0"/>
    <w:rsid w:val="000A1280"/>
    <w:rsid w:val="000A7088"/>
    <w:rsid w:val="000B523B"/>
    <w:rsid w:val="000C209E"/>
    <w:rsid w:val="000C5B10"/>
    <w:rsid w:val="000D0421"/>
    <w:rsid w:val="000D26AD"/>
    <w:rsid w:val="000D7611"/>
    <w:rsid w:val="000D7807"/>
    <w:rsid w:val="000E12E4"/>
    <w:rsid w:val="000E478E"/>
    <w:rsid w:val="000E5B3A"/>
    <w:rsid w:val="000E5E68"/>
    <w:rsid w:val="000E712C"/>
    <w:rsid w:val="000E73A2"/>
    <w:rsid w:val="000F44AE"/>
    <w:rsid w:val="000F4742"/>
    <w:rsid w:val="000F624C"/>
    <w:rsid w:val="000F6DFF"/>
    <w:rsid w:val="000F7A67"/>
    <w:rsid w:val="00100A2B"/>
    <w:rsid w:val="00102F00"/>
    <w:rsid w:val="00107169"/>
    <w:rsid w:val="001103C2"/>
    <w:rsid w:val="001103EE"/>
    <w:rsid w:val="00123E5B"/>
    <w:rsid w:val="001244C0"/>
    <w:rsid w:val="00132D03"/>
    <w:rsid w:val="00134822"/>
    <w:rsid w:val="00134EE6"/>
    <w:rsid w:val="00135217"/>
    <w:rsid w:val="001359EE"/>
    <w:rsid w:val="001367F6"/>
    <w:rsid w:val="00141E9C"/>
    <w:rsid w:val="001466A7"/>
    <w:rsid w:val="00150A6D"/>
    <w:rsid w:val="00150D2A"/>
    <w:rsid w:val="00151462"/>
    <w:rsid w:val="001525B5"/>
    <w:rsid w:val="00154FDD"/>
    <w:rsid w:val="00157C86"/>
    <w:rsid w:val="00163FED"/>
    <w:rsid w:val="00165730"/>
    <w:rsid w:val="001825C0"/>
    <w:rsid w:val="001851FC"/>
    <w:rsid w:val="0019143E"/>
    <w:rsid w:val="001947C3"/>
    <w:rsid w:val="001A42C4"/>
    <w:rsid w:val="001A5627"/>
    <w:rsid w:val="001A6386"/>
    <w:rsid w:val="001A6DCC"/>
    <w:rsid w:val="001B1B21"/>
    <w:rsid w:val="001B30FE"/>
    <w:rsid w:val="001B3DF5"/>
    <w:rsid w:val="001B552B"/>
    <w:rsid w:val="001B55E3"/>
    <w:rsid w:val="001C61DB"/>
    <w:rsid w:val="001D0365"/>
    <w:rsid w:val="001D379D"/>
    <w:rsid w:val="001D7D64"/>
    <w:rsid w:val="001E0BE7"/>
    <w:rsid w:val="001E0C00"/>
    <w:rsid w:val="001E72EE"/>
    <w:rsid w:val="001F3E46"/>
    <w:rsid w:val="001F6658"/>
    <w:rsid w:val="001F686A"/>
    <w:rsid w:val="002062AE"/>
    <w:rsid w:val="00210081"/>
    <w:rsid w:val="00210339"/>
    <w:rsid w:val="002164B5"/>
    <w:rsid w:val="00227633"/>
    <w:rsid w:val="0023058B"/>
    <w:rsid w:val="0023161C"/>
    <w:rsid w:val="00232677"/>
    <w:rsid w:val="002326EE"/>
    <w:rsid w:val="002331C2"/>
    <w:rsid w:val="00233DE8"/>
    <w:rsid w:val="002355DD"/>
    <w:rsid w:val="00241BC8"/>
    <w:rsid w:val="00243B36"/>
    <w:rsid w:val="0025419F"/>
    <w:rsid w:val="00255B09"/>
    <w:rsid w:val="00260A79"/>
    <w:rsid w:val="002630BD"/>
    <w:rsid w:val="00266D42"/>
    <w:rsid w:val="0027317F"/>
    <w:rsid w:val="00276FDA"/>
    <w:rsid w:val="002806B2"/>
    <w:rsid w:val="0028163C"/>
    <w:rsid w:val="00284E98"/>
    <w:rsid w:val="0028518A"/>
    <w:rsid w:val="00292261"/>
    <w:rsid w:val="002A1B53"/>
    <w:rsid w:val="002A6079"/>
    <w:rsid w:val="002A7389"/>
    <w:rsid w:val="002B0465"/>
    <w:rsid w:val="002B6ABE"/>
    <w:rsid w:val="002B7693"/>
    <w:rsid w:val="002C6E96"/>
    <w:rsid w:val="002D41EE"/>
    <w:rsid w:val="002D507F"/>
    <w:rsid w:val="002D61AE"/>
    <w:rsid w:val="002E0B9E"/>
    <w:rsid w:val="002E0DD5"/>
    <w:rsid w:val="002E5078"/>
    <w:rsid w:val="002F0E13"/>
    <w:rsid w:val="00310BA6"/>
    <w:rsid w:val="00314B67"/>
    <w:rsid w:val="0031626F"/>
    <w:rsid w:val="00320D3B"/>
    <w:rsid w:val="0032373C"/>
    <w:rsid w:val="00325ED7"/>
    <w:rsid w:val="00326186"/>
    <w:rsid w:val="00327B58"/>
    <w:rsid w:val="00334A51"/>
    <w:rsid w:val="003358B3"/>
    <w:rsid w:val="0034034B"/>
    <w:rsid w:val="00347CAF"/>
    <w:rsid w:val="00347CBB"/>
    <w:rsid w:val="003545C5"/>
    <w:rsid w:val="003709F0"/>
    <w:rsid w:val="00372544"/>
    <w:rsid w:val="00372719"/>
    <w:rsid w:val="00372B59"/>
    <w:rsid w:val="0037444B"/>
    <w:rsid w:val="00377BB7"/>
    <w:rsid w:val="00395568"/>
    <w:rsid w:val="00396177"/>
    <w:rsid w:val="003A67CD"/>
    <w:rsid w:val="003A6F0F"/>
    <w:rsid w:val="003B1374"/>
    <w:rsid w:val="003B1D12"/>
    <w:rsid w:val="003B5FFE"/>
    <w:rsid w:val="003D2235"/>
    <w:rsid w:val="003E3A3C"/>
    <w:rsid w:val="003E56C4"/>
    <w:rsid w:val="003F0A59"/>
    <w:rsid w:val="003F6B9E"/>
    <w:rsid w:val="0040530D"/>
    <w:rsid w:val="00410D3A"/>
    <w:rsid w:val="00414245"/>
    <w:rsid w:val="004145F9"/>
    <w:rsid w:val="00430479"/>
    <w:rsid w:val="00437289"/>
    <w:rsid w:val="00440989"/>
    <w:rsid w:val="00442691"/>
    <w:rsid w:val="004452DA"/>
    <w:rsid w:val="0044620D"/>
    <w:rsid w:val="0044781C"/>
    <w:rsid w:val="00453372"/>
    <w:rsid w:val="00466A7B"/>
    <w:rsid w:val="00485055"/>
    <w:rsid w:val="004874B9"/>
    <w:rsid w:val="00492876"/>
    <w:rsid w:val="00495B94"/>
    <w:rsid w:val="0049693E"/>
    <w:rsid w:val="004A6D7A"/>
    <w:rsid w:val="004C18A7"/>
    <w:rsid w:val="004C4375"/>
    <w:rsid w:val="004D5CF6"/>
    <w:rsid w:val="004D685D"/>
    <w:rsid w:val="004E5D17"/>
    <w:rsid w:val="004E6104"/>
    <w:rsid w:val="004F6E37"/>
    <w:rsid w:val="0050767D"/>
    <w:rsid w:val="0051308B"/>
    <w:rsid w:val="0051342C"/>
    <w:rsid w:val="00515684"/>
    <w:rsid w:val="0051603A"/>
    <w:rsid w:val="00521497"/>
    <w:rsid w:val="005324F9"/>
    <w:rsid w:val="0053321D"/>
    <w:rsid w:val="0053345E"/>
    <w:rsid w:val="00543A63"/>
    <w:rsid w:val="005471FD"/>
    <w:rsid w:val="00550965"/>
    <w:rsid w:val="005720C3"/>
    <w:rsid w:val="0057407A"/>
    <w:rsid w:val="00576C98"/>
    <w:rsid w:val="00583AEF"/>
    <w:rsid w:val="00583B02"/>
    <w:rsid w:val="00585559"/>
    <w:rsid w:val="00595EAC"/>
    <w:rsid w:val="005A5F34"/>
    <w:rsid w:val="005B0AEC"/>
    <w:rsid w:val="005B141D"/>
    <w:rsid w:val="005B39E6"/>
    <w:rsid w:val="005C0D8A"/>
    <w:rsid w:val="005C15FA"/>
    <w:rsid w:val="005D57FF"/>
    <w:rsid w:val="005E25D5"/>
    <w:rsid w:val="005F0E9E"/>
    <w:rsid w:val="00601529"/>
    <w:rsid w:val="006019BE"/>
    <w:rsid w:val="00601BFA"/>
    <w:rsid w:val="00603365"/>
    <w:rsid w:val="00612278"/>
    <w:rsid w:val="00620FFC"/>
    <w:rsid w:val="0062131D"/>
    <w:rsid w:val="00627502"/>
    <w:rsid w:val="0063385E"/>
    <w:rsid w:val="0063657D"/>
    <w:rsid w:val="0064443A"/>
    <w:rsid w:val="00647062"/>
    <w:rsid w:val="00647C2A"/>
    <w:rsid w:val="006534C9"/>
    <w:rsid w:val="00660577"/>
    <w:rsid w:val="0066478B"/>
    <w:rsid w:val="00670E0F"/>
    <w:rsid w:val="006715E1"/>
    <w:rsid w:val="0067521B"/>
    <w:rsid w:val="006842AE"/>
    <w:rsid w:val="00685989"/>
    <w:rsid w:val="00687DC4"/>
    <w:rsid w:val="00692076"/>
    <w:rsid w:val="00693A0C"/>
    <w:rsid w:val="006945D8"/>
    <w:rsid w:val="00695755"/>
    <w:rsid w:val="006A38CB"/>
    <w:rsid w:val="006A518B"/>
    <w:rsid w:val="006B299B"/>
    <w:rsid w:val="006B4739"/>
    <w:rsid w:val="006C31FD"/>
    <w:rsid w:val="006C3CFF"/>
    <w:rsid w:val="006C5FF9"/>
    <w:rsid w:val="006E3789"/>
    <w:rsid w:val="006E65BD"/>
    <w:rsid w:val="006F4716"/>
    <w:rsid w:val="006F772E"/>
    <w:rsid w:val="007004C3"/>
    <w:rsid w:val="007075B0"/>
    <w:rsid w:val="007135ED"/>
    <w:rsid w:val="00716A1E"/>
    <w:rsid w:val="00721DBD"/>
    <w:rsid w:val="007240F5"/>
    <w:rsid w:val="00724551"/>
    <w:rsid w:val="00726AE1"/>
    <w:rsid w:val="00726AEA"/>
    <w:rsid w:val="00732E5B"/>
    <w:rsid w:val="00737164"/>
    <w:rsid w:val="007373D6"/>
    <w:rsid w:val="0074013A"/>
    <w:rsid w:val="007419BE"/>
    <w:rsid w:val="007439C0"/>
    <w:rsid w:val="00746350"/>
    <w:rsid w:val="007474C8"/>
    <w:rsid w:val="0075075F"/>
    <w:rsid w:val="00750767"/>
    <w:rsid w:val="00757B79"/>
    <w:rsid w:val="007721A4"/>
    <w:rsid w:val="00774135"/>
    <w:rsid w:val="007850C0"/>
    <w:rsid w:val="007918EB"/>
    <w:rsid w:val="007932F8"/>
    <w:rsid w:val="007940E1"/>
    <w:rsid w:val="007952C7"/>
    <w:rsid w:val="007A00B4"/>
    <w:rsid w:val="007A4713"/>
    <w:rsid w:val="007B3F9B"/>
    <w:rsid w:val="007B4202"/>
    <w:rsid w:val="007D3750"/>
    <w:rsid w:val="007D3F16"/>
    <w:rsid w:val="007D565E"/>
    <w:rsid w:val="007D7CD8"/>
    <w:rsid w:val="007E72E7"/>
    <w:rsid w:val="007F3C9C"/>
    <w:rsid w:val="007F582B"/>
    <w:rsid w:val="00800B5C"/>
    <w:rsid w:val="00804949"/>
    <w:rsid w:val="00806960"/>
    <w:rsid w:val="00814032"/>
    <w:rsid w:val="008148C8"/>
    <w:rsid w:val="00815807"/>
    <w:rsid w:val="00827EA1"/>
    <w:rsid w:val="00832791"/>
    <w:rsid w:val="008334DB"/>
    <w:rsid w:val="00837660"/>
    <w:rsid w:val="00840C6B"/>
    <w:rsid w:val="008414D8"/>
    <w:rsid w:val="00845ABC"/>
    <w:rsid w:val="00852A91"/>
    <w:rsid w:val="0085518E"/>
    <w:rsid w:val="00857956"/>
    <w:rsid w:val="00865685"/>
    <w:rsid w:val="00865B04"/>
    <w:rsid w:val="00866C48"/>
    <w:rsid w:val="0088172C"/>
    <w:rsid w:val="008847F0"/>
    <w:rsid w:val="00886B6D"/>
    <w:rsid w:val="00897B64"/>
    <w:rsid w:val="008A05BD"/>
    <w:rsid w:val="008A3E18"/>
    <w:rsid w:val="008A5361"/>
    <w:rsid w:val="008B1EB8"/>
    <w:rsid w:val="008B2A9B"/>
    <w:rsid w:val="008B548B"/>
    <w:rsid w:val="008C2582"/>
    <w:rsid w:val="008C2A96"/>
    <w:rsid w:val="008C2C03"/>
    <w:rsid w:val="008C2C77"/>
    <w:rsid w:val="008C40EF"/>
    <w:rsid w:val="008C538C"/>
    <w:rsid w:val="008C726B"/>
    <w:rsid w:val="008D2AA1"/>
    <w:rsid w:val="008D46F6"/>
    <w:rsid w:val="008D5B36"/>
    <w:rsid w:val="008D6A99"/>
    <w:rsid w:val="008E0E15"/>
    <w:rsid w:val="008E1385"/>
    <w:rsid w:val="008E22C4"/>
    <w:rsid w:val="008E2824"/>
    <w:rsid w:val="008E3E81"/>
    <w:rsid w:val="008E59B1"/>
    <w:rsid w:val="008E5BAB"/>
    <w:rsid w:val="008E6E3F"/>
    <w:rsid w:val="008E7BAE"/>
    <w:rsid w:val="008F2394"/>
    <w:rsid w:val="008F6631"/>
    <w:rsid w:val="00916185"/>
    <w:rsid w:val="009210A3"/>
    <w:rsid w:val="00922FDD"/>
    <w:rsid w:val="00924DFD"/>
    <w:rsid w:val="0093478F"/>
    <w:rsid w:val="0094311A"/>
    <w:rsid w:val="009446C6"/>
    <w:rsid w:val="00944912"/>
    <w:rsid w:val="0095240B"/>
    <w:rsid w:val="00955F2B"/>
    <w:rsid w:val="00965ED6"/>
    <w:rsid w:val="00966796"/>
    <w:rsid w:val="00967471"/>
    <w:rsid w:val="009739ED"/>
    <w:rsid w:val="00975B0F"/>
    <w:rsid w:val="00976D8A"/>
    <w:rsid w:val="00984D95"/>
    <w:rsid w:val="009A0ED3"/>
    <w:rsid w:val="009A4ADB"/>
    <w:rsid w:val="009B0701"/>
    <w:rsid w:val="009B5B08"/>
    <w:rsid w:val="009C1BF7"/>
    <w:rsid w:val="009C66EE"/>
    <w:rsid w:val="009D334A"/>
    <w:rsid w:val="009D5ED9"/>
    <w:rsid w:val="009E50F6"/>
    <w:rsid w:val="009E5EEE"/>
    <w:rsid w:val="009E639C"/>
    <w:rsid w:val="00A12139"/>
    <w:rsid w:val="00A1691B"/>
    <w:rsid w:val="00A20196"/>
    <w:rsid w:val="00A20569"/>
    <w:rsid w:val="00A310A2"/>
    <w:rsid w:val="00A35993"/>
    <w:rsid w:val="00A42EF5"/>
    <w:rsid w:val="00A56342"/>
    <w:rsid w:val="00A574FE"/>
    <w:rsid w:val="00A63C37"/>
    <w:rsid w:val="00A731D5"/>
    <w:rsid w:val="00A93233"/>
    <w:rsid w:val="00A940C6"/>
    <w:rsid w:val="00AA0CF1"/>
    <w:rsid w:val="00AA21F7"/>
    <w:rsid w:val="00AA5700"/>
    <w:rsid w:val="00AB28C7"/>
    <w:rsid w:val="00AB6895"/>
    <w:rsid w:val="00AC0EC2"/>
    <w:rsid w:val="00AC320B"/>
    <w:rsid w:val="00AC4599"/>
    <w:rsid w:val="00AC6B6A"/>
    <w:rsid w:val="00AC7B2F"/>
    <w:rsid w:val="00AD0B84"/>
    <w:rsid w:val="00AD49D0"/>
    <w:rsid w:val="00AD4FDC"/>
    <w:rsid w:val="00AD60CB"/>
    <w:rsid w:val="00AD741C"/>
    <w:rsid w:val="00AE5212"/>
    <w:rsid w:val="00AE6338"/>
    <w:rsid w:val="00AF1B4C"/>
    <w:rsid w:val="00AF2B40"/>
    <w:rsid w:val="00AF4AA6"/>
    <w:rsid w:val="00AF73EF"/>
    <w:rsid w:val="00AF78C7"/>
    <w:rsid w:val="00B00564"/>
    <w:rsid w:val="00B01B99"/>
    <w:rsid w:val="00B1200A"/>
    <w:rsid w:val="00B1488F"/>
    <w:rsid w:val="00B1509E"/>
    <w:rsid w:val="00B15BEC"/>
    <w:rsid w:val="00B1734A"/>
    <w:rsid w:val="00B23063"/>
    <w:rsid w:val="00B23311"/>
    <w:rsid w:val="00B2614A"/>
    <w:rsid w:val="00B41D8C"/>
    <w:rsid w:val="00B445C7"/>
    <w:rsid w:val="00B45B33"/>
    <w:rsid w:val="00B45BA2"/>
    <w:rsid w:val="00B51D9A"/>
    <w:rsid w:val="00B522E0"/>
    <w:rsid w:val="00B55ED8"/>
    <w:rsid w:val="00B61E6A"/>
    <w:rsid w:val="00B64166"/>
    <w:rsid w:val="00B643AA"/>
    <w:rsid w:val="00B767B5"/>
    <w:rsid w:val="00B82684"/>
    <w:rsid w:val="00B83B9D"/>
    <w:rsid w:val="00B85721"/>
    <w:rsid w:val="00B91FF9"/>
    <w:rsid w:val="00B9338A"/>
    <w:rsid w:val="00B9581B"/>
    <w:rsid w:val="00BA15F2"/>
    <w:rsid w:val="00BA3A77"/>
    <w:rsid w:val="00BA6A0E"/>
    <w:rsid w:val="00BA767C"/>
    <w:rsid w:val="00BB0B85"/>
    <w:rsid w:val="00BB1065"/>
    <w:rsid w:val="00BB32FA"/>
    <w:rsid w:val="00BB64A3"/>
    <w:rsid w:val="00BD045D"/>
    <w:rsid w:val="00BD4AE6"/>
    <w:rsid w:val="00BD5058"/>
    <w:rsid w:val="00BD6910"/>
    <w:rsid w:val="00BD7CE8"/>
    <w:rsid w:val="00BD7D25"/>
    <w:rsid w:val="00BE4E39"/>
    <w:rsid w:val="00BF0384"/>
    <w:rsid w:val="00BF1142"/>
    <w:rsid w:val="00BF4407"/>
    <w:rsid w:val="00BF51BF"/>
    <w:rsid w:val="00BF706B"/>
    <w:rsid w:val="00BF772F"/>
    <w:rsid w:val="00C01456"/>
    <w:rsid w:val="00C02B33"/>
    <w:rsid w:val="00C03BAA"/>
    <w:rsid w:val="00C06595"/>
    <w:rsid w:val="00C10F4A"/>
    <w:rsid w:val="00C129C0"/>
    <w:rsid w:val="00C13743"/>
    <w:rsid w:val="00C14BE5"/>
    <w:rsid w:val="00C20D6D"/>
    <w:rsid w:val="00C21F2B"/>
    <w:rsid w:val="00C226AD"/>
    <w:rsid w:val="00C22976"/>
    <w:rsid w:val="00C23FAC"/>
    <w:rsid w:val="00C249C2"/>
    <w:rsid w:val="00C274EC"/>
    <w:rsid w:val="00C33453"/>
    <w:rsid w:val="00C348BD"/>
    <w:rsid w:val="00C34C7C"/>
    <w:rsid w:val="00C34E24"/>
    <w:rsid w:val="00C37DF0"/>
    <w:rsid w:val="00C41618"/>
    <w:rsid w:val="00C42ECD"/>
    <w:rsid w:val="00C43714"/>
    <w:rsid w:val="00C459BE"/>
    <w:rsid w:val="00C51058"/>
    <w:rsid w:val="00C52728"/>
    <w:rsid w:val="00C537B7"/>
    <w:rsid w:val="00C53EAC"/>
    <w:rsid w:val="00C63232"/>
    <w:rsid w:val="00C6380D"/>
    <w:rsid w:val="00C63F71"/>
    <w:rsid w:val="00C67D7C"/>
    <w:rsid w:val="00C70282"/>
    <w:rsid w:val="00C71290"/>
    <w:rsid w:val="00C7145A"/>
    <w:rsid w:val="00C715A0"/>
    <w:rsid w:val="00C75778"/>
    <w:rsid w:val="00C81D84"/>
    <w:rsid w:val="00C832F2"/>
    <w:rsid w:val="00C8359A"/>
    <w:rsid w:val="00C8723F"/>
    <w:rsid w:val="00C90CC6"/>
    <w:rsid w:val="00C90FB5"/>
    <w:rsid w:val="00C92FC1"/>
    <w:rsid w:val="00CA69F7"/>
    <w:rsid w:val="00CB18A2"/>
    <w:rsid w:val="00CB24AA"/>
    <w:rsid w:val="00CB3CA7"/>
    <w:rsid w:val="00CC29D2"/>
    <w:rsid w:val="00CC2E4A"/>
    <w:rsid w:val="00CC37FA"/>
    <w:rsid w:val="00CD1CB2"/>
    <w:rsid w:val="00CE0CF7"/>
    <w:rsid w:val="00CE3CBA"/>
    <w:rsid w:val="00CF33A7"/>
    <w:rsid w:val="00CF6A91"/>
    <w:rsid w:val="00D00450"/>
    <w:rsid w:val="00D00EC1"/>
    <w:rsid w:val="00D0244C"/>
    <w:rsid w:val="00D02702"/>
    <w:rsid w:val="00D07D5B"/>
    <w:rsid w:val="00D14898"/>
    <w:rsid w:val="00D365F5"/>
    <w:rsid w:val="00D36C85"/>
    <w:rsid w:val="00D370BE"/>
    <w:rsid w:val="00D43D2C"/>
    <w:rsid w:val="00D45F13"/>
    <w:rsid w:val="00D55255"/>
    <w:rsid w:val="00D573AF"/>
    <w:rsid w:val="00D6737C"/>
    <w:rsid w:val="00D676E1"/>
    <w:rsid w:val="00D71AAC"/>
    <w:rsid w:val="00D74819"/>
    <w:rsid w:val="00D74940"/>
    <w:rsid w:val="00D76C4A"/>
    <w:rsid w:val="00D90B94"/>
    <w:rsid w:val="00DA044C"/>
    <w:rsid w:val="00DA6C79"/>
    <w:rsid w:val="00DB15E6"/>
    <w:rsid w:val="00DC271B"/>
    <w:rsid w:val="00DC3B74"/>
    <w:rsid w:val="00DC5E00"/>
    <w:rsid w:val="00DD3CCF"/>
    <w:rsid w:val="00DE1B4D"/>
    <w:rsid w:val="00DE1B89"/>
    <w:rsid w:val="00DE7354"/>
    <w:rsid w:val="00DF1A05"/>
    <w:rsid w:val="00DF5616"/>
    <w:rsid w:val="00DF5C47"/>
    <w:rsid w:val="00E03D60"/>
    <w:rsid w:val="00E05733"/>
    <w:rsid w:val="00E102C6"/>
    <w:rsid w:val="00E119E6"/>
    <w:rsid w:val="00E11C76"/>
    <w:rsid w:val="00E14627"/>
    <w:rsid w:val="00E16665"/>
    <w:rsid w:val="00E16BC7"/>
    <w:rsid w:val="00E20615"/>
    <w:rsid w:val="00E22405"/>
    <w:rsid w:val="00E22714"/>
    <w:rsid w:val="00E2323E"/>
    <w:rsid w:val="00E27906"/>
    <w:rsid w:val="00E32766"/>
    <w:rsid w:val="00E36F8E"/>
    <w:rsid w:val="00E426A9"/>
    <w:rsid w:val="00E42885"/>
    <w:rsid w:val="00E45D58"/>
    <w:rsid w:val="00E5217A"/>
    <w:rsid w:val="00E52292"/>
    <w:rsid w:val="00E623C9"/>
    <w:rsid w:val="00E70B96"/>
    <w:rsid w:val="00E72AE5"/>
    <w:rsid w:val="00E7345B"/>
    <w:rsid w:val="00E74ADB"/>
    <w:rsid w:val="00E75C81"/>
    <w:rsid w:val="00E764CD"/>
    <w:rsid w:val="00E83413"/>
    <w:rsid w:val="00E835AD"/>
    <w:rsid w:val="00E87182"/>
    <w:rsid w:val="00E87500"/>
    <w:rsid w:val="00E926A7"/>
    <w:rsid w:val="00E94916"/>
    <w:rsid w:val="00E94983"/>
    <w:rsid w:val="00E963B0"/>
    <w:rsid w:val="00EA2469"/>
    <w:rsid w:val="00EA6192"/>
    <w:rsid w:val="00EB3590"/>
    <w:rsid w:val="00EC082C"/>
    <w:rsid w:val="00ED0F47"/>
    <w:rsid w:val="00ED36F5"/>
    <w:rsid w:val="00ED4FEC"/>
    <w:rsid w:val="00EE4622"/>
    <w:rsid w:val="00EE46A7"/>
    <w:rsid w:val="00EE6E20"/>
    <w:rsid w:val="00EE7208"/>
    <w:rsid w:val="00EF0104"/>
    <w:rsid w:val="00EF1097"/>
    <w:rsid w:val="00EF5576"/>
    <w:rsid w:val="00EF56CA"/>
    <w:rsid w:val="00EF607D"/>
    <w:rsid w:val="00EF79CF"/>
    <w:rsid w:val="00F04F2D"/>
    <w:rsid w:val="00F06998"/>
    <w:rsid w:val="00F0749E"/>
    <w:rsid w:val="00F1176E"/>
    <w:rsid w:val="00F11D04"/>
    <w:rsid w:val="00F318D8"/>
    <w:rsid w:val="00F33BCB"/>
    <w:rsid w:val="00F37A1F"/>
    <w:rsid w:val="00F5046C"/>
    <w:rsid w:val="00F52C66"/>
    <w:rsid w:val="00F54F78"/>
    <w:rsid w:val="00F555D6"/>
    <w:rsid w:val="00F647AC"/>
    <w:rsid w:val="00F70EDD"/>
    <w:rsid w:val="00F71815"/>
    <w:rsid w:val="00F80BC0"/>
    <w:rsid w:val="00F82040"/>
    <w:rsid w:val="00F82055"/>
    <w:rsid w:val="00F86F83"/>
    <w:rsid w:val="00F91F9F"/>
    <w:rsid w:val="00F96C95"/>
    <w:rsid w:val="00FA3174"/>
    <w:rsid w:val="00FA72D2"/>
    <w:rsid w:val="00FA73AC"/>
    <w:rsid w:val="00FB5328"/>
    <w:rsid w:val="00FC33C3"/>
    <w:rsid w:val="00FC65EC"/>
    <w:rsid w:val="00FD4F78"/>
    <w:rsid w:val="00FD65CF"/>
    <w:rsid w:val="00FE28D8"/>
    <w:rsid w:val="00FE6B0C"/>
    <w:rsid w:val="00FE7169"/>
    <w:rsid w:val="00FF0619"/>
    <w:rsid w:val="00FF3811"/>
    <w:rsid w:val="00FF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Sn"/>
  <w:smartTagType w:namespaceuri="urn:schemas:contacts" w:name="GivenName"/>
  <w:shapeDefaults>
    <o:shapedefaults v:ext="edit" spidmax="2061" style="mso-wrap-style:none;v-text-anchor:middle"/>
    <o:shapelayout v:ext="edit">
      <o:idmap v:ext="edit" data="1"/>
      <o:rules v:ext="edit">
        <o:r id="V:Rule1" type="connector" idref="#_x0000_s1066"/>
        <o:r id="V:Rule2" type="connector" idref="#_x0000_s1065"/>
        <o:r id="V:Rule3" type="connector" idref="#_x0000_s1064"/>
        <o:r id="V:Rule4" type="connector" idref="#_x0000_s1063"/>
      </o:rules>
    </o:shapelayout>
  </w:shapeDefaults>
  <w:decimalSymbol w:val="."/>
  <w:listSeparator w:val=","/>
  <w15:docId w15:val="{657F6D5A-19B9-40D0-93B0-BC6DE396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70E0F"/>
    <w:pPr>
      <w:widowControl w:val="0"/>
      <w:wordWrap w:val="0"/>
      <w:jc w:val="both"/>
    </w:pPr>
    <w:rPr>
      <w:rFonts w:ascii="Arial" w:eastAsia="굴림" w:hAnsi="Arial"/>
      <w:kern w:val="2"/>
    </w:rPr>
  </w:style>
  <w:style w:type="paragraph" w:styleId="1">
    <w:name w:val="heading 1"/>
    <w:basedOn w:val="a1"/>
    <w:next w:val="a2"/>
    <w:uiPriority w:val="9"/>
    <w:qFormat/>
    <w:rsid w:val="00B83B9D"/>
    <w:pPr>
      <w:numPr>
        <w:numId w:val="11"/>
      </w:numPr>
      <w:spacing w:before="300" w:after="60"/>
      <w:ind w:left="284"/>
      <w:jc w:val="left"/>
      <w:outlineLvl w:val="0"/>
    </w:pPr>
    <w:rPr>
      <w:b/>
      <w:sz w:val="24"/>
    </w:rPr>
  </w:style>
  <w:style w:type="paragraph" w:styleId="20">
    <w:name w:val="heading 2"/>
    <w:basedOn w:val="a1"/>
    <w:next w:val="a2"/>
    <w:qFormat/>
    <w:rsid w:val="00B83B9D"/>
    <w:pPr>
      <w:numPr>
        <w:ilvl w:val="1"/>
        <w:numId w:val="12"/>
      </w:numPr>
      <w:spacing w:before="240" w:after="60"/>
      <w:ind w:left="284"/>
      <w:jc w:val="left"/>
      <w:outlineLvl w:val="1"/>
    </w:pPr>
    <w:rPr>
      <w:b/>
      <w:sz w:val="24"/>
    </w:rPr>
  </w:style>
  <w:style w:type="paragraph" w:styleId="30">
    <w:name w:val="heading 3"/>
    <w:basedOn w:val="a1"/>
    <w:next w:val="a2"/>
    <w:link w:val="3Char"/>
    <w:uiPriority w:val="9"/>
    <w:qFormat/>
    <w:rsid w:val="00B83B9D"/>
    <w:pPr>
      <w:numPr>
        <w:ilvl w:val="2"/>
        <w:numId w:val="13"/>
      </w:numPr>
      <w:spacing w:before="240" w:after="60"/>
      <w:ind w:left="284"/>
      <w:jc w:val="left"/>
      <w:outlineLvl w:val="2"/>
    </w:pPr>
    <w:rPr>
      <w:b/>
      <w:sz w:val="24"/>
    </w:rPr>
  </w:style>
  <w:style w:type="paragraph" w:styleId="40">
    <w:name w:val="heading 4"/>
    <w:basedOn w:val="a1"/>
    <w:next w:val="a2"/>
    <w:link w:val="4Char"/>
    <w:qFormat/>
    <w:rsid w:val="00B83B9D"/>
    <w:pPr>
      <w:numPr>
        <w:ilvl w:val="3"/>
        <w:numId w:val="14"/>
      </w:numPr>
      <w:spacing w:before="160" w:after="160"/>
      <w:ind w:left="284"/>
      <w:jc w:val="left"/>
      <w:outlineLvl w:val="3"/>
    </w:pPr>
    <w:rPr>
      <w:b/>
      <w:sz w:val="24"/>
    </w:rPr>
  </w:style>
  <w:style w:type="paragraph" w:styleId="50">
    <w:name w:val="heading 5"/>
    <w:basedOn w:val="a1"/>
    <w:next w:val="a2"/>
    <w:qFormat/>
    <w:rsid w:val="00B83B9D"/>
    <w:pPr>
      <w:numPr>
        <w:ilvl w:val="4"/>
        <w:numId w:val="15"/>
      </w:numPr>
      <w:spacing w:before="160" w:after="160"/>
      <w:ind w:left="284"/>
      <w:jc w:val="left"/>
      <w:outlineLvl w:val="4"/>
    </w:pPr>
    <w:rPr>
      <w:b/>
      <w:sz w:val="24"/>
    </w:rPr>
  </w:style>
  <w:style w:type="paragraph" w:styleId="6">
    <w:name w:val="heading 6"/>
    <w:basedOn w:val="a1"/>
    <w:next w:val="a2"/>
    <w:qFormat/>
    <w:rsid w:val="00B83B9D"/>
    <w:pPr>
      <w:numPr>
        <w:ilvl w:val="5"/>
        <w:numId w:val="16"/>
      </w:numPr>
      <w:spacing w:before="160" w:after="160"/>
      <w:ind w:left="284"/>
      <w:jc w:val="left"/>
      <w:outlineLvl w:val="5"/>
    </w:pPr>
    <w:rPr>
      <w:b/>
      <w:sz w:val="24"/>
    </w:rPr>
  </w:style>
  <w:style w:type="paragraph" w:styleId="7">
    <w:name w:val="heading 7"/>
    <w:basedOn w:val="a1"/>
    <w:next w:val="a2"/>
    <w:qFormat/>
    <w:rsid w:val="00B83B9D"/>
    <w:pPr>
      <w:keepNext/>
      <w:widowControl/>
      <w:numPr>
        <w:ilvl w:val="6"/>
        <w:numId w:val="17"/>
      </w:numPr>
      <w:overflowPunct w:val="0"/>
      <w:autoSpaceDE w:val="0"/>
      <w:autoSpaceDN w:val="0"/>
      <w:spacing w:before="80" w:after="60"/>
      <w:ind w:left="284"/>
      <w:jc w:val="left"/>
      <w:outlineLvl w:val="6"/>
    </w:pPr>
    <w:rPr>
      <w:b/>
      <w:kern w:val="28"/>
      <w:sz w:val="24"/>
    </w:rPr>
  </w:style>
  <w:style w:type="paragraph" w:styleId="8">
    <w:name w:val="heading 8"/>
    <w:basedOn w:val="a1"/>
    <w:next w:val="a1"/>
    <w:qFormat/>
    <w:rsid w:val="00B83B9D"/>
    <w:pPr>
      <w:numPr>
        <w:ilvl w:val="7"/>
        <w:numId w:val="11"/>
      </w:numPr>
      <w:wordWrap/>
      <w:spacing w:before="240" w:after="60" w:line="240" w:lineRule="atLeast"/>
      <w:jc w:val="left"/>
      <w:outlineLvl w:val="7"/>
    </w:pPr>
    <w:rPr>
      <w:rFonts w:ascii="바탕" w:eastAsia="바탕" w:hAnsi="Times New Roman"/>
      <w:i/>
      <w:noProof/>
      <w:kern w:val="0"/>
    </w:rPr>
  </w:style>
  <w:style w:type="paragraph" w:styleId="9">
    <w:name w:val="heading 9"/>
    <w:basedOn w:val="a1"/>
    <w:next w:val="a1"/>
    <w:qFormat/>
    <w:rsid w:val="00B83B9D"/>
    <w:pPr>
      <w:numPr>
        <w:ilvl w:val="8"/>
        <w:numId w:val="11"/>
      </w:numPr>
      <w:wordWrap/>
      <w:spacing w:before="240" w:after="60" w:line="240" w:lineRule="atLeast"/>
      <w:jc w:val="left"/>
      <w:outlineLvl w:val="8"/>
    </w:pPr>
    <w:rPr>
      <w:rFonts w:ascii="바탕" w:eastAsia="바탕" w:hAnsi="Times New Roman"/>
      <w:b/>
      <w:i/>
      <w:noProof/>
      <w:kern w:val="0"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annotation reference"/>
    <w:semiHidden/>
    <w:rsid w:val="00B83B9D"/>
    <w:rPr>
      <w:sz w:val="18"/>
    </w:rPr>
  </w:style>
  <w:style w:type="paragraph" w:styleId="a7">
    <w:name w:val="Normal Indent"/>
    <w:basedOn w:val="a1"/>
    <w:rsid w:val="00B83B9D"/>
    <w:pPr>
      <w:ind w:left="851"/>
    </w:pPr>
  </w:style>
  <w:style w:type="paragraph" w:customStyle="1" w:styleId="12">
    <w:name w:val="내용 1"/>
    <w:basedOn w:val="a1"/>
    <w:rsid w:val="00B83B9D"/>
    <w:pPr>
      <w:spacing w:before="60" w:after="60"/>
      <w:ind w:left="567"/>
      <w:jc w:val="left"/>
    </w:pPr>
  </w:style>
  <w:style w:type="paragraph" w:customStyle="1" w:styleId="22">
    <w:name w:val="내용 2"/>
    <w:basedOn w:val="a1"/>
    <w:rsid w:val="00B83B9D"/>
    <w:pPr>
      <w:spacing w:before="60" w:after="60"/>
      <w:ind w:left="851"/>
      <w:jc w:val="left"/>
    </w:pPr>
  </w:style>
  <w:style w:type="paragraph" w:customStyle="1" w:styleId="31">
    <w:name w:val="내용 3"/>
    <w:basedOn w:val="a1"/>
    <w:rsid w:val="00B83B9D"/>
    <w:pPr>
      <w:spacing w:before="60" w:after="60"/>
      <w:ind w:left="1134"/>
      <w:jc w:val="left"/>
    </w:pPr>
  </w:style>
  <w:style w:type="paragraph" w:customStyle="1" w:styleId="41">
    <w:name w:val="내용 4"/>
    <w:basedOn w:val="a1"/>
    <w:rsid w:val="00B83B9D"/>
    <w:pPr>
      <w:spacing w:before="60" w:after="60"/>
      <w:ind w:left="1418"/>
      <w:jc w:val="left"/>
    </w:pPr>
  </w:style>
  <w:style w:type="paragraph" w:customStyle="1" w:styleId="51">
    <w:name w:val="내용 5"/>
    <w:basedOn w:val="a1"/>
    <w:rsid w:val="00B83B9D"/>
    <w:pPr>
      <w:spacing w:before="60" w:after="60"/>
      <w:ind w:left="1701"/>
      <w:jc w:val="left"/>
    </w:pPr>
  </w:style>
  <w:style w:type="paragraph" w:customStyle="1" w:styleId="61">
    <w:name w:val="내용 6"/>
    <w:basedOn w:val="a1"/>
    <w:rsid w:val="00B83B9D"/>
    <w:pPr>
      <w:spacing w:before="60" w:after="60"/>
      <w:ind w:left="1985"/>
      <w:jc w:val="left"/>
    </w:pPr>
  </w:style>
  <w:style w:type="paragraph" w:customStyle="1" w:styleId="70">
    <w:name w:val="내용 7"/>
    <w:basedOn w:val="a1"/>
    <w:rsid w:val="00B83B9D"/>
    <w:pPr>
      <w:spacing w:before="60" w:after="60" w:line="360" w:lineRule="atLeast"/>
      <w:ind w:left="2268"/>
      <w:jc w:val="left"/>
    </w:pPr>
  </w:style>
  <w:style w:type="paragraph" w:customStyle="1" w:styleId="10">
    <w:name w:val="글머리표 1"/>
    <w:basedOn w:val="a1"/>
    <w:rsid w:val="00B83B9D"/>
    <w:pPr>
      <w:numPr>
        <w:numId w:val="6"/>
      </w:numPr>
      <w:tabs>
        <w:tab w:val="clear" w:pos="425"/>
        <w:tab w:val="left" w:pos="851"/>
      </w:tabs>
      <w:spacing w:before="60" w:after="60"/>
      <w:ind w:left="851" w:hanging="284"/>
      <w:jc w:val="left"/>
    </w:pPr>
  </w:style>
  <w:style w:type="paragraph" w:styleId="2">
    <w:name w:val="List Bullet 2"/>
    <w:basedOn w:val="a1"/>
    <w:autoRedefine/>
    <w:rsid w:val="00B83B9D"/>
    <w:pPr>
      <w:numPr>
        <w:numId w:val="7"/>
      </w:numPr>
      <w:tabs>
        <w:tab w:val="clear" w:pos="425"/>
        <w:tab w:val="left" w:pos="1134"/>
      </w:tabs>
      <w:spacing w:before="60" w:after="60"/>
      <w:ind w:left="1135" w:hanging="284"/>
      <w:jc w:val="left"/>
    </w:pPr>
  </w:style>
  <w:style w:type="paragraph" w:styleId="3">
    <w:name w:val="List Bullet 3"/>
    <w:basedOn w:val="a1"/>
    <w:autoRedefine/>
    <w:rsid w:val="00B83B9D"/>
    <w:pPr>
      <w:numPr>
        <w:numId w:val="8"/>
      </w:numPr>
      <w:tabs>
        <w:tab w:val="clear" w:pos="1211"/>
        <w:tab w:val="left" w:pos="1418"/>
      </w:tabs>
      <w:spacing w:before="60" w:after="60"/>
      <w:ind w:left="1418" w:hanging="284"/>
      <w:jc w:val="left"/>
    </w:pPr>
  </w:style>
  <w:style w:type="paragraph" w:styleId="4">
    <w:name w:val="List Bullet 4"/>
    <w:basedOn w:val="a1"/>
    <w:autoRedefine/>
    <w:rsid w:val="00B83B9D"/>
    <w:pPr>
      <w:numPr>
        <w:numId w:val="9"/>
      </w:numPr>
      <w:tabs>
        <w:tab w:val="clear" w:pos="1636"/>
        <w:tab w:val="left" w:pos="1701"/>
      </w:tabs>
      <w:spacing w:before="60" w:after="60"/>
      <w:ind w:left="1702" w:hanging="284"/>
      <w:jc w:val="left"/>
    </w:pPr>
  </w:style>
  <w:style w:type="paragraph" w:styleId="5">
    <w:name w:val="List Bullet 5"/>
    <w:basedOn w:val="a1"/>
    <w:autoRedefine/>
    <w:rsid w:val="00B83B9D"/>
    <w:pPr>
      <w:numPr>
        <w:numId w:val="10"/>
      </w:numPr>
      <w:tabs>
        <w:tab w:val="clear" w:pos="360"/>
        <w:tab w:val="left" w:pos="1985"/>
      </w:tabs>
      <w:spacing w:before="60" w:after="60"/>
      <w:ind w:left="1985" w:hanging="284"/>
      <w:jc w:val="left"/>
    </w:pPr>
  </w:style>
  <w:style w:type="paragraph" w:styleId="a8">
    <w:name w:val="annotation text"/>
    <w:basedOn w:val="a1"/>
    <w:semiHidden/>
    <w:rsid w:val="00B83B9D"/>
    <w:pPr>
      <w:jc w:val="left"/>
    </w:pPr>
  </w:style>
  <w:style w:type="paragraph" w:styleId="a9">
    <w:name w:val="header"/>
    <w:basedOn w:val="a1"/>
    <w:rsid w:val="00B83B9D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link w:val="Char"/>
    <w:rsid w:val="00B83B9D"/>
    <w:pPr>
      <w:tabs>
        <w:tab w:val="center" w:pos="4252"/>
        <w:tab w:val="right" w:pos="8504"/>
      </w:tabs>
      <w:snapToGrid w:val="0"/>
    </w:pPr>
  </w:style>
  <w:style w:type="paragraph" w:customStyle="1" w:styleId="60">
    <w:name w:val="글머리표 6"/>
    <w:basedOn w:val="a1"/>
    <w:rsid w:val="00B83B9D"/>
    <w:pPr>
      <w:numPr>
        <w:numId w:val="1"/>
      </w:numPr>
      <w:tabs>
        <w:tab w:val="clear" w:pos="360"/>
        <w:tab w:val="left" w:pos="2268"/>
      </w:tabs>
      <w:spacing w:before="60" w:after="60"/>
      <w:ind w:left="2269" w:hanging="284"/>
      <w:jc w:val="left"/>
    </w:pPr>
  </w:style>
  <w:style w:type="paragraph" w:styleId="ab">
    <w:name w:val="Plain Text"/>
    <w:basedOn w:val="a1"/>
    <w:rsid w:val="00B83B9D"/>
    <w:rPr>
      <w:rFonts w:ascii="바탕체" w:hAnsi="Courier New"/>
    </w:rPr>
  </w:style>
  <w:style w:type="paragraph" w:customStyle="1" w:styleId="ac">
    <w:name w:val="그림"/>
    <w:basedOn w:val="a1"/>
    <w:rsid w:val="00B83B9D"/>
    <w:pPr>
      <w:tabs>
        <w:tab w:val="num" w:pos="927"/>
      </w:tabs>
      <w:spacing w:before="120" w:line="360" w:lineRule="atLeast"/>
      <w:jc w:val="center"/>
    </w:pPr>
  </w:style>
  <w:style w:type="character" w:styleId="ad">
    <w:name w:val="page number"/>
    <w:basedOn w:val="a3"/>
    <w:rsid w:val="00B83B9D"/>
  </w:style>
  <w:style w:type="paragraph" w:customStyle="1" w:styleId="11">
    <w:name w:val="표 글머리표 1"/>
    <w:basedOn w:val="a1"/>
    <w:rsid w:val="00B83B9D"/>
    <w:pPr>
      <w:numPr>
        <w:numId w:val="3"/>
      </w:numPr>
      <w:tabs>
        <w:tab w:val="left" w:pos="170"/>
      </w:tabs>
      <w:spacing w:before="60" w:line="240" w:lineRule="atLeast"/>
      <w:jc w:val="left"/>
    </w:pPr>
    <w:rPr>
      <w:sz w:val="22"/>
    </w:rPr>
  </w:style>
  <w:style w:type="paragraph" w:customStyle="1" w:styleId="21">
    <w:name w:val="표 글머리표 2"/>
    <w:basedOn w:val="a1"/>
    <w:rsid w:val="00B83B9D"/>
    <w:pPr>
      <w:numPr>
        <w:numId w:val="4"/>
      </w:numPr>
      <w:tabs>
        <w:tab w:val="left" w:pos="170"/>
      </w:tabs>
      <w:spacing w:before="60" w:line="240" w:lineRule="atLeast"/>
      <w:ind w:left="454"/>
      <w:jc w:val="left"/>
    </w:pPr>
    <w:rPr>
      <w:sz w:val="22"/>
    </w:rPr>
  </w:style>
  <w:style w:type="paragraph" w:styleId="a">
    <w:name w:val="List Bullet"/>
    <w:basedOn w:val="a1"/>
    <w:autoRedefine/>
    <w:rsid w:val="00B83B9D"/>
    <w:pPr>
      <w:numPr>
        <w:numId w:val="5"/>
      </w:numPr>
    </w:pPr>
  </w:style>
  <w:style w:type="paragraph" w:customStyle="1" w:styleId="ae">
    <w:name w:val="표 제목"/>
    <w:basedOn w:val="a1"/>
    <w:rsid w:val="00B83B9D"/>
    <w:pPr>
      <w:spacing w:before="60" w:after="60" w:line="360" w:lineRule="atLeast"/>
      <w:jc w:val="center"/>
    </w:pPr>
  </w:style>
  <w:style w:type="paragraph" w:customStyle="1" w:styleId="af">
    <w:name w:val="표 내용(왼쪽)"/>
    <w:basedOn w:val="a1"/>
    <w:rsid w:val="00B83B9D"/>
    <w:pPr>
      <w:spacing w:before="60" w:line="240" w:lineRule="atLeast"/>
      <w:jc w:val="left"/>
    </w:pPr>
    <w:rPr>
      <w:sz w:val="22"/>
    </w:rPr>
  </w:style>
  <w:style w:type="paragraph" w:customStyle="1" w:styleId="af0">
    <w:name w:val="표 내용(가운데)"/>
    <w:basedOn w:val="a1"/>
    <w:rsid w:val="00B83B9D"/>
    <w:pPr>
      <w:spacing w:before="60" w:line="240" w:lineRule="atLeast"/>
      <w:jc w:val="center"/>
    </w:pPr>
    <w:rPr>
      <w:sz w:val="22"/>
    </w:rPr>
  </w:style>
  <w:style w:type="paragraph" w:styleId="a2">
    <w:name w:val="Body Text"/>
    <w:basedOn w:val="a1"/>
    <w:rsid w:val="00B83B9D"/>
    <w:pPr>
      <w:spacing w:after="180"/>
    </w:pPr>
  </w:style>
  <w:style w:type="paragraph" w:customStyle="1" w:styleId="Af1">
    <w:name w:val="내용 A"/>
    <w:basedOn w:val="a1"/>
    <w:rsid w:val="00B83B9D"/>
    <w:pPr>
      <w:adjustRightInd w:val="0"/>
      <w:spacing w:after="60" w:line="240" w:lineRule="atLeast"/>
      <w:ind w:left="284"/>
      <w:jc w:val="left"/>
      <w:textAlignment w:val="baseline"/>
    </w:pPr>
    <w:rPr>
      <w:rFonts w:ascii="Times New Roman" w:eastAsia="바탕체" w:hAnsi="Times New Roman"/>
      <w:kern w:val="0"/>
    </w:rPr>
  </w:style>
  <w:style w:type="paragraph" w:customStyle="1" w:styleId="B">
    <w:name w:val="내용 B"/>
    <w:basedOn w:val="a1"/>
    <w:rsid w:val="00B83B9D"/>
    <w:pPr>
      <w:adjustRightInd w:val="0"/>
      <w:spacing w:after="60" w:line="240" w:lineRule="atLeast"/>
      <w:ind w:left="567"/>
      <w:jc w:val="left"/>
      <w:textAlignment w:val="baseline"/>
    </w:pPr>
    <w:rPr>
      <w:rFonts w:ascii="Times New Roman" w:eastAsia="바탕체" w:hAnsi="Times New Roman"/>
      <w:kern w:val="0"/>
    </w:rPr>
  </w:style>
  <w:style w:type="paragraph" w:customStyle="1" w:styleId="C">
    <w:name w:val="내용 C"/>
    <w:basedOn w:val="a1"/>
    <w:rsid w:val="00B83B9D"/>
    <w:pPr>
      <w:adjustRightInd w:val="0"/>
      <w:spacing w:after="60" w:line="240" w:lineRule="atLeast"/>
      <w:ind w:left="851"/>
      <w:jc w:val="left"/>
      <w:textAlignment w:val="baseline"/>
    </w:pPr>
    <w:rPr>
      <w:rFonts w:ascii="Times New Roman" w:eastAsia="바탕체" w:hAnsi="Times New Roman"/>
      <w:kern w:val="0"/>
    </w:rPr>
  </w:style>
  <w:style w:type="paragraph" w:customStyle="1" w:styleId="D">
    <w:name w:val="내용 D"/>
    <w:basedOn w:val="a1"/>
    <w:rsid w:val="00B83B9D"/>
    <w:pPr>
      <w:adjustRightInd w:val="0"/>
      <w:spacing w:after="60" w:line="240" w:lineRule="atLeast"/>
      <w:ind w:left="1134"/>
      <w:jc w:val="left"/>
      <w:textAlignment w:val="baseline"/>
    </w:pPr>
    <w:rPr>
      <w:rFonts w:ascii="Times New Roman" w:eastAsia="바탕체" w:hAnsi="Times New Roman"/>
      <w:kern w:val="0"/>
    </w:rPr>
  </w:style>
  <w:style w:type="paragraph" w:customStyle="1" w:styleId="E">
    <w:name w:val="내용 E"/>
    <w:basedOn w:val="a1"/>
    <w:rsid w:val="00B83B9D"/>
    <w:pPr>
      <w:adjustRightInd w:val="0"/>
      <w:spacing w:after="60" w:line="240" w:lineRule="atLeast"/>
      <w:ind w:left="1418"/>
      <w:jc w:val="left"/>
      <w:textAlignment w:val="baseline"/>
    </w:pPr>
    <w:rPr>
      <w:rFonts w:ascii="Times New Roman" w:eastAsia="바탕체" w:hAnsi="Times New Roman"/>
      <w:kern w:val="0"/>
    </w:rPr>
  </w:style>
  <w:style w:type="paragraph" w:customStyle="1" w:styleId="F">
    <w:name w:val="내용 F"/>
    <w:basedOn w:val="a1"/>
    <w:rsid w:val="00B83B9D"/>
    <w:pPr>
      <w:adjustRightInd w:val="0"/>
      <w:spacing w:after="60" w:line="240" w:lineRule="atLeast"/>
      <w:ind w:left="1701"/>
      <w:jc w:val="left"/>
      <w:textAlignment w:val="baseline"/>
    </w:pPr>
    <w:rPr>
      <w:rFonts w:ascii="Times New Roman" w:eastAsia="바탕체" w:hAnsi="Times New Roman"/>
      <w:kern w:val="0"/>
    </w:rPr>
  </w:style>
  <w:style w:type="paragraph" w:styleId="af2">
    <w:name w:val="Title"/>
    <w:basedOn w:val="a1"/>
    <w:next w:val="a1"/>
    <w:qFormat/>
    <w:rsid w:val="00B83B9D"/>
    <w:pPr>
      <w:wordWrap/>
      <w:spacing w:line="360" w:lineRule="auto"/>
      <w:jc w:val="center"/>
    </w:pPr>
    <w:rPr>
      <w:rFonts w:ascii="바탕" w:eastAsia="바탕"/>
      <w:b/>
      <w:kern w:val="0"/>
      <w:sz w:val="36"/>
    </w:rPr>
  </w:style>
  <w:style w:type="paragraph" w:customStyle="1" w:styleId="Tabletext">
    <w:name w:val="Tabletext"/>
    <w:basedOn w:val="a1"/>
    <w:rsid w:val="00B83B9D"/>
    <w:pPr>
      <w:keepLines/>
      <w:wordWrap/>
      <w:spacing w:before="120" w:after="120"/>
      <w:jc w:val="left"/>
    </w:pPr>
    <w:rPr>
      <w:rFonts w:ascii="바탕" w:eastAsia="바탕" w:hAnsi="Times New Roman"/>
      <w:kern w:val="0"/>
    </w:rPr>
  </w:style>
  <w:style w:type="paragraph" w:styleId="af3">
    <w:name w:val="caption"/>
    <w:basedOn w:val="a1"/>
    <w:next w:val="a1"/>
    <w:qFormat/>
    <w:rsid w:val="00B83B9D"/>
    <w:pPr>
      <w:spacing w:before="120" w:after="240"/>
    </w:pPr>
    <w:rPr>
      <w:b/>
    </w:rPr>
  </w:style>
  <w:style w:type="paragraph" w:styleId="13">
    <w:name w:val="toc 1"/>
    <w:basedOn w:val="a1"/>
    <w:next w:val="a1"/>
    <w:autoRedefine/>
    <w:uiPriority w:val="39"/>
    <w:qFormat/>
    <w:rsid w:val="007918EB"/>
    <w:pPr>
      <w:tabs>
        <w:tab w:val="right" w:leader="dot" w:pos="9798"/>
      </w:tabs>
      <w:spacing w:before="120" w:after="120"/>
      <w:jc w:val="left"/>
    </w:pPr>
    <w:rPr>
      <w:rFonts w:ascii="Times New Roman" w:hAnsi="Times New Roman"/>
      <w:b/>
      <w:bCs/>
      <w:caps/>
      <w:noProof/>
      <w:sz w:val="24"/>
      <w:szCs w:val="24"/>
    </w:rPr>
  </w:style>
  <w:style w:type="paragraph" w:styleId="23">
    <w:name w:val="toc 2"/>
    <w:basedOn w:val="a1"/>
    <w:next w:val="a1"/>
    <w:autoRedefine/>
    <w:uiPriority w:val="39"/>
    <w:qFormat/>
    <w:rsid w:val="007F582B"/>
    <w:pPr>
      <w:tabs>
        <w:tab w:val="left" w:pos="595"/>
        <w:tab w:val="right" w:leader="dot" w:pos="9798"/>
      </w:tabs>
      <w:ind w:left="200"/>
      <w:jc w:val="left"/>
    </w:pPr>
    <w:rPr>
      <w:rFonts w:ascii="Times New Roman" w:hAnsi="Times New Roman"/>
      <w:smallCaps/>
      <w:noProof/>
      <w:szCs w:val="24"/>
    </w:rPr>
  </w:style>
  <w:style w:type="paragraph" w:styleId="32">
    <w:name w:val="toc 3"/>
    <w:basedOn w:val="a1"/>
    <w:next w:val="a1"/>
    <w:autoRedefine/>
    <w:uiPriority w:val="39"/>
    <w:qFormat/>
    <w:rsid w:val="00B83B9D"/>
    <w:pPr>
      <w:ind w:left="400"/>
      <w:jc w:val="left"/>
    </w:pPr>
    <w:rPr>
      <w:rFonts w:ascii="Times New Roman" w:hAnsi="Times New Roman"/>
      <w:i/>
      <w:iCs/>
      <w:szCs w:val="24"/>
    </w:rPr>
  </w:style>
  <w:style w:type="paragraph" w:styleId="90">
    <w:name w:val="index 9"/>
    <w:basedOn w:val="a1"/>
    <w:next w:val="a1"/>
    <w:autoRedefine/>
    <w:semiHidden/>
    <w:rsid w:val="00B83B9D"/>
    <w:pPr>
      <w:ind w:left="1800" w:hanging="200"/>
      <w:jc w:val="left"/>
    </w:pPr>
    <w:rPr>
      <w:rFonts w:ascii="Times New Roman" w:hAnsi="Times New Roman"/>
      <w:szCs w:val="24"/>
    </w:rPr>
  </w:style>
  <w:style w:type="paragraph" w:customStyle="1" w:styleId="a0">
    <w:name w:val="표준 (글머리표)"/>
    <w:basedOn w:val="a1"/>
    <w:rsid w:val="00B83B9D"/>
    <w:pPr>
      <w:numPr>
        <w:numId w:val="2"/>
      </w:numPr>
      <w:spacing w:line="360" w:lineRule="auto"/>
    </w:pPr>
    <w:rPr>
      <w:rFonts w:ascii="바탕" w:eastAsia="바탕" w:hAnsi="Times New Roman"/>
    </w:rPr>
  </w:style>
  <w:style w:type="paragraph" w:styleId="42">
    <w:name w:val="toc 4"/>
    <w:basedOn w:val="a1"/>
    <w:next w:val="a1"/>
    <w:autoRedefine/>
    <w:uiPriority w:val="39"/>
    <w:rsid w:val="002D507F"/>
    <w:pPr>
      <w:tabs>
        <w:tab w:val="left" w:pos="1600"/>
        <w:tab w:val="right" w:leader="middleDot" w:pos="9798"/>
      </w:tabs>
      <w:ind w:left="600"/>
      <w:jc w:val="left"/>
    </w:pPr>
    <w:rPr>
      <w:rFonts w:ascii="Times New Roman" w:hAnsi="Times New Roman"/>
      <w:noProof/>
      <w:szCs w:val="21"/>
    </w:rPr>
  </w:style>
  <w:style w:type="paragraph" w:styleId="52">
    <w:name w:val="toc 5"/>
    <w:basedOn w:val="a1"/>
    <w:next w:val="a1"/>
    <w:autoRedefine/>
    <w:uiPriority w:val="39"/>
    <w:rsid w:val="00B83B9D"/>
    <w:pPr>
      <w:ind w:left="800"/>
      <w:jc w:val="left"/>
    </w:pPr>
    <w:rPr>
      <w:rFonts w:ascii="Times New Roman" w:hAnsi="Times New Roman"/>
      <w:szCs w:val="21"/>
    </w:rPr>
  </w:style>
  <w:style w:type="paragraph" w:styleId="62">
    <w:name w:val="toc 6"/>
    <w:basedOn w:val="a1"/>
    <w:next w:val="a1"/>
    <w:autoRedefine/>
    <w:uiPriority w:val="39"/>
    <w:rsid w:val="00B83B9D"/>
    <w:pPr>
      <w:ind w:left="1000"/>
      <w:jc w:val="left"/>
    </w:pPr>
    <w:rPr>
      <w:rFonts w:ascii="Times New Roman" w:hAnsi="Times New Roman"/>
      <w:szCs w:val="21"/>
    </w:rPr>
  </w:style>
  <w:style w:type="paragraph" w:styleId="71">
    <w:name w:val="toc 7"/>
    <w:basedOn w:val="a1"/>
    <w:next w:val="a1"/>
    <w:autoRedefine/>
    <w:uiPriority w:val="39"/>
    <w:rsid w:val="00B83B9D"/>
    <w:pPr>
      <w:ind w:left="1200"/>
      <w:jc w:val="left"/>
    </w:pPr>
    <w:rPr>
      <w:rFonts w:ascii="Times New Roman" w:hAnsi="Times New Roman"/>
      <w:szCs w:val="21"/>
    </w:rPr>
  </w:style>
  <w:style w:type="paragraph" w:styleId="80">
    <w:name w:val="toc 8"/>
    <w:basedOn w:val="a1"/>
    <w:next w:val="a1"/>
    <w:autoRedefine/>
    <w:uiPriority w:val="39"/>
    <w:rsid w:val="00B83B9D"/>
    <w:pPr>
      <w:ind w:left="1400"/>
      <w:jc w:val="left"/>
    </w:pPr>
    <w:rPr>
      <w:rFonts w:ascii="Times New Roman" w:hAnsi="Times New Roman"/>
      <w:szCs w:val="21"/>
    </w:rPr>
  </w:style>
  <w:style w:type="paragraph" w:styleId="91">
    <w:name w:val="toc 9"/>
    <w:basedOn w:val="a1"/>
    <w:next w:val="a1"/>
    <w:autoRedefine/>
    <w:uiPriority w:val="39"/>
    <w:rsid w:val="00B83B9D"/>
    <w:pPr>
      <w:ind w:left="1600"/>
      <w:jc w:val="left"/>
    </w:pPr>
    <w:rPr>
      <w:rFonts w:ascii="Times New Roman" w:hAnsi="Times New Roman"/>
      <w:szCs w:val="21"/>
    </w:rPr>
  </w:style>
  <w:style w:type="character" w:styleId="af4">
    <w:name w:val="Hyperlink"/>
    <w:uiPriority w:val="99"/>
    <w:rsid w:val="00B83B9D"/>
    <w:rPr>
      <w:color w:val="0000FF"/>
      <w:u w:val="single"/>
    </w:rPr>
  </w:style>
  <w:style w:type="character" w:styleId="af5">
    <w:name w:val="FollowedHyperlink"/>
    <w:rsid w:val="00B83B9D"/>
    <w:rPr>
      <w:color w:val="800080"/>
      <w:u w:val="single"/>
    </w:rPr>
  </w:style>
  <w:style w:type="paragraph" w:styleId="14">
    <w:name w:val="index 1"/>
    <w:basedOn w:val="a1"/>
    <w:next w:val="a1"/>
    <w:autoRedefine/>
    <w:semiHidden/>
    <w:rsid w:val="00B83B9D"/>
    <w:pPr>
      <w:ind w:left="200" w:hanging="200"/>
      <w:jc w:val="left"/>
    </w:pPr>
    <w:rPr>
      <w:rFonts w:ascii="Times New Roman" w:hAnsi="Times New Roman"/>
      <w:szCs w:val="24"/>
    </w:rPr>
  </w:style>
  <w:style w:type="paragraph" w:styleId="24">
    <w:name w:val="index 2"/>
    <w:basedOn w:val="a1"/>
    <w:next w:val="a1"/>
    <w:autoRedefine/>
    <w:semiHidden/>
    <w:rsid w:val="00B83B9D"/>
    <w:pPr>
      <w:ind w:left="400" w:hanging="200"/>
      <w:jc w:val="left"/>
    </w:pPr>
    <w:rPr>
      <w:rFonts w:ascii="Times New Roman" w:hAnsi="Times New Roman"/>
      <w:szCs w:val="24"/>
    </w:rPr>
  </w:style>
  <w:style w:type="paragraph" w:styleId="33">
    <w:name w:val="index 3"/>
    <w:basedOn w:val="a1"/>
    <w:next w:val="a1"/>
    <w:autoRedefine/>
    <w:semiHidden/>
    <w:rsid w:val="00B83B9D"/>
    <w:pPr>
      <w:ind w:left="600" w:hanging="200"/>
      <w:jc w:val="left"/>
    </w:pPr>
    <w:rPr>
      <w:rFonts w:ascii="Times New Roman" w:hAnsi="Times New Roman"/>
      <w:szCs w:val="24"/>
    </w:rPr>
  </w:style>
  <w:style w:type="paragraph" w:styleId="43">
    <w:name w:val="index 4"/>
    <w:basedOn w:val="a1"/>
    <w:next w:val="a1"/>
    <w:autoRedefine/>
    <w:semiHidden/>
    <w:rsid w:val="00B83B9D"/>
    <w:pPr>
      <w:ind w:left="800" w:hanging="200"/>
      <w:jc w:val="left"/>
    </w:pPr>
    <w:rPr>
      <w:rFonts w:ascii="Times New Roman" w:hAnsi="Times New Roman"/>
      <w:szCs w:val="24"/>
    </w:rPr>
  </w:style>
  <w:style w:type="paragraph" w:styleId="53">
    <w:name w:val="index 5"/>
    <w:basedOn w:val="a1"/>
    <w:next w:val="a1"/>
    <w:autoRedefine/>
    <w:semiHidden/>
    <w:rsid w:val="00B83B9D"/>
    <w:pPr>
      <w:ind w:left="1000" w:hanging="200"/>
      <w:jc w:val="left"/>
    </w:pPr>
    <w:rPr>
      <w:rFonts w:ascii="Times New Roman" w:hAnsi="Times New Roman"/>
      <w:szCs w:val="24"/>
    </w:rPr>
  </w:style>
  <w:style w:type="paragraph" w:styleId="63">
    <w:name w:val="index 6"/>
    <w:basedOn w:val="a1"/>
    <w:next w:val="a1"/>
    <w:autoRedefine/>
    <w:semiHidden/>
    <w:rsid w:val="00B83B9D"/>
    <w:pPr>
      <w:ind w:left="1200" w:hanging="200"/>
      <w:jc w:val="left"/>
    </w:pPr>
    <w:rPr>
      <w:rFonts w:ascii="Times New Roman" w:hAnsi="Times New Roman"/>
      <w:szCs w:val="24"/>
    </w:rPr>
  </w:style>
  <w:style w:type="paragraph" w:styleId="72">
    <w:name w:val="index 7"/>
    <w:basedOn w:val="a1"/>
    <w:next w:val="a1"/>
    <w:autoRedefine/>
    <w:semiHidden/>
    <w:rsid w:val="00B83B9D"/>
    <w:pPr>
      <w:ind w:left="1400" w:hanging="200"/>
      <w:jc w:val="left"/>
    </w:pPr>
    <w:rPr>
      <w:rFonts w:ascii="Times New Roman" w:hAnsi="Times New Roman"/>
      <w:szCs w:val="24"/>
    </w:rPr>
  </w:style>
  <w:style w:type="paragraph" w:styleId="81">
    <w:name w:val="index 8"/>
    <w:basedOn w:val="a1"/>
    <w:next w:val="a1"/>
    <w:autoRedefine/>
    <w:semiHidden/>
    <w:rsid w:val="00B83B9D"/>
    <w:pPr>
      <w:ind w:left="1600" w:hanging="200"/>
      <w:jc w:val="left"/>
    </w:pPr>
    <w:rPr>
      <w:rFonts w:ascii="Times New Roman" w:hAnsi="Times New Roman"/>
      <w:szCs w:val="24"/>
    </w:rPr>
  </w:style>
  <w:style w:type="paragraph" w:styleId="af6">
    <w:name w:val="index heading"/>
    <w:basedOn w:val="a1"/>
    <w:next w:val="14"/>
    <w:semiHidden/>
    <w:rsid w:val="00B83B9D"/>
    <w:pPr>
      <w:spacing w:before="120" w:after="120"/>
      <w:jc w:val="left"/>
    </w:pPr>
    <w:rPr>
      <w:rFonts w:ascii="Times New Roman" w:hAnsi="Times New Roman"/>
      <w:b/>
      <w:bCs/>
      <w:i/>
      <w:iCs/>
      <w:szCs w:val="24"/>
    </w:rPr>
  </w:style>
  <w:style w:type="paragraph" w:styleId="af7">
    <w:name w:val="Normal (Web)"/>
    <w:basedOn w:val="a1"/>
    <w:rsid w:val="00B00564"/>
    <w:pPr>
      <w:widowControl/>
      <w:wordWrap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table" w:styleId="af8">
    <w:name w:val="Table Grid"/>
    <w:basedOn w:val="a4"/>
    <w:rsid w:val="00B643AA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Text"/>
    <w:basedOn w:val="a1"/>
    <w:rsid w:val="00845ABC"/>
    <w:pPr>
      <w:adjustRightInd w:val="0"/>
      <w:spacing w:before="60" w:after="60" w:line="360" w:lineRule="atLeast"/>
      <w:textAlignment w:val="baseline"/>
    </w:pPr>
    <w:rPr>
      <w:rFonts w:ascii="Times New Roman" w:eastAsia="바탕체" w:hAnsi="맑은 고딕"/>
      <w:kern w:val="0"/>
      <w:sz w:val="18"/>
    </w:rPr>
  </w:style>
  <w:style w:type="table" w:styleId="310">
    <w:name w:val="Table 3D effects 1"/>
    <w:basedOn w:val="a4"/>
    <w:rsid w:val="00845ABC"/>
    <w:pPr>
      <w:widowControl w:val="0"/>
      <w:wordWrap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List Paragraph"/>
    <w:basedOn w:val="a1"/>
    <w:uiPriority w:val="34"/>
    <w:qFormat/>
    <w:rsid w:val="00E14627"/>
    <w:pPr>
      <w:autoSpaceDE w:val="0"/>
      <w:autoSpaceDN w:val="0"/>
      <w:spacing w:after="240"/>
      <w:ind w:leftChars="400" w:left="800"/>
    </w:pPr>
    <w:rPr>
      <w:rFonts w:ascii="맑은 고딕" w:eastAsia="맑은 고딕" w:hAnsi="맑은 고딕"/>
      <w:szCs w:val="24"/>
    </w:rPr>
  </w:style>
  <w:style w:type="table" w:customStyle="1" w:styleId="15">
    <w:name w:val="표 구분선1"/>
    <w:basedOn w:val="a4"/>
    <w:next w:val="af8"/>
    <w:rsid w:val="00054C7A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3"/>
    <w:link w:val="40"/>
    <w:rsid w:val="00C06595"/>
    <w:rPr>
      <w:rFonts w:ascii="Arial" w:eastAsia="굴림" w:hAnsi="Arial"/>
      <w:b/>
      <w:kern w:val="2"/>
      <w:sz w:val="24"/>
    </w:rPr>
  </w:style>
  <w:style w:type="paragraph" w:styleId="TOC">
    <w:name w:val="TOC Heading"/>
    <w:basedOn w:val="1"/>
    <w:next w:val="a1"/>
    <w:uiPriority w:val="39"/>
    <w:semiHidden/>
    <w:unhideWhenUsed/>
    <w:qFormat/>
    <w:rsid w:val="006B4739"/>
    <w:pPr>
      <w:keepNext/>
      <w:keepLines/>
      <w:widowControl/>
      <w:numPr>
        <w:numId w:val="0"/>
      </w:numPr>
      <w:wordWrap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paragraph" w:styleId="afa">
    <w:name w:val="Balloon Text"/>
    <w:basedOn w:val="a1"/>
    <w:link w:val="Char0"/>
    <w:rsid w:val="006B4739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basedOn w:val="a3"/>
    <w:link w:val="afa"/>
    <w:rsid w:val="006B4739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3Char">
    <w:name w:val="제목 3 Char"/>
    <w:basedOn w:val="a3"/>
    <w:link w:val="30"/>
    <w:uiPriority w:val="9"/>
    <w:rsid w:val="00C63232"/>
    <w:rPr>
      <w:rFonts w:ascii="Arial" w:eastAsia="굴림" w:hAnsi="Arial"/>
      <w:b/>
      <w:kern w:val="2"/>
      <w:sz w:val="24"/>
    </w:rPr>
  </w:style>
  <w:style w:type="character" w:customStyle="1" w:styleId="Char">
    <w:name w:val="바닥글 Char"/>
    <w:basedOn w:val="a3"/>
    <w:link w:val="aa"/>
    <w:rsid w:val="00724551"/>
    <w:rPr>
      <w:rFonts w:ascii="Arial" w:eastAsia="굴림" w:hAnsi="Arial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gif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gif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23" Type="http://schemas.openxmlformats.org/officeDocument/2006/relationships/image" Target="media/image14.gif"/><Relationship Id="rId10" Type="http://schemas.openxmlformats.org/officeDocument/2006/relationships/footer" Target="footer2.xml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aradigm\&#49328;&#52636;&#47932;&#49436;&#49885;\3.%20Design\1.%20&#54168;&#51060;&#51648;%20&#49444;&#44228;\&#54168;&#51060;&#51648;&#49444;&#44228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EACDE-05C9-4F36-9918-BF33B40D2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페이지설계서.dot</Template>
  <TotalTime>578</TotalTime>
  <Pages>1</Pages>
  <Words>1157</Words>
  <Characters>6600</Characters>
  <Application>Microsoft Office Word</Application>
  <DocSecurity>0</DocSecurity>
  <Lines>55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KEMS_분석명세서</vt:lpstr>
      <vt:lpstr>산출물 양식</vt:lpstr>
    </vt:vector>
  </TitlesOfParts>
  <Company>이엠캐스트</Company>
  <LinksUpToDate>false</LinksUpToDate>
  <CharactersWithSpaces>7742</CharactersWithSpaces>
  <SharedDoc>false</SharedDoc>
  <HLinks>
    <vt:vector size="690" baseType="variant">
      <vt:variant>
        <vt:i4>1900607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_Toc295311915</vt:lpwstr>
      </vt:variant>
      <vt:variant>
        <vt:i4>1900607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_Toc295311914</vt:lpwstr>
      </vt:variant>
      <vt:variant>
        <vt:i4>1900607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_Toc295311913</vt:lpwstr>
      </vt:variant>
      <vt:variant>
        <vt:i4>1900607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_Toc295311912</vt:lpwstr>
      </vt:variant>
      <vt:variant>
        <vt:i4>1900607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_Toc295311911</vt:lpwstr>
      </vt:variant>
      <vt:variant>
        <vt:i4>1900607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_Toc295311910</vt:lpwstr>
      </vt:variant>
      <vt:variant>
        <vt:i4>1835071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_Toc295311909</vt:lpwstr>
      </vt:variant>
      <vt:variant>
        <vt:i4>1835071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_Toc295311908</vt:lpwstr>
      </vt:variant>
      <vt:variant>
        <vt:i4>1835071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_Toc295311907</vt:lpwstr>
      </vt:variant>
      <vt:variant>
        <vt:i4>1835071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_Toc295311906</vt:lpwstr>
      </vt:variant>
      <vt:variant>
        <vt:i4>1835071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_Toc295311905</vt:lpwstr>
      </vt:variant>
      <vt:variant>
        <vt:i4>1835071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_Toc295311904</vt:lpwstr>
      </vt:variant>
      <vt:variant>
        <vt:i4>1835071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_Toc295311903</vt:lpwstr>
      </vt:variant>
      <vt:variant>
        <vt:i4>1835071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_Toc295311902</vt:lpwstr>
      </vt:variant>
      <vt:variant>
        <vt:i4>1835071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_Toc295311901</vt:lpwstr>
      </vt:variant>
      <vt:variant>
        <vt:i4>1835071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_Toc295311900</vt:lpwstr>
      </vt:variant>
      <vt:variant>
        <vt:i4>1376318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_Toc295311899</vt:lpwstr>
      </vt:variant>
      <vt:variant>
        <vt:i4>1376318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_Toc295311898</vt:lpwstr>
      </vt:variant>
      <vt:variant>
        <vt:i4>1376318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_Toc295311897</vt:lpwstr>
      </vt:variant>
      <vt:variant>
        <vt:i4>1376318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_Toc295311896</vt:lpwstr>
      </vt:variant>
      <vt:variant>
        <vt:i4>1376318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_Toc295311895</vt:lpwstr>
      </vt:variant>
      <vt:variant>
        <vt:i4>1376318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_Toc295311894</vt:lpwstr>
      </vt:variant>
      <vt:variant>
        <vt:i4>1376318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_Toc295311893</vt:lpwstr>
      </vt:variant>
      <vt:variant>
        <vt:i4>1376318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_Toc295311892</vt:lpwstr>
      </vt:variant>
      <vt:variant>
        <vt:i4>1376318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_Toc295311891</vt:lpwstr>
      </vt:variant>
      <vt:variant>
        <vt:i4>1376318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_Toc295311890</vt:lpwstr>
      </vt:variant>
      <vt:variant>
        <vt:i4>1310782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_Toc295311889</vt:lpwstr>
      </vt:variant>
      <vt:variant>
        <vt:i4>1310782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_Toc295311888</vt:lpwstr>
      </vt:variant>
      <vt:variant>
        <vt:i4>1310782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_Toc295311887</vt:lpwstr>
      </vt:variant>
      <vt:variant>
        <vt:i4>1310782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_Toc295311886</vt:lpwstr>
      </vt:variant>
      <vt:variant>
        <vt:i4>1310782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_Toc295311885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_Toc295311884</vt:lpwstr>
      </vt:variant>
      <vt:variant>
        <vt:i4>1310782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_Toc295311883</vt:lpwstr>
      </vt:variant>
      <vt:variant>
        <vt:i4>1310782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_Toc295311882</vt:lpwstr>
      </vt:variant>
      <vt:variant>
        <vt:i4>1310782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_Toc295311881</vt:lpwstr>
      </vt:variant>
      <vt:variant>
        <vt:i4>1310782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_Toc295311880</vt:lpwstr>
      </vt:variant>
      <vt:variant>
        <vt:i4>1769534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_Toc295311879</vt:lpwstr>
      </vt:variant>
      <vt:variant>
        <vt:i4>1769534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_Toc295311878</vt:lpwstr>
      </vt:variant>
      <vt:variant>
        <vt:i4>1769534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_Toc295311877</vt:lpwstr>
      </vt:variant>
      <vt:variant>
        <vt:i4>1769534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_Toc295311876</vt:lpwstr>
      </vt:variant>
      <vt:variant>
        <vt:i4>1769534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_Toc295311875</vt:lpwstr>
      </vt:variant>
      <vt:variant>
        <vt:i4>1769534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_Toc295311874</vt:lpwstr>
      </vt:variant>
      <vt:variant>
        <vt:i4>1769534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_Toc295311873</vt:lpwstr>
      </vt:variant>
      <vt:variant>
        <vt:i4>1769534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_Toc295311872</vt:lpwstr>
      </vt:variant>
      <vt:variant>
        <vt:i4>1769534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_Toc295311871</vt:lpwstr>
      </vt:variant>
      <vt:variant>
        <vt:i4>1769534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_Toc295311870</vt:lpwstr>
      </vt:variant>
      <vt:variant>
        <vt:i4>1703998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_Toc295311869</vt:lpwstr>
      </vt:variant>
      <vt:variant>
        <vt:i4>1703998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_Toc295311868</vt:lpwstr>
      </vt:variant>
      <vt:variant>
        <vt:i4>1703998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_Toc295311867</vt:lpwstr>
      </vt:variant>
      <vt:variant>
        <vt:i4>1703998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_Toc295311866</vt:lpwstr>
      </vt:variant>
      <vt:variant>
        <vt:i4>1703998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_Toc295311865</vt:lpwstr>
      </vt:variant>
      <vt:variant>
        <vt:i4>1703998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_Toc295311864</vt:lpwstr>
      </vt:variant>
      <vt:variant>
        <vt:i4>1703998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_Toc295311863</vt:lpwstr>
      </vt:variant>
      <vt:variant>
        <vt:i4>1703998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_Toc295311862</vt:lpwstr>
      </vt:variant>
      <vt:variant>
        <vt:i4>1703998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_Toc295311861</vt:lpwstr>
      </vt:variant>
      <vt:variant>
        <vt:i4>1703998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_Toc295311860</vt:lpwstr>
      </vt:variant>
      <vt:variant>
        <vt:i4>1638462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_Toc295311859</vt:lpwstr>
      </vt:variant>
      <vt:variant>
        <vt:i4>1638462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_Toc295311858</vt:lpwstr>
      </vt:variant>
      <vt:variant>
        <vt:i4>1638462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_Toc295311857</vt:lpwstr>
      </vt:variant>
      <vt:variant>
        <vt:i4>1638462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_Toc295311856</vt:lpwstr>
      </vt:variant>
      <vt:variant>
        <vt:i4>1638462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_Toc295311855</vt:lpwstr>
      </vt:variant>
      <vt:variant>
        <vt:i4>1638462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_Toc295311854</vt:lpwstr>
      </vt:variant>
      <vt:variant>
        <vt:i4>1638462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_Toc295311853</vt:lpwstr>
      </vt:variant>
      <vt:variant>
        <vt:i4>1638462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_Toc295311852</vt:lpwstr>
      </vt:variant>
      <vt:variant>
        <vt:i4>1638462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_Toc295311851</vt:lpwstr>
      </vt:variant>
      <vt:variant>
        <vt:i4>1638462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_Toc295311850</vt:lpwstr>
      </vt:variant>
      <vt:variant>
        <vt:i4>1572926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_Toc295311849</vt:lpwstr>
      </vt:variant>
      <vt:variant>
        <vt:i4>1572926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_Toc295311848</vt:lpwstr>
      </vt:variant>
      <vt:variant>
        <vt:i4>1572926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_Toc295311847</vt:lpwstr>
      </vt:variant>
      <vt:variant>
        <vt:i4>1572926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_Toc295311846</vt:lpwstr>
      </vt:variant>
      <vt:variant>
        <vt:i4>1572926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_Toc295311845</vt:lpwstr>
      </vt:variant>
      <vt:variant>
        <vt:i4>1572926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_Toc295311844</vt:lpwstr>
      </vt:variant>
      <vt:variant>
        <vt:i4>1572926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_Toc295311843</vt:lpwstr>
      </vt:variant>
      <vt:variant>
        <vt:i4>1572926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_Toc295311842</vt:lpwstr>
      </vt:variant>
      <vt:variant>
        <vt:i4>1572926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_Toc295311841</vt:lpwstr>
      </vt:variant>
      <vt:variant>
        <vt:i4>1572926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_Toc295311840</vt:lpwstr>
      </vt:variant>
      <vt:variant>
        <vt:i4>2031678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_Toc295311839</vt:lpwstr>
      </vt:variant>
      <vt:variant>
        <vt:i4>2031678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_Toc295311838</vt:lpwstr>
      </vt:variant>
      <vt:variant>
        <vt:i4>2031678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_Toc295311837</vt:lpwstr>
      </vt:variant>
      <vt:variant>
        <vt:i4>2031678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_Toc295311836</vt:lpwstr>
      </vt:variant>
      <vt:variant>
        <vt:i4>2031678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_Toc295311835</vt:lpwstr>
      </vt:variant>
      <vt:variant>
        <vt:i4>2031678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_Toc295311834</vt:lpwstr>
      </vt:variant>
      <vt:variant>
        <vt:i4>2031678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_Toc295311833</vt:lpwstr>
      </vt:variant>
      <vt:variant>
        <vt:i4>2031678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_Toc295311832</vt:lpwstr>
      </vt:variant>
      <vt:variant>
        <vt:i4>2031678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_Toc295311831</vt:lpwstr>
      </vt:variant>
      <vt:variant>
        <vt:i4>2031678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_Toc295311830</vt:lpwstr>
      </vt:variant>
      <vt:variant>
        <vt:i4>1966142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_Toc295311829</vt:lpwstr>
      </vt:variant>
      <vt:variant>
        <vt:i4>1966142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_Toc295311828</vt:lpwstr>
      </vt:variant>
      <vt:variant>
        <vt:i4>1966142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_Toc295311827</vt:lpwstr>
      </vt:variant>
      <vt:variant>
        <vt:i4>1966142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_Toc295311826</vt:lpwstr>
      </vt:variant>
      <vt:variant>
        <vt:i4>1966142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_Toc295311825</vt:lpwstr>
      </vt:variant>
      <vt:variant>
        <vt:i4>1966142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_Toc295311824</vt:lpwstr>
      </vt:variant>
      <vt:variant>
        <vt:i4>1966142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_Toc295311823</vt:lpwstr>
      </vt:variant>
      <vt:variant>
        <vt:i4>1966142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_Toc295311822</vt:lpwstr>
      </vt:variant>
      <vt:variant>
        <vt:i4>1966142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_Toc295311821</vt:lpwstr>
      </vt:variant>
      <vt:variant>
        <vt:i4>1966142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_Toc295311820</vt:lpwstr>
      </vt:variant>
      <vt:variant>
        <vt:i4>1900606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_Toc295311819</vt:lpwstr>
      </vt:variant>
      <vt:variant>
        <vt:i4>1900606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_Toc295311818</vt:lpwstr>
      </vt:variant>
      <vt:variant>
        <vt:i4>1900606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_Toc295311817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_Toc295311816</vt:lpwstr>
      </vt:variant>
      <vt:variant>
        <vt:i4>1900606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_Toc295311815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_Toc295311814</vt:lpwstr>
      </vt:variant>
      <vt:variant>
        <vt:i4>1900606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_Toc295311813</vt:lpwstr>
      </vt:variant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_Toc295311812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_Toc295311811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_Toc295311810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_Toc295311809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_Toc295311808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_Toc295311807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_Toc295311806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_Toc295311805</vt:lpwstr>
      </vt:variant>
      <vt:variant>
        <vt:i4>1835070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_Toc295311804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_Toc295311803</vt:lpwstr>
      </vt:variant>
      <vt:variant>
        <vt:i4>1835070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_Toc295311802</vt:lpwstr>
      </vt:variant>
      <vt:variant>
        <vt:i4>1835070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_Toc295311801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KEMS_분석명세서</dc:title>
  <dc:creator>RyanKwon</dc:creator>
  <cp:lastModifiedBy>Myong-Sub Kim</cp:lastModifiedBy>
  <cp:revision>11</cp:revision>
  <cp:lastPrinted>2004-07-11T11:24:00Z</cp:lastPrinted>
  <dcterms:created xsi:type="dcterms:W3CDTF">2015-07-06T07:24:00Z</dcterms:created>
  <dcterms:modified xsi:type="dcterms:W3CDTF">2015-11-19T06:26:00Z</dcterms:modified>
</cp:coreProperties>
</file>